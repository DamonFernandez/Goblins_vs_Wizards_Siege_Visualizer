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1E2A4" w14:textId="7AA6A6A0" w:rsidR="007A032C" w:rsidRDefault="00FA315C" w:rsidP="00B27282">
      <w:pPr>
        <w:pStyle w:val="Title"/>
        <w:jc w:val="center"/>
      </w:pPr>
      <w:r>
        <w:t xml:space="preserve">COIS-2020H: </w:t>
      </w:r>
      <w:r w:rsidR="008B6913">
        <w:t>Assignment 3</w:t>
      </w:r>
    </w:p>
    <w:p w14:paraId="36A498AC" w14:textId="1A244C6C" w:rsidR="00192BEB" w:rsidRDefault="00192BEB" w:rsidP="00192BEB">
      <w:pPr>
        <w:pStyle w:val="Heading1"/>
      </w:pPr>
      <w:r>
        <w:t xml:space="preserve">Part 1: </w:t>
      </w:r>
      <w:r w:rsidR="0060478C">
        <w:t>Making a d</w:t>
      </w:r>
      <w:r>
        <w:t>oubly</w:t>
      </w:r>
      <w:r w:rsidR="00407884">
        <w:t xml:space="preserve"> l</w:t>
      </w:r>
      <w:r>
        <w:t>inked</w:t>
      </w:r>
      <w:r w:rsidR="00407884">
        <w:t xml:space="preserve"> l</w:t>
      </w:r>
      <w:r>
        <w:t>ist</w:t>
      </w:r>
    </w:p>
    <w:p w14:paraId="0E0E8B00" w14:textId="64B954B6" w:rsidR="00683B53" w:rsidRDefault="00683B53" w:rsidP="00683B53">
      <w:r>
        <w:t xml:space="preserve">In Lab 5, you created a </w:t>
      </w:r>
      <w:r w:rsidR="00FD7391">
        <w:t>singly linked list</w:t>
      </w:r>
      <w:r>
        <w:t>.</w:t>
      </w:r>
      <w:r w:rsidR="00FD7391">
        <w:t xml:space="preserve"> To </w:t>
      </w:r>
      <w:r w:rsidR="00F62F3D">
        <w:t>finish off with linked lists,</w:t>
      </w:r>
      <w:r w:rsidR="00FE309F">
        <w:t xml:space="preserve"> you're going to build on that lab to create a </w:t>
      </w:r>
      <w:r w:rsidR="00FE309F" w:rsidRPr="00FB3010">
        <w:rPr>
          <w:b/>
          <w:bCs/>
        </w:rPr>
        <w:t>doubly linked list.</w:t>
      </w:r>
      <w:r w:rsidR="00E64E33">
        <w:rPr>
          <w:b/>
          <w:bCs/>
        </w:rPr>
        <w:t xml:space="preserve"> </w:t>
      </w:r>
      <w:r w:rsidR="00460C51">
        <w:t xml:space="preserve">It should support </w:t>
      </w:r>
      <w:r w:rsidR="00727686">
        <w:t xml:space="preserve">the following </w:t>
      </w:r>
      <w:r w:rsidR="00347188">
        <w:t>operations</w:t>
      </w:r>
      <w:r w:rsidR="00E64E33">
        <w:t>:</w:t>
      </w:r>
    </w:p>
    <w:p w14:paraId="5170A777" w14:textId="4FCB51D3" w:rsidR="00FA7F76" w:rsidRDefault="00347188" w:rsidP="00FA7F76">
      <w:pPr>
        <w:pStyle w:val="ListParagraph"/>
        <w:numPr>
          <w:ilvl w:val="0"/>
          <w:numId w:val="27"/>
        </w:numPr>
      </w:pPr>
      <w:r>
        <w:t>Adding to the front (head) of the list.</w:t>
      </w:r>
    </w:p>
    <w:p w14:paraId="67A558E0" w14:textId="14289AC6" w:rsidR="00795B1D" w:rsidRPr="00A44B97" w:rsidRDefault="0023298A" w:rsidP="00795B1D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795B1D" w:rsidRPr="00A44B97">
        <w:rPr>
          <w:rStyle w:val="InlineCode"/>
          <w:b/>
          <w:bCs/>
        </w:rPr>
        <w:t>AddF</w:t>
      </w:r>
      <w:r w:rsidR="00347188" w:rsidRPr="00A44B97">
        <w:rPr>
          <w:rStyle w:val="InlineCode"/>
          <w:b/>
          <w:bCs/>
        </w:rPr>
        <w:t>ront</w:t>
      </w:r>
      <w:proofErr w:type="spellEnd"/>
      <w:r w:rsidR="00795B1D" w:rsidRPr="00A44B97">
        <w:rPr>
          <w:rStyle w:val="InlineCode"/>
          <w:b/>
          <w:bCs/>
        </w:rPr>
        <w:t>(</w:t>
      </w:r>
      <w:proofErr w:type="gramEnd"/>
      <w:r w:rsidR="00795B1D" w:rsidRPr="00A44B97">
        <w:rPr>
          <w:rStyle w:val="InlineCode"/>
          <w:b/>
          <w:bCs/>
        </w:rPr>
        <w:t>T item)</w:t>
      </w:r>
    </w:p>
    <w:p w14:paraId="2F432B24" w14:textId="3F57F5A0" w:rsidR="00347188" w:rsidRPr="00A44B97" w:rsidRDefault="0023298A" w:rsidP="00795B1D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AddFront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>Node&lt;T&gt; node)</w:t>
      </w:r>
    </w:p>
    <w:p w14:paraId="63B332AF" w14:textId="4C22CFE3" w:rsidR="00EF2DD5" w:rsidRDefault="00347188" w:rsidP="00FA7F76">
      <w:pPr>
        <w:pStyle w:val="ListParagraph"/>
        <w:numPr>
          <w:ilvl w:val="0"/>
          <w:numId w:val="27"/>
        </w:numPr>
      </w:pPr>
      <w:r>
        <w:t xml:space="preserve">Adding to the </w:t>
      </w:r>
      <w:r w:rsidR="009961BF">
        <w:t>end</w:t>
      </w:r>
      <w:r>
        <w:t xml:space="preserve"> (tail) of the list.</w:t>
      </w:r>
    </w:p>
    <w:p w14:paraId="2E1AC048" w14:textId="2B4CA18B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AddBack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>T item)</w:t>
      </w:r>
    </w:p>
    <w:p w14:paraId="03F63F1E" w14:textId="14E7DE69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AddBack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>Node&lt;T&gt; node)</w:t>
      </w:r>
    </w:p>
    <w:p w14:paraId="4338F077" w14:textId="0A16C236" w:rsidR="00EF2DD5" w:rsidRDefault="00347188" w:rsidP="00FA7F76">
      <w:pPr>
        <w:pStyle w:val="ListParagraph"/>
        <w:numPr>
          <w:ilvl w:val="0"/>
          <w:numId w:val="27"/>
        </w:numPr>
      </w:pPr>
      <w:r>
        <w:t>Inserting after a given node within the list.</w:t>
      </w:r>
    </w:p>
    <w:p w14:paraId="0EEB3BC3" w14:textId="12A0DB95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InsertAfter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>Node&lt;T&gt; node, T item)</w:t>
      </w:r>
    </w:p>
    <w:p w14:paraId="37D9D13D" w14:textId="241EEA37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InsertAfter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 xml:space="preserve">Node&lt;T&gt; node, Node&lt;T&gt; </w:t>
      </w:r>
      <w:proofErr w:type="spellStart"/>
      <w:r w:rsidR="00347188" w:rsidRPr="00A44B97">
        <w:rPr>
          <w:rStyle w:val="InlineCode"/>
          <w:b/>
          <w:bCs/>
        </w:rPr>
        <w:t>newNode</w:t>
      </w:r>
      <w:proofErr w:type="spellEnd"/>
      <w:r w:rsidR="00347188" w:rsidRPr="00A44B97">
        <w:rPr>
          <w:rStyle w:val="InlineCode"/>
          <w:b/>
          <w:bCs/>
        </w:rPr>
        <w:t>)</w:t>
      </w:r>
    </w:p>
    <w:p w14:paraId="245953FB" w14:textId="54FBE2C5" w:rsidR="00795B1D" w:rsidRDefault="00347188" w:rsidP="00795B1D">
      <w:pPr>
        <w:pStyle w:val="ListParagraph"/>
        <w:numPr>
          <w:ilvl w:val="0"/>
          <w:numId w:val="27"/>
        </w:numPr>
      </w:pPr>
      <w:r>
        <w:t>Inserting before a given node within the list.</w:t>
      </w:r>
    </w:p>
    <w:p w14:paraId="7EC6D8B8" w14:textId="7D728DE7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InsertBefore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>Node&lt;T&gt; node, T item)</w:t>
      </w:r>
    </w:p>
    <w:p w14:paraId="3D5420EE" w14:textId="3F5A9565" w:rsidR="00347188" w:rsidRPr="00A44B97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spellStart"/>
      <w:proofErr w:type="gramStart"/>
      <w:r w:rsidR="00347188" w:rsidRPr="00A44B97">
        <w:rPr>
          <w:rStyle w:val="InlineCode"/>
          <w:b/>
          <w:bCs/>
        </w:rPr>
        <w:t>InsertBefore</w:t>
      </w:r>
      <w:proofErr w:type="spellEnd"/>
      <w:r w:rsidR="00347188" w:rsidRPr="00A44B97">
        <w:rPr>
          <w:rStyle w:val="InlineCode"/>
          <w:b/>
          <w:bCs/>
        </w:rPr>
        <w:t>(</w:t>
      </w:r>
      <w:proofErr w:type="gramEnd"/>
      <w:r w:rsidR="00347188" w:rsidRPr="00A44B97">
        <w:rPr>
          <w:rStyle w:val="InlineCode"/>
          <w:b/>
          <w:bCs/>
        </w:rPr>
        <w:t xml:space="preserve">Node&lt;T&gt; node, Node&lt;T&gt; </w:t>
      </w:r>
      <w:proofErr w:type="spellStart"/>
      <w:r w:rsidR="00347188" w:rsidRPr="00A44B97">
        <w:rPr>
          <w:rStyle w:val="InlineCode"/>
          <w:b/>
          <w:bCs/>
        </w:rPr>
        <w:t>newNode</w:t>
      </w:r>
      <w:proofErr w:type="spellEnd"/>
      <w:r w:rsidR="00347188" w:rsidRPr="00A44B97">
        <w:rPr>
          <w:rStyle w:val="InlineCode"/>
          <w:b/>
          <w:bCs/>
        </w:rPr>
        <w:t>)</w:t>
      </w:r>
    </w:p>
    <w:p w14:paraId="6DEDF3F4" w14:textId="1ECDB7EB" w:rsidR="00347188" w:rsidRDefault="00347188" w:rsidP="00347188">
      <w:pPr>
        <w:pStyle w:val="ListParagraph"/>
        <w:numPr>
          <w:ilvl w:val="0"/>
          <w:numId w:val="27"/>
        </w:numPr>
      </w:pPr>
      <w:r>
        <w:t>Removing an item from the list.</w:t>
      </w:r>
    </w:p>
    <w:p w14:paraId="260B5C37" w14:textId="67656EB7" w:rsidR="00347188" w:rsidRPr="009B4CFB" w:rsidRDefault="0023298A" w:rsidP="00347188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rStyle w:val="InlineCode"/>
          <w:b/>
          <w:bCs/>
        </w:rPr>
        <w:t xml:space="preserve">void </w:t>
      </w:r>
      <w:proofErr w:type="gramStart"/>
      <w:r w:rsidR="00347188" w:rsidRPr="00A44B97">
        <w:rPr>
          <w:rStyle w:val="InlineCode"/>
          <w:b/>
          <w:bCs/>
        </w:rPr>
        <w:t>Remove(</w:t>
      </w:r>
      <w:proofErr w:type="gramEnd"/>
      <w:r w:rsidR="00347188" w:rsidRPr="00A44B97">
        <w:rPr>
          <w:rStyle w:val="InlineCode"/>
          <w:b/>
          <w:bCs/>
        </w:rPr>
        <w:t>Node&lt;T&gt; node)</w:t>
      </w:r>
      <w:r w:rsidR="0034515C" w:rsidRPr="0034515C">
        <w:t xml:space="preserve"> </w:t>
      </w:r>
      <w:r w:rsidR="0034515C">
        <w:t xml:space="preserve">– </w:t>
      </w:r>
      <w:r w:rsidR="00AD4DFB">
        <w:t>R</w:t>
      </w:r>
      <w:r w:rsidR="0034515C">
        <w:t>emoves a node directly from the list.</w:t>
      </w:r>
    </w:p>
    <w:p w14:paraId="7E456938" w14:textId="0B028FC7" w:rsidR="009B4CFB" w:rsidRPr="009B4CFB" w:rsidRDefault="009B4CFB" w:rsidP="009B4CFB">
      <w:pPr>
        <w:pStyle w:val="ListParagraph"/>
        <w:numPr>
          <w:ilvl w:val="1"/>
          <w:numId w:val="27"/>
        </w:numPr>
        <w:rPr>
          <w:rStyle w:val="InlineCode"/>
          <w:rFonts w:asciiTheme="minorHAnsi" w:hAnsiTheme="minorHAnsi"/>
          <w:b/>
          <w:bCs/>
        </w:rPr>
      </w:pPr>
      <w:r>
        <w:rPr>
          <w:rStyle w:val="InlineCode"/>
          <w:b/>
          <w:bCs/>
        </w:rPr>
        <w:t xml:space="preserve">void </w:t>
      </w:r>
      <w:proofErr w:type="gramStart"/>
      <w:r w:rsidRPr="00A44B97">
        <w:rPr>
          <w:rStyle w:val="InlineCode"/>
          <w:b/>
          <w:bCs/>
        </w:rPr>
        <w:t>Remove(</w:t>
      </w:r>
      <w:proofErr w:type="gramEnd"/>
      <w:r w:rsidRPr="00A44B97">
        <w:rPr>
          <w:rStyle w:val="InlineCode"/>
          <w:b/>
          <w:bCs/>
        </w:rPr>
        <w:t>T item)</w:t>
      </w:r>
      <w:r w:rsidRPr="0034515C">
        <w:t xml:space="preserve"> </w:t>
      </w:r>
      <w:r>
        <w:t xml:space="preserve">– </w:t>
      </w:r>
      <w:r w:rsidR="00AD4DFB">
        <w:t>S</w:t>
      </w:r>
      <w:r>
        <w:t xml:space="preserve">earches the list front-to-back for the first element equal to </w:t>
      </w:r>
      <w:r w:rsidRPr="00555682">
        <w:rPr>
          <w:rStyle w:val="InlineCode"/>
          <w:b/>
          <w:bCs/>
        </w:rPr>
        <w:t>item</w:t>
      </w:r>
      <w:r>
        <w:t xml:space="preserve"> and removes its node. There</w:t>
      </w:r>
      <w:r w:rsidR="00264BCE">
        <w:t xml:space="preserve"> is a small C#-ism about getting this to work: </w:t>
      </w:r>
      <w:r w:rsidR="0047218C">
        <w:t xml:space="preserve">note </w:t>
      </w:r>
      <w:r w:rsidR="00264BCE">
        <w:t>on that later.</w:t>
      </w:r>
    </w:p>
    <w:p w14:paraId="367F1E3B" w14:textId="04AB41AD" w:rsidR="0023298A" w:rsidRDefault="0023298A" w:rsidP="0023298A">
      <w:pPr>
        <w:pStyle w:val="ListParagraph"/>
        <w:numPr>
          <w:ilvl w:val="0"/>
          <w:numId w:val="27"/>
        </w:numPr>
      </w:pPr>
      <w:r>
        <w:t>Splitting the list</w:t>
      </w:r>
      <w:r w:rsidR="00151609">
        <w:t>.</w:t>
      </w:r>
    </w:p>
    <w:p w14:paraId="75F4E305" w14:textId="6AB19F28" w:rsidR="0023298A" w:rsidRDefault="0023298A" w:rsidP="0023298A">
      <w:pPr>
        <w:pStyle w:val="ListParagraph"/>
        <w:numPr>
          <w:ilvl w:val="1"/>
          <w:numId w:val="27"/>
        </w:numPr>
      </w:pPr>
      <w:r w:rsidRPr="00BC0C69">
        <w:rPr>
          <w:rStyle w:val="InlineCode"/>
          <w:b/>
          <w:bCs/>
        </w:rPr>
        <w:t xml:space="preserve">LinkedList&lt;T&gt; </w:t>
      </w:r>
      <w:proofErr w:type="spellStart"/>
      <w:proofErr w:type="gramStart"/>
      <w:r w:rsidRPr="00BC0C69">
        <w:rPr>
          <w:rStyle w:val="InlineCode"/>
          <w:b/>
          <w:bCs/>
        </w:rPr>
        <w:t>SplitAfter</w:t>
      </w:r>
      <w:proofErr w:type="spellEnd"/>
      <w:r w:rsidRPr="00BC0C69">
        <w:rPr>
          <w:rStyle w:val="InlineCode"/>
          <w:b/>
          <w:bCs/>
        </w:rPr>
        <w:t>(</w:t>
      </w:r>
      <w:proofErr w:type="gramEnd"/>
      <w:r w:rsidRPr="00BC0C69">
        <w:rPr>
          <w:rStyle w:val="InlineCode"/>
          <w:b/>
          <w:bCs/>
        </w:rPr>
        <w:t>Node&lt;T&gt; node)</w:t>
      </w:r>
      <w:r w:rsidR="00BC0C69">
        <w:t xml:space="preserve"> – </w:t>
      </w:r>
      <w:r w:rsidR="000C25D9">
        <w:t xml:space="preserve">Creates </w:t>
      </w:r>
      <w:r w:rsidR="00AD4DFB">
        <w:t>a</w:t>
      </w:r>
      <w:r w:rsidR="000C25D9">
        <w:t xml:space="preserve"> new </w:t>
      </w:r>
      <w:r w:rsidR="00AD4DFB">
        <w:t xml:space="preserve">list whose </w:t>
      </w:r>
      <w:r w:rsidR="00AD4DFB" w:rsidRPr="000E672D">
        <w:rPr>
          <w:rStyle w:val="InlineCode"/>
        </w:rPr>
        <w:t>Head</w:t>
      </w:r>
      <w:r w:rsidR="00AD4DFB">
        <w:t xml:space="preserve"> is the node after the provided </w:t>
      </w:r>
      <w:r w:rsidR="00AD4DFB" w:rsidRPr="005C4CE2">
        <w:rPr>
          <w:rStyle w:val="InlineCode"/>
          <w:b/>
          <w:bCs/>
        </w:rPr>
        <w:t>node</w:t>
      </w:r>
      <w:r w:rsidR="00AD4DFB">
        <w:t>.</w:t>
      </w:r>
      <w:r w:rsidR="003C1899">
        <w:t xml:space="preserve"> The given </w:t>
      </w:r>
      <w:r w:rsidR="003C1899" w:rsidRPr="00C10C70">
        <w:rPr>
          <w:rStyle w:val="InlineCode"/>
          <w:b/>
          <w:bCs/>
        </w:rPr>
        <w:t>node</w:t>
      </w:r>
      <w:r w:rsidR="003C1899">
        <w:t xml:space="preserve"> stays in this list.</w:t>
      </w:r>
    </w:p>
    <w:p w14:paraId="102ED1AB" w14:textId="13176C87" w:rsidR="0023298A" w:rsidRDefault="0023298A" w:rsidP="0023298A">
      <w:pPr>
        <w:pStyle w:val="ListParagraph"/>
        <w:numPr>
          <w:ilvl w:val="0"/>
          <w:numId w:val="27"/>
        </w:numPr>
      </w:pPr>
      <w:r>
        <w:t>Merging two lists together</w:t>
      </w:r>
      <w:r w:rsidR="00151609">
        <w:t>.</w:t>
      </w:r>
    </w:p>
    <w:p w14:paraId="73C2B4C8" w14:textId="2B278AE2" w:rsidR="002C2DE8" w:rsidRDefault="0023298A" w:rsidP="002C2DE8">
      <w:pPr>
        <w:pStyle w:val="ListParagraph"/>
        <w:numPr>
          <w:ilvl w:val="1"/>
          <w:numId w:val="27"/>
        </w:numPr>
      </w:pPr>
      <w:r w:rsidRPr="00BC0C69">
        <w:rPr>
          <w:rStyle w:val="InlineCode"/>
          <w:b/>
          <w:bCs/>
        </w:rPr>
        <w:t xml:space="preserve">void </w:t>
      </w:r>
      <w:proofErr w:type="spellStart"/>
      <w:proofErr w:type="gramStart"/>
      <w:r w:rsidRPr="00BC0C69">
        <w:rPr>
          <w:rStyle w:val="InlineCode"/>
          <w:b/>
          <w:bCs/>
        </w:rPr>
        <w:t>AppendAll</w:t>
      </w:r>
      <w:proofErr w:type="spellEnd"/>
      <w:r w:rsidRPr="00BC0C69">
        <w:rPr>
          <w:rStyle w:val="InlineCode"/>
          <w:b/>
          <w:bCs/>
        </w:rPr>
        <w:t>(</w:t>
      </w:r>
      <w:proofErr w:type="gramEnd"/>
      <w:r w:rsidRPr="00BC0C69">
        <w:rPr>
          <w:rStyle w:val="InlineCode"/>
          <w:b/>
          <w:bCs/>
        </w:rPr>
        <w:t xml:space="preserve">LinkedList&lt;T&gt; </w:t>
      </w:r>
      <w:proofErr w:type="spellStart"/>
      <w:r w:rsidRPr="00BC0C69">
        <w:rPr>
          <w:rStyle w:val="InlineCode"/>
          <w:b/>
          <w:bCs/>
        </w:rPr>
        <w:t>otherList</w:t>
      </w:r>
      <w:proofErr w:type="spellEnd"/>
      <w:r w:rsidRPr="00BC0C69">
        <w:rPr>
          <w:rStyle w:val="InlineCode"/>
          <w:b/>
          <w:bCs/>
        </w:rPr>
        <w:t>)</w:t>
      </w:r>
      <w:r w:rsidR="00BC0C69" w:rsidRPr="0034515C">
        <w:t xml:space="preserve"> </w:t>
      </w:r>
      <w:r w:rsidR="00BC0C69">
        <w:t>–</w:t>
      </w:r>
      <w:r w:rsidR="00F9473D">
        <w:t xml:space="preserve"> </w:t>
      </w:r>
      <w:r w:rsidR="00F9473D" w:rsidRPr="00A007A6">
        <w:t>Removes</w:t>
      </w:r>
      <w:r w:rsidR="00F9473D">
        <w:t xml:space="preserve"> all the nodes from </w:t>
      </w:r>
      <w:proofErr w:type="spellStart"/>
      <w:r w:rsidR="00F9473D" w:rsidRPr="00FE3174">
        <w:rPr>
          <w:rStyle w:val="InlineCode"/>
          <w:b/>
          <w:bCs/>
        </w:rPr>
        <w:t>otherList</w:t>
      </w:r>
      <w:proofErr w:type="spellEnd"/>
      <w:r w:rsidR="00656BF4">
        <w:t xml:space="preserve"> </w:t>
      </w:r>
      <w:r w:rsidR="00F9473D">
        <w:t xml:space="preserve">and adds them to </w:t>
      </w:r>
      <w:r w:rsidR="002C754A">
        <w:t xml:space="preserve">the </w:t>
      </w:r>
      <w:r w:rsidR="00366D6A">
        <w:t xml:space="preserve">end of the </w:t>
      </w:r>
      <w:r w:rsidR="002C754A">
        <w:t>current</w:t>
      </w:r>
      <w:r w:rsidR="00F9473D">
        <w:t xml:space="preserve"> list.</w:t>
      </w:r>
    </w:p>
    <w:p w14:paraId="5B2BE158" w14:textId="547F163C" w:rsidR="002C2DE8" w:rsidRDefault="002E39CD" w:rsidP="002C2DE8">
      <w:pPr>
        <w:pStyle w:val="ListParagraph"/>
        <w:numPr>
          <w:ilvl w:val="0"/>
          <w:numId w:val="27"/>
        </w:numPr>
      </w:pPr>
      <w:r>
        <w:t>Finding an element within the list.</w:t>
      </w:r>
    </w:p>
    <w:p w14:paraId="3FDA2817" w14:textId="3A09BA76" w:rsidR="00085899" w:rsidRPr="002C2DE8" w:rsidRDefault="00085899" w:rsidP="00085899">
      <w:pPr>
        <w:pStyle w:val="ListParagraph"/>
        <w:numPr>
          <w:ilvl w:val="1"/>
          <w:numId w:val="27"/>
        </w:numPr>
      </w:pPr>
      <w:r w:rsidRPr="00085899">
        <w:rPr>
          <w:rStyle w:val="InlineCode"/>
          <w:b/>
          <w:bCs/>
        </w:rPr>
        <w:t>Node&lt;T&gt;</w:t>
      </w:r>
      <w:r w:rsidR="006C1DB8">
        <w:rPr>
          <w:rStyle w:val="InlineCode"/>
          <w:b/>
          <w:bCs/>
        </w:rPr>
        <w:t>?</w:t>
      </w:r>
      <w:r w:rsidRPr="00085899">
        <w:rPr>
          <w:rStyle w:val="InlineCode"/>
          <w:b/>
          <w:bCs/>
        </w:rPr>
        <w:t xml:space="preserve"> </w:t>
      </w:r>
      <w:proofErr w:type="gramStart"/>
      <w:r w:rsidRPr="00085899">
        <w:rPr>
          <w:rStyle w:val="InlineCode"/>
          <w:b/>
          <w:bCs/>
        </w:rPr>
        <w:t>Find(</w:t>
      </w:r>
      <w:proofErr w:type="gramEnd"/>
      <w:r w:rsidRPr="00085899">
        <w:rPr>
          <w:rStyle w:val="InlineCode"/>
          <w:b/>
          <w:bCs/>
        </w:rPr>
        <w:t>T item)</w:t>
      </w:r>
      <w:r w:rsidRPr="0034515C">
        <w:t xml:space="preserve"> </w:t>
      </w:r>
      <w:r>
        <w:t>– Searches the list front-to-back</w:t>
      </w:r>
      <w:r w:rsidR="00A561DB">
        <w:t xml:space="preserve"> and returns the first node that contains a matching item</w:t>
      </w:r>
      <w:r w:rsidR="004F7659">
        <w:t xml:space="preserve"> (</w:t>
      </w:r>
      <w:r w:rsidR="00500656">
        <w:t xml:space="preserve">or </w:t>
      </w:r>
      <w:r w:rsidR="00500656" w:rsidRPr="004F7659">
        <w:rPr>
          <w:rStyle w:val="InlineCode"/>
        </w:rPr>
        <w:t>null</w:t>
      </w:r>
      <w:r w:rsidR="00500656">
        <w:t xml:space="preserve"> if not found</w:t>
      </w:r>
      <w:r w:rsidR="004F7659">
        <w:t>)</w:t>
      </w:r>
      <w:r w:rsidR="00A561DB">
        <w:t>.</w:t>
      </w:r>
      <w:r w:rsidR="002023A4">
        <w:t xml:space="preserve"> Same </w:t>
      </w:r>
      <w:r w:rsidR="003E12FB">
        <w:t>note</w:t>
      </w:r>
      <w:r w:rsidR="002023A4">
        <w:t xml:space="preserve"> </w:t>
      </w:r>
      <w:r w:rsidR="00B837C7">
        <w:t xml:space="preserve">from </w:t>
      </w:r>
      <w:proofErr w:type="gramStart"/>
      <w:r w:rsidR="002023A4" w:rsidRPr="00B86A21">
        <w:rPr>
          <w:rStyle w:val="InlineCode"/>
        </w:rPr>
        <w:t>Remove(</w:t>
      </w:r>
      <w:proofErr w:type="gramEnd"/>
      <w:r w:rsidR="002023A4" w:rsidRPr="00B86A21">
        <w:rPr>
          <w:rStyle w:val="InlineCode"/>
        </w:rPr>
        <w:t>T item)</w:t>
      </w:r>
      <w:r w:rsidR="002023A4">
        <w:t xml:space="preserve"> applies here</w:t>
      </w:r>
      <w:r w:rsidR="00B86A21">
        <w:t xml:space="preserve"> (see below)</w:t>
      </w:r>
      <w:r w:rsidR="002023A4">
        <w:t>.</w:t>
      </w:r>
    </w:p>
    <w:p w14:paraId="12439D26" w14:textId="0B608E0F" w:rsidR="00E12E27" w:rsidRDefault="008D5CE5" w:rsidP="006443DA">
      <w:r>
        <w:t xml:space="preserve">With the </w:t>
      </w:r>
      <w:r w:rsidR="00275BAD">
        <w:t>except</w:t>
      </w:r>
      <w:r>
        <w:t>ion</w:t>
      </w:r>
      <w:r w:rsidR="00275BAD">
        <w:t xml:space="preserve"> </w:t>
      </w:r>
      <w:r>
        <w:t xml:space="preserve">of </w:t>
      </w:r>
      <w:r w:rsidR="001C1880" w:rsidRPr="001C1880">
        <w:rPr>
          <w:rStyle w:val="InlineCode"/>
        </w:rPr>
        <w:t>Find</w:t>
      </w:r>
      <w:r w:rsidR="001C1880">
        <w:t xml:space="preserve"> and </w:t>
      </w:r>
      <w:r w:rsidR="00275BAD">
        <w:t xml:space="preserve">the </w:t>
      </w:r>
      <w:proofErr w:type="gramStart"/>
      <w:r w:rsidR="00275BAD" w:rsidRPr="009A1B3B">
        <w:rPr>
          <w:rStyle w:val="InlineCode"/>
        </w:rPr>
        <w:t>T</w:t>
      </w:r>
      <w:r w:rsidR="006C607C" w:rsidRPr="006C607C">
        <w:t xml:space="preserve"> </w:t>
      </w:r>
      <w:r w:rsidR="00275BAD" w:rsidRPr="00824DF1">
        <w:t xml:space="preserve"> </w:t>
      </w:r>
      <w:r w:rsidR="00275BAD" w:rsidRPr="009A1B3B">
        <w:rPr>
          <w:rStyle w:val="InlineCode"/>
        </w:rPr>
        <w:t>item</w:t>
      </w:r>
      <w:proofErr w:type="gramEnd"/>
      <w:r w:rsidR="00275BAD">
        <w:t xml:space="preserve"> </w:t>
      </w:r>
      <w:r w:rsidR="00B01E98">
        <w:t>overload</w:t>
      </w:r>
      <w:r w:rsidR="00275BAD">
        <w:t xml:space="preserve"> of </w:t>
      </w:r>
      <w:r w:rsidR="00275BAD" w:rsidRPr="009A1B3B">
        <w:rPr>
          <w:rStyle w:val="InlineCode"/>
        </w:rPr>
        <w:t>Remove</w:t>
      </w:r>
      <w:r>
        <w:t xml:space="preserve">, </w:t>
      </w:r>
      <w:r w:rsidRPr="0095099C">
        <w:rPr>
          <w:b/>
          <w:bCs/>
        </w:rPr>
        <w:t xml:space="preserve">you should be able to do all of these in </w:t>
      </w:r>
      <w:r w:rsidR="00EB2DC0" w:rsidRPr="0095099C">
        <w:rPr>
          <w:b/>
          <w:bCs/>
        </w:rPr>
        <w:t>constant-</w:t>
      </w:r>
      <w:r w:rsidRPr="0095099C">
        <w:rPr>
          <w:b/>
          <w:bCs/>
        </w:rPr>
        <w:t>time</w:t>
      </w:r>
      <w:r>
        <w:t xml:space="preserve"> (without any loops) just by fiddling with the</w:t>
      </w:r>
      <w:r w:rsidR="00A30535">
        <w:t xml:space="preserve"> </w:t>
      </w:r>
      <w:r w:rsidR="00A30535" w:rsidRPr="001A57DC">
        <w:rPr>
          <w:rStyle w:val="InlineCode"/>
        </w:rPr>
        <w:t>Head</w:t>
      </w:r>
      <w:r w:rsidR="00A30535">
        <w:t xml:space="preserve">, </w:t>
      </w:r>
      <w:r w:rsidR="00A30535" w:rsidRPr="001A57DC">
        <w:rPr>
          <w:rStyle w:val="InlineCode"/>
        </w:rPr>
        <w:t>Tail</w:t>
      </w:r>
      <w:r w:rsidR="00A30535">
        <w:t xml:space="preserve">, </w:t>
      </w:r>
      <w:r w:rsidR="00A30535" w:rsidRPr="001A57DC">
        <w:rPr>
          <w:rStyle w:val="InlineCode"/>
        </w:rPr>
        <w:t>Next</w:t>
      </w:r>
      <w:r w:rsidR="00A30535">
        <w:t xml:space="preserve">, and </w:t>
      </w:r>
      <w:r w:rsidR="00A30535" w:rsidRPr="001A57DC">
        <w:rPr>
          <w:rStyle w:val="InlineCode"/>
        </w:rPr>
        <w:t>Prev</w:t>
      </w:r>
      <w:r w:rsidR="00A30535">
        <w:t xml:space="preserve"> pointers.</w:t>
      </w:r>
      <w:r w:rsidR="00E35723">
        <w:t xml:space="preserve"> All</w:t>
      </w:r>
      <w:r w:rsidR="00A54953">
        <w:t xml:space="preserve"> of these</w:t>
      </w:r>
      <w:r w:rsidR="00E35723">
        <w:t xml:space="preserve"> methods should be </w:t>
      </w:r>
      <w:r w:rsidR="00E35723" w:rsidRPr="0087412F">
        <w:rPr>
          <w:rStyle w:val="InlineCode"/>
          <w:b/>
          <w:bCs/>
        </w:rPr>
        <w:t>public</w:t>
      </w:r>
      <w:r w:rsidR="00E35723" w:rsidRPr="0087412F">
        <w:rPr>
          <w:b/>
          <w:bCs/>
        </w:rPr>
        <w:t>.</w:t>
      </w:r>
    </w:p>
    <w:p w14:paraId="420F348F" w14:textId="6C90076E" w:rsidR="00493ABE" w:rsidRDefault="00BC58E4" w:rsidP="00493ABE">
      <w:pPr>
        <w:pStyle w:val="Heading2"/>
      </w:pPr>
      <w:r>
        <w:lastRenderedPageBreak/>
        <w:t xml:space="preserve">Notes on the design/handling </w:t>
      </w:r>
      <w:r w:rsidR="004105BE">
        <w:t>edge-cases</w:t>
      </w:r>
    </w:p>
    <w:p w14:paraId="72860581" w14:textId="3086CB76" w:rsidR="0040019A" w:rsidRPr="00900DF0" w:rsidRDefault="00DB2E9E" w:rsidP="00795B1D">
      <w:r>
        <w:t>Start by taking a second to skim the</w:t>
      </w:r>
      <w:r w:rsidR="00547F46">
        <w:t xml:space="preserve"> provided</w:t>
      </w:r>
      <w:r>
        <w:t xml:space="preserve"> </w:t>
      </w:r>
      <w:proofErr w:type="spellStart"/>
      <w:r w:rsidRPr="003F3B05">
        <w:rPr>
          <w:rStyle w:val="InlineCode"/>
        </w:rPr>
        <w:t>LinkedList.cs</w:t>
      </w:r>
      <w:proofErr w:type="spellEnd"/>
      <w:r>
        <w:t xml:space="preserve"> file.</w:t>
      </w:r>
      <w:r w:rsidR="0040019A">
        <w:t xml:space="preserve"> </w:t>
      </w:r>
      <w:r w:rsidR="006C52C4">
        <w:t>T</w:t>
      </w:r>
      <w:r w:rsidR="0040019A">
        <w:t>here are a few</w:t>
      </w:r>
      <w:r w:rsidR="0020513A">
        <w:t xml:space="preserve"> notable </w:t>
      </w:r>
      <w:r w:rsidR="0040019A">
        <w:t>differences between the "design" of the</w:t>
      </w:r>
      <w:r w:rsidR="000E1440">
        <w:t xml:space="preserve"> provided </w:t>
      </w:r>
      <w:r w:rsidR="000E1440" w:rsidRPr="00CE59BE">
        <w:rPr>
          <w:rStyle w:val="InlineCode"/>
        </w:rPr>
        <w:t>LinkedList&lt;T&gt;</w:t>
      </w:r>
      <w:r w:rsidR="000E1440">
        <w:t xml:space="preserve"> class when compared to the </w:t>
      </w:r>
      <w:proofErr w:type="spellStart"/>
      <w:r w:rsidR="000E1440" w:rsidRPr="00CE59BE">
        <w:rPr>
          <w:rStyle w:val="InlineCode"/>
        </w:rPr>
        <w:t>SinglyLinkedList</w:t>
      </w:r>
      <w:proofErr w:type="spellEnd"/>
      <w:r w:rsidR="000E1440" w:rsidRPr="00CE59BE">
        <w:rPr>
          <w:rStyle w:val="InlineCode"/>
        </w:rPr>
        <w:t>&lt;T&gt;</w:t>
      </w:r>
      <w:r w:rsidR="00CE59BE">
        <w:t xml:space="preserve"> from lab</w:t>
      </w:r>
      <w:r w:rsidR="00E06232">
        <w:t>.</w:t>
      </w:r>
    </w:p>
    <w:p w14:paraId="381BA7D3" w14:textId="25507D9A" w:rsidR="00EB16DA" w:rsidRDefault="002132B5" w:rsidP="007B280A">
      <w:r>
        <w:t xml:space="preserve">In lab, the </w:t>
      </w:r>
      <w:r w:rsidRPr="003E2807">
        <w:rPr>
          <w:rStyle w:val="InlineCode"/>
        </w:rPr>
        <w:t>Node</w:t>
      </w:r>
      <w:r>
        <w:t xml:space="preserve"> class was nested and private. It was only used within the internals of the list as an </w:t>
      </w:r>
      <w:r w:rsidRPr="007B280A">
        <w:rPr>
          <w:i/>
          <w:iCs/>
        </w:rPr>
        <w:t xml:space="preserve">implementation </w:t>
      </w:r>
      <w:proofErr w:type="gramStart"/>
      <w:r w:rsidRPr="007B280A">
        <w:rPr>
          <w:i/>
          <w:iCs/>
        </w:rPr>
        <w:t>detail;</w:t>
      </w:r>
      <w:proofErr w:type="gramEnd"/>
      <w:r>
        <w:t xml:space="preserve"> a means to an end.</w:t>
      </w:r>
      <w:r w:rsidR="004333D7">
        <w:t xml:space="preserve"> Here, the </w:t>
      </w:r>
      <w:r w:rsidR="004333D7" w:rsidRPr="00842EA3">
        <w:rPr>
          <w:rStyle w:val="InlineCode"/>
        </w:rPr>
        <w:t>Node&lt;T&gt;</w:t>
      </w:r>
      <w:r w:rsidR="004333D7">
        <w:t xml:space="preserve"> class is its own public class</w:t>
      </w:r>
      <w:r w:rsidR="009250A8">
        <w:t xml:space="preserve">. </w:t>
      </w:r>
      <w:r w:rsidR="00AC150A">
        <w:t xml:space="preserve">The reason for this change is </w:t>
      </w:r>
      <w:r w:rsidR="00312354" w:rsidRPr="00C71E76">
        <w:t xml:space="preserve">to allow the list to </w:t>
      </w:r>
      <w:r w:rsidR="00312354" w:rsidRPr="00C71E76">
        <w:rPr>
          <w:i/>
          <w:iCs/>
        </w:rPr>
        <w:t>hand out references</w:t>
      </w:r>
      <w:r w:rsidR="00312354" w:rsidRPr="00C71E76">
        <w:t xml:space="preserve"> to its nodes</w:t>
      </w:r>
      <w:r w:rsidR="00945559">
        <w:t xml:space="preserve"> to someone using the lis</w:t>
      </w:r>
      <w:r w:rsidR="00E0418B">
        <w:t>t</w:t>
      </w:r>
      <w:r w:rsidR="00945559">
        <w:t>.</w:t>
      </w:r>
      <w:r w:rsidR="009250A8">
        <w:t xml:space="preserve"> The user of the list</w:t>
      </w:r>
      <w:r w:rsidR="00767AB4">
        <w:t xml:space="preserve"> can then </w:t>
      </w:r>
      <w:r w:rsidR="00767AB4" w:rsidRPr="00D92E13">
        <w:rPr>
          <w:i/>
          <w:iCs/>
        </w:rPr>
        <w:t>give the</w:t>
      </w:r>
      <w:r w:rsidR="00404CCA" w:rsidRPr="00D92E13">
        <w:rPr>
          <w:i/>
          <w:iCs/>
        </w:rPr>
        <w:t xml:space="preserve"> reference</w:t>
      </w:r>
      <w:r w:rsidR="00294656" w:rsidRPr="00D92E13">
        <w:rPr>
          <w:i/>
          <w:iCs/>
        </w:rPr>
        <w:t>s</w:t>
      </w:r>
      <w:r w:rsidR="00404CCA" w:rsidRPr="00D92E13">
        <w:rPr>
          <w:i/>
          <w:iCs/>
        </w:rPr>
        <w:t xml:space="preserve"> back</w:t>
      </w:r>
      <w:r w:rsidR="00404CCA" w:rsidRPr="000C53DC">
        <w:t xml:space="preserve"> to the </w:t>
      </w:r>
      <w:proofErr w:type="gramStart"/>
      <w:r w:rsidR="00404CCA" w:rsidRPr="000C53DC">
        <w:t>list</w:t>
      </w:r>
      <w:proofErr w:type="gramEnd"/>
      <w:r w:rsidR="00404CCA">
        <w:t xml:space="preserve"> so it doesn't need to traverse itself every time.</w:t>
      </w:r>
      <w:r w:rsidR="00C24201">
        <w:t xml:space="preserve"> The user can hold onto</w:t>
      </w:r>
      <w:r w:rsidR="005C5970">
        <w:t xml:space="preserve"> their </w:t>
      </w:r>
      <w:r w:rsidR="005C5970" w:rsidRPr="00E95CE2">
        <w:rPr>
          <w:rStyle w:val="InlineCode"/>
        </w:rPr>
        <w:t>Node&lt;T&gt;</w:t>
      </w:r>
      <w:r w:rsidR="005C5970">
        <w:t xml:space="preserve"> references </w:t>
      </w:r>
      <w:r w:rsidR="0059094A">
        <w:t>for as long as they want</w:t>
      </w:r>
      <w:r w:rsidR="00BF332A">
        <w:t>.</w:t>
      </w:r>
    </w:p>
    <w:p w14:paraId="486E3B77" w14:textId="2D0C5ECA" w:rsidR="004A42A5" w:rsidRDefault="009B317D" w:rsidP="007B280A">
      <w:r>
        <w:t>This design is much better at taking advantage of the strengths of a linked list, but it has a drawback. T</w:t>
      </w:r>
      <w:r w:rsidR="004A42A5">
        <w:t xml:space="preserve">he </w:t>
      </w:r>
      <w:r w:rsidR="00A05C0C">
        <w:t xml:space="preserve">primary </w:t>
      </w:r>
      <w:r w:rsidR="004A42A5">
        <w:t xml:space="preserve">challenge </w:t>
      </w:r>
      <w:r w:rsidR="00864FE2">
        <w:t xml:space="preserve">with </w:t>
      </w:r>
      <w:r w:rsidR="004D6F8F">
        <w:t>this</w:t>
      </w:r>
      <w:r w:rsidR="00864FE2">
        <w:t xml:space="preserve"> approach is that</w:t>
      </w:r>
      <w:r w:rsidR="006965C4">
        <w:t xml:space="preserve"> </w:t>
      </w:r>
      <w:r w:rsidR="006965C4" w:rsidRPr="00835077">
        <w:rPr>
          <w:b/>
          <w:bCs/>
        </w:rPr>
        <w:t>you have to be</w:t>
      </w:r>
      <w:r w:rsidR="00FC4998" w:rsidRPr="00835077">
        <w:rPr>
          <w:b/>
          <w:bCs/>
        </w:rPr>
        <w:t xml:space="preserve"> </w:t>
      </w:r>
      <w:r w:rsidR="00FC4998" w:rsidRPr="007020DF">
        <w:rPr>
          <w:b/>
          <w:bCs/>
          <w:i/>
          <w:iCs/>
        </w:rPr>
        <w:t>very</w:t>
      </w:r>
      <w:r w:rsidR="006965C4" w:rsidRPr="00835077">
        <w:rPr>
          <w:b/>
          <w:bCs/>
        </w:rPr>
        <w:t xml:space="preserve"> careful</w:t>
      </w:r>
      <w:r w:rsidR="00652692" w:rsidRPr="000D0010">
        <w:rPr>
          <w:b/>
          <w:bCs/>
        </w:rPr>
        <w:t xml:space="preserve"> with your nodes:</w:t>
      </w:r>
    </w:p>
    <w:p w14:paraId="3080E2BC" w14:textId="0A4B9C33" w:rsidR="00980A72" w:rsidRPr="004312A5" w:rsidRDefault="007640C8" w:rsidP="00E46E73">
      <w:pPr>
        <w:pStyle w:val="ListParagraph"/>
        <w:numPr>
          <w:ilvl w:val="0"/>
          <w:numId w:val="29"/>
        </w:numPr>
      </w:pPr>
      <w:r>
        <w:t>Some of your methods expect to be given a node as a parameter: i</w:t>
      </w:r>
      <w:r w:rsidR="00E2401A">
        <w:t xml:space="preserve">t's possible for </w:t>
      </w:r>
      <w:r w:rsidR="005C4A0E">
        <w:t xml:space="preserve">them to be given one that </w:t>
      </w:r>
      <w:r w:rsidR="005C4A0E" w:rsidRPr="00EF1C39">
        <w:rPr>
          <w:b/>
          <w:bCs/>
        </w:rPr>
        <w:t>belongs to a different list.</w:t>
      </w:r>
    </w:p>
    <w:p w14:paraId="499FA17C" w14:textId="6145584C" w:rsidR="004312A5" w:rsidRDefault="004312A5" w:rsidP="004312A5">
      <w:pPr>
        <w:pStyle w:val="ListParagraph"/>
        <w:numPr>
          <w:ilvl w:val="0"/>
          <w:numId w:val="29"/>
        </w:numPr>
      </w:pPr>
      <w:r>
        <w:t xml:space="preserve">It's possible to create a </w:t>
      </w:r>
      <w:r w:rsidRPr="00756AA7">
        <w:rPr>
          <w:rStyle w:val="InlineCode"/>
        </w:rPr>
        <w:t>Node&lt;T&gt;</w:t>
      </w:r>
      <w:r>
        <w:t xml:space="preserve"> that </w:t>
      </w:r>
      <w:r w:rsidRPr="00482DC6">
        <w:t xml:space="preserve">doesn't belong to </w:t>
      </w:r>
      <w:r w:rsidRPr="001A0B87">
        <w:rPr>
          <w:b/>
          <w:bCs/>
          <w:i/>
          <w:iCs/>
        </w:rPr>
        <w:t>any</w:t>
      </w:r>
      <w:r w:rsidRPr="00B539D5">
        <w:rPr>
          <w:b/>
          <w:bCs/>
        </w:rPr>
        <w:t xml:space="preserve"> lis</w:t>
      </w:r>
      <w:r w:rsidR="003560E4" w:rsidRPr="00B539D5">
        <w:rPr>
          <w:b/>
          <w:bCs/>
        </w:rPr>
        <w:t>t</w:t>
      </w:r>
      <w:r w:rsidRPr="00482DC6">
        <w:t>.</w:t>
      </w:r>
    </w:p>
    <w:p w14:paraId="13166266" w14:textId="32AEBF49" w:rsidR="00E0291F" w:rsidRDefault="00F56435" w:rsidP="00E46E73">
      <w:pPr>
        <w:pStyle w:val="ListParagraph"/>
        <w:numPr>
          <w:ilvl w:val="0"/>
          <w:numId w:val="29"/>
        </w:numPr>
      </w:pPr>
      <w:r>
        <w:t xml:space="preserve">It's possible to </w:t>
      </w:r>
      <w:r w:rsidR="00DC22A5">
        <w:t xml:space="preserve">remove a node from a list </w:t>
      </w:r>
      <w:r w:rsidR="00DC22A5" w:rsidRPr="00E77F7A">
        <w:rPr>
          <w:b/>
          <w:bCs/>
          <w:i/>
          <w:iCs/>
        </w:rPr>
        <w:t>while</w:t>
      </w:r>
      <w:r w:rsidR="00DC22A5" w:rsidRPr="00E77F7A">
        <w:rPr>
          <w:b/>
          <w:bCs/>
        </w:rPr>
        <w:t xml:space="preserve"> you're </w:t>
      </w:r>
      <w:r w:rsidR="007C22B9" w:rsidRPr="00806D4C">
        <w:rPr>
          <w:rStyle w:val="InlineCode"/>
          <w:b/>
          <w:bCs/>
        </w:rPr>
        <w:t>foreach</w:t>
      </w:r>
      <w:r w:rsidR="00806D4C">
        <w:rPr>
          <w:b/>
          <w:bCs/>
        </w:rPr>
        <w:t>-</w:t>
      </w:r>
      <w:proofErr w:type="spellStart"/>
      <w:r w:rsidR="007C22B9">
        <w:rPr>
          <w:b/>
          <w:bCs/>
        </w:rPr>
        <w:t>ing</w:t>
      </w:r>
      <w:proofErr w:type="spellEnd"/>
      <w:r w:rsidR="00DC22A5">
        <w:t xml:space="preserve"> over </w:t>
      </w:r>
      <w:r w:rsidR="00914F4F">
        <w:t>it</w:t>
      </w:r>
      <w:r w:rsidR="0078289B">
        <w:t>, which might cut your loop short</w:t>
      </w:r>
      <w:r w:rsidR="00C659F6">
        <w:t xml:space="preserve"> (e.g.</w:t>
      </w:r>
      <w:r w:rsidR="00A7245E">
        <w:t>,</w:t>
      </w:r>
      <w:r w:rsidR="00C659F6">
        <w:t xml:space="preserve"> if you remove </w:t>
      </w:r>
      <w:r w:rsidR="003B50B2">
        <w:t>the</w:t>
      </w:r>
      <w:r w:rsidR="00906E3C">
        <w:t xml:space="preserve"> "</w:t>
      </w:r>
      <w:r w:rsidR="00C659F6">
        <w:t>current</w:t>
      </w:r>
      <w:r w:rsidR="00906E3C">
        <w:t>"</w:t>
      </w:r>
      <w:r w:rsidR="00C659F6">
        <w:t xml:space="preserve"> node, </w:t>
      </w:r>
      <w:r w:rsidR="001C4B9D">
        <w:t xml:space="preserve">the </w:t>
      </w:r>
      <w:proofErr w:type="spellStart"/>
      <w:r w:rsidR="001C4B9D">
        <w:t>IEnumerable</w:t>
      </w:r>
      <w:proofErr w:type="spellEnd"/>
      <w:r w:rsidR="001C4B9D">
        <w:t xml:space="preserve"> method in the background </w:t>
      </w:r>
      <w:r w:rsidR="00564D2D">
        <w:t xml:space="preserve">might </w:t>
      </w:r>
      <w:r w:rsidR="00827462">
        <w:t xml:space="preserve">lose </w:t>
      </w:r>
      <w:r w:rsidR="001C4B9D">
        <w:t xml:space="preserve">its </w:t>
      </w:r>
      <w:r w:rsidR="006F28E0" w:rsidRPr="00BA4546">
        <w:rPr>
          <w:rStyle w:val="InlineCode"/>
        </w:rPr>
        <w:t>Next</w:t>
      </w:r>
      <w:r w:rsidR="006F28E0">
        <w:t xml:space="preserve"> </w:t>
      </w:r>
      <w:r w:rsidR="00827462">
        <w:t>pointer</w:t>
      </w:r>
      <w:r w:rsidR="00C659F6">
        <w:t>)</w:t>
      </w:r>
      <w:r w:rsidR="0078289B">
        <w:t>.</w:t>
      </w:r>
    </w:p>
    <w:p w14:paraId="03D6B1DE" w14:textId="2E510646" w:rsidR="00E86231" w:rsidRDefault="00297087" w:rsidP="00E86231">
      <w:r>
        <w:t>T</w:t>
      </w:r>
      <w:r w:rsidR="00E86231">
        <w:t xml:space="preserve">he </w:t>
      </w:r>
      <w:r w:rsidR="00780CD5">
        <w:t>first</w:t>
      </w:r>
      <w:r w:rsidR="00E86231">
        <w:t xml:space="preserve"> one</w:t>
      </w:r>
      <w:r w:rsidR="0049679D">
        <w:t xml:space="preserve"> can be a very easy mistake to make</w:t>
      </w:r>
      <w:r w:rsidR="00671D93">
        <w:t xml:space="preserve"> when dealing with multiple lists.</w:t>
      </w:r>
    </w:p>
    <w:p w14:paraId="3CA96D36" w14:textId="376576DB" w:rsidR="00277336" w:rsidRDefault="00277336" w:rsidP="00E86231">
      <w:r>
        <w:t>Just to be clear on the expectations:</w:t>
      </w:r>
      <w:r w:rsidR="004F6D68">
        <w:t xml:space="preserve"> </w:t>
      </w:r>
      <w:r w:rsidR="004F6D68" w:rsidRPr="009666F3">
        <w:rPr>
          <w:b/>
          <w:bCs/>
          <w:color w:val="C00000"/>
        </w:rPr>
        <w:t>you do not need to handle these edge-cases.</w:t>
      </w:r>
      <w:r w:rsidR="00814D4E">
        <w:t xml:space="preserve"> You are allowed to assume that any </w:t>
      </w:r>
      <w:r w:rsidR="00B555E9" w:rsidRPr="00853DCF">
        <w:rPr>
          <w:rStyle w:val="InlineCode"/>
          <w:b/>
          <w:bCs/>
        </w:rPr>
        <w:t>node</w:t>
      </w:r>
      <w:r w:rsidR="00B555E9">
        <w:t xml:space="preserve"> parameters belong to the current list</w:t>
      </w:r>
      <w:r w:rsidR="003239AC">
        <w:t xml:space="preserve">, and you are allowed to assume that any </w:t>
      </w:r>
      <w:proofErr w:type="spellStart"/>
      <w:r w:rsidR="003239AC" w:rsidRPr="00853DCF">
        <w:rPr>
          <w:rStyle w:val="InlineCode"/>
          <w:b/>
          <w:bCs/>
        </w:rPr>
        <w:t>newNode</w:t>
      </w:r>
      <w:proofErr w:type="spellEnd"/>
      <w:r w:rsidR="003239AC">
        <w:t xml:space="preserve"> parameters </w:t>
      </w:r>
      <w:r w:rsidR="00732AD5">
        <w:t>are not already part of the current or another list.</w:t>
      </w:r>
      <w:r w:rsidR="009C6F10">
        <w:t xml:space="preserve"> </w:t>
      </w:r>
      <w:r w:rsidR="009C6F10" w:rsidRPr="002E5A8B">
        <w:rPr>
          <w:b/>
          <w:bCs/>
          <w:color w:val="C00000"/>
        </w:rPr>
        <w:t>However:</w:t>
      </w:r>
      <w:r w:rsidR="00EE1502">
        <w:t xml:space="preserve"> </w:t>
      </w:r>
      <w:r w:rsidR="00EA6114" w:rsidRPr="003834CF">
        <w:rPr>
          <w:b/>
          <w:bCs/>
        </w:rPr>
        <w:t xml:space="preserve">it may be wise to </w:t>
      </w:r>
      <w:r w:rsidR="002A7668">
        <w:rPr>
          <w:b/>
          <w:bCs/>
        </w:rPr>
        <w:t>do</w:t>
      </w:r>
      <w:r w:rsidR="00EA6114" w:rsidRPr="003834CF">
        <w:rPr>
          <w:b/>
          <w:bCs/>
        </w:rPr>
        <w:t xml:space="preserve"> some of these checks anyways.</w:t>
      </w:r>
      <w:r w:rsidR="009D0712">
        <w:t xml:space="preserve"> It's much easier to write one</w:t>
      </w:r>
      <w:r w:rsidR="00365B33">
        <w:t xml:space="preserve"> </w:t>
      </w:r>
      <w:r w:rsidR="009D0712" w:rsidRPr="00160814">
        <w:rPr>
          <w:i/>
          <w:iCs/>
        </w:rPr>
        <w:t>if</w:t>
      </w:r>
      <w:r w:rsidR="001A42C7" w:rsidRPr="00160814">
        <w:rPr>
          <w:i/>
          <w:iCs/>
        </w:rPr>
        <w:t>-</w:t>
      </w:r>
      <w:r w:rsidR="009D0712" w:rsidRPr="00160814">
        <w:rPr>
          <w:i/>
          <w:iCs/>
        </w:rPr>
        <w:t>throw</w:t>
      </w:r>
      <w:r w:rsidR="009D0712">
        <w:t xml:space="preserve"> statement ahead of time</w:t>
      </w:r>
      <w:r w:rsidR="00CA2791">
        <w:t xml:space="preserve"> than it is to debug a list</w:t>
      </w:r>
      <w:r w:rsidR="00ED7C3B">
        <w:t xml:space="preserve"> </w:t>
      </w:r>
      <w:r w:rsidR="00CA2791">
        <w:t>breaking</w:t>
      </w:r>
      <w:r w:rsidR="00941CE4">
        <w:t xml:space="preserve"> </w:t>
      </w:r>
      <w:r w:rsidR="003D2A2B">
        <w:t xml:space="preserve">mysteriously </w:t>
      </w:r>
      <w:r w:rsidR="00941CE4">
        <w:t>(</w:t>
      </w:r>
      <w:r w:rsidR="00ED7C3B">
        <w:t xml:space="preserve">especially </w:t>
      </w:r>
      <w:r w:rsidR="00C51392">
        <w:t xml:space="preserve">a </w:t>
      </w:r>
      <w:r w:rsidR="00ED7C3B">
        <w:t xml:space="preserve">list </w:t>
      </w:r>
      <w:r w:rsidR="00AF4331">
        <w:t>that's</w:t>
      </w:r>
      <w:r w:rsidR="00ED7C3B">
        <w:t xml:space="preserve"> made </w:t>
      </w:r>
      <w:r w:rsidR="001469FA">
        <w:t xml:space="preserve">out </w:t>
      </w:r>
      <w:r w:rsidR="00ED7C3B">
        <w:t>of pointers)</w:t>
      </w:r>
      <w:r w:rsidR="00CA2791">
        <w:t>.</w:t>
      </w:r>
    </w:p>
    <w:p w14:paraId="727EAD1B" w14:textId="38D4E569" w:rsidR="002D081C" w:rsidRDefault="00161411" w:rsidP="00E86231">
      <w:r>
        <w:t>If you choose to do so, t</w:t>
      </w:r>
      <w:r w:rsidR="0043188D">
        <w:t>here are several ways to track/check for these problems.</w:t>
      </w:r>
      <w:r w:rsidR="00927740">
        <w:t xml:space="preserve"> Feel free to </w:t>
      </w:r>
      <w:r w:rsidR="00927740" w:rsidRPr="00FE3883">
        <w:t>add as many fields/properties/methods as you need</w:t>
      </w:r>
      <w:r w:rsidR="00927740">
        <w:t xml:space="preserve"> to</w:t>
      </w:r>
      <w:r w:rsidR="00624E29">
        <w:t xml:space="preserve"> </w:t>
      </w:r>
      <w:r w:rsidR="00EB6455">
        <w:t>(</w:t>
      </w:r>
      <w:r w:rsidR="00624E29">
        <w:t>or want to</w:t>
      </w:r>
      <w:r w:rsidR="00EB6455">
        <w:t>)</w:t>
      </w:r>
      <w:r w:rsidR="00624E29">
        <w:t xml:space="preserve"> to</w:t>
      </w:r>
      <w:r w:rsidR="00927740">
        <w:t xml:space="preserve"> both the node and list classes</w:t>
      </w:r>
      <w:r w:rsidR="00D16A56">
        <w:t xml:space="preserve">. </w:t>
      </w:r>
      <w:r w:rsidR="00D16A56" w:rsidRPr="00E47BB3">
        <w:rPr>
          <w:b/>
          <w:bCs/>
        </w:rPr>
        <w:t>J</w:t>
      </w:r>
      <w:r w:rsidR="002D081C" w:rsidRPr="00E47BB3">
        <w:rPr>
          <w:b/>
          <w:bCs/>
        </w:rPr>
        <w:t>ust note</w:t>
      </w:r>
      <w:r w:rsidR="002D081C">
        <w:t xml:space="preserve"> that </w:t>
      </w:r>
      <w:r w:rsidR="00A45A20">
        <w:t xml:space="preserve">adding </w:t>
      </w:r>
      <w:r w:rsidR="00324DFC">
        <w:t xml:space="preserve">depending on what </w:t>
      </w:r>
      <w:r w:rsidR="00516CF2">
        <w:t xml:space="preserve">extra </w:t>
      </w:r>
      <w:r w:rsidR="00613C22">
        <w:t>things</w:t>
      </w:r>
      <w:r w:rsidR="0084203D">
        <w:t xml:space="preserve"> you</w:t>
      </w:r>
      <w:r w:rsidR="006435C3">
        <w:t xml:space="preserve"> decide to</w:t>
      </w:r>
      <w:r w:rsidR="0084203D">
        <w:t xml:space="preserve"> add,</w:t>
      </w:r>
      <w:r w:rsidR="00516CF2">
        <w:t xml:space="preserve"> </w:t>
      </w:r>
      <w:r w:rsidR="00516CF2" w:rsidRPr="00EB4A78">
        <w:t>some</w:t>
      </w:r>
      <w:r w:rsidR="00516CF2">
        <w:t xml:space="preserve"> of your methods </w:t>
      </w:r>
      <w:r w:rsidR="0084203D" w:rsidRPr="0084203D">
        <w:rPr>
          <w:i/>
          <w:iCs/>
        </w:rPr>
        <w:t>might</w:t>
      </w:r>
      <w:r w:rsidR="0084203D">
        <w:t xml:space="preserve"> </w:t>
      </w:r>
      <w:r w:rsidR="00BB2F73">
        <w:t xml:space="preserve">not stay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16CF2">
        <w:t>, since you</w:t>
      </w:r>
      <w:r w:rsidR="008E1572">
        <w:t xml:space="preserve"> </w:t>
      </w:r>
      <w:r w:rsidR="00000C3C" w:rsidRPr="00000C3C">
        <w:rPr>
          <w:i/>
          <w:iCs/>
        </w:rPr>
        <w:t>might</w:t>
      </w:r>
      <w:r w:rsidR="00000C3C">
        <w:t xml:space="preserve"> </w:t>
      </w:r>
      <w:r w:rsidR="00CD0E79">
        <w:t xml:space="preserve">need a </w:t>
      </w:r>
      <w:r w:rsidR="00685DA5">
        <w:t xml:space="preserve">loop to </w:t>
      </w:r>
      <w:r w:rsidR="004B501E">
        <w:t xml:space="preserve">keep </w:t>
      </w:r>
      <w:r w:rsidR="00516CF2">
        <w:t>them</w:t>
      </w:r>
      <w:r w:rsidR="004B501E">
        <w:t xml:space="preserve"> updated</w:t>
      </w:r>
      <w:r w:rsidR="00C31111">
        <w:t xml:space="preserve">. </w:t>
      </w:r>
      <w:r w:rsidR="00843A3D" w:rsidRPr="004C174F">
        <w:rPr>
          <w:b/>
          <w:bCs/>
        </w:rPr>
        <w:t>You won't</w:t>
      </w:r>
      <w:r w:rsidR="00843A3D" w:rsidRPr="00654E67">
        <w:rPr>
          <w:b/>
          <w:bCs/>
        </w:rPr>
        <w:t xml:space="preserve"> lose any</w:t>
      </w:r>
      <w:r w:rsidR="00DE0562" w:rsidRPr="00654E67">
        <w:rPr>
          <w:b/>
          <w:bCs/>
        </w:rPr>
        <w:t xml:space="preserve"> marks</w:t>
      </w:r>
      <w:r w:rsidR="00843A3D" w:rsidRPr="00654E67">
        <w:rPr>
          <w:b/>
          <w:bCs/>
        </w:rPr>
        <w:t xml:space="preserve"> for that</w:t>
      </w:r>
      <w:r w:rsidR="00DE0562" w:rsidRPr="00654E67">
        <w:rPr>
          <w:b/>
          <w:bCs/>
        </w:rPr>
        <w:t>,</w:t>
      </w:r>
      <w:r w:rsidR="00DE0562">
        <w:t xml:space="preserve"> but it's worth </w:t>
      </w:r>
      <w:r w:rsidR="00EA5622">
        <w:t xml:space="preserve">being aware </w:t>
      </w:r>
      <w:r w:rsidR="00DE0562">
        <w:t>of.</w:t>
      </w:r>
    </w:p>
    <w:p w14:paraId="73562B8D" w14:textId="3BAF6386" w:rsidR="0043188D" w:rsidRDefault="002230F2" w:rsidP="00E86231">
      <w:r>
        <w:t>There are a number of ways to handle these edge-cases, too</w:t>
      </w:r>
      <w:r w:rsidR="00F92C36">
        <w:t xml:space="preserve"> (</w:t>
      </w:r>
      <w:r w:rsidR="006365EE">
        <w:t xml:space="preserve">e.g., </w:t>
      </w:r>
      <w:r w:rsidR="00F92C36">
        <w:t>maybe some</w:t>
      </w:r>
      <w:r w:rsidR="00022EF6">
        <w:t xml:space="preserve"> </w:t>
      </w:r>
      <w:r w:rsidR="00F92C36">
        <w:t xml:space="preserve">are fixable within your </w:t>
      </w:r>
      <w:r w:rsidR="00F92C36" w:rsidRPr="006A4267">
        <w:rPr>
          <w:rStyle w:val="InlineCode"/>
        </w:rPr>
        <w:t>if</w:t>
      </w:r>
      <w:r w:rsidR="00F92C36">
        <w:t>-statement)</w:t>
      </w:r>
      <w:r w:rsidR="008A2D00">
        <w:t xml:space="preserve">, but </w:t>
      </w:r>
      <w:r w:rsidR="00F92C36">
        <w:t xml:space="preserve">I would suggest </w:t>
      </w:r>
      <w:r w:rsidR="003D5584">
        <w:t xml:space="preserve">simply </w:t>
      </w:r>
      <w:r w:rsidR="00F92C36">
        <w:t xml:space="preserve">throwing </w:t>
      </w:r>
      <w:r w:rsidR="00DF522E">
        <w:t xml:space="preserve">an </w:t>
      </w:r>
      <w:hyperlink r:id="rId8" w:history="1">
        <w:proofErr w:type="spellStart"/>
        <w:r w:rsidR="00DF522E" w:rsidRPr="003B1813">
          <w:rPr>
            <w:rStyle w:val="Hyperlink"/>
            <w:rFonts w:ascii="Consolas" w:hAnsi="Consolas"/>
          </w:rPr>
          <w:t>ArgumentException</w:t>
        </w:r>
        <w:proofErr w:type="spellEnd"/>
      </w:hyperlink>
      <w:r w:rsidR="00DF522E">
        <w:t xml:space="preserve"> or</w:t>
      </w:r>
      <w:r w:rsidR="00AA26BA">
        <w:t xml:space="preserve"> </w:t>
      </w:r>
      <w:hyperlink r:id="rId9" w:history="1">
        <w:proofErr w:type="spellStart"/>
        <w:r w:rsidR="00DF522E" w:rsidRPr="00A95B80">
          <w:rPr>
            <w:rStyle w:val="Hyperlink"/>
            <w:rFonts w:ascii="Consolas" w:hAnsi="Consolas"/>
          </w:rPr>
          <w:t>InvalidOperationException</w:t>
        </w:r>
        <w:proofErr w:type="spellEnd"/>
      </w:hyperlink>
      <w:r w:rsidR="003B1813">
        <w:t xml:space="preserve"> (make sure to </w:t>
      </w:r>
      <w:r w:rsidR="00DB675C">
        <w:t xml:space="preserve">pass a </w:t>
      </w:r>
      <w:r w:rsidR="003B1813">
        <w:t>message</w:t>
      </w:r>
      <w:r w:rsidR="007514A0">
        <w:t xml:space="preserve"> string</w:t>
      </w:r>
      <w:r w:rsidR="003B1813">
        <w:t xml:space="preserve"> </w:t>
      </w:r>
      <w:r w:rsidR="00DB675C">
        <w:t xml:space="preserve">to </w:t>
      </w:r>
      <w:r w:rsidR="003B1813">
        <w:t>the constructor</w:t>
      </w:r>
      <w:r w:rsidR="00185DEF">
        <w:t>s</w:t>
      </w:r>
      <w:r w:rsidR="003B1813">
        <w:t>).</w:t>
      </w:r>
    </w:p>
    <w:p w14:paraId="0E4449BB" w14:textId="77777777" w:rsidR="002563EC" w:rsidRDefault="002563EC" w:rsidP="002563EC">
      <w:pPr>
        <w:pStyle w:val="Heading2"/>
      </w:pPr>
      <w:r>
        <w:lastRenderedPageBreak/>
        <w:t>Couple quick hints</w:t>
      </w:r>
    </w:p>
    <w:p w14:paraId="6CCD3E8F" w14:textId="77777777" w:rsidR="002563EC" w:rsidRDefault="002563EC" w:rsidP="002563EC">
      <w:pPr>
        <w:pStyle w:val="ListParagraph"/>
        <w:numPr>
          <w:ilvl w:val="0"/>
          <w:numId w:val="28"/>
        </w:numPr>
      </w:pPr>
      <w:r w:rsidRPr="005C1C18">
        <w:t>Make your life easier</w:t>
      </w:r>
      <w:r>
        <w:t xml:space="preserve"> by </w:t>
      </w:r>
      <w:r w:rsidRPr="005C1C18">
        <w:rPr>
          <w:b/>
          <w:bCs/>
        </w:rPr>
        <w:t>re-using methods you've already written.</w:t>
      </w:r>
      <w:r>
        <w:t xml:space="preserve"> For example, you </w:t>
      </w:r>
      <w:r w:rsidRPr="00236481">
        <w:t>really only need</w:t>
      </w:r>
      <w:r>
        <w:t xml:space="preserve"> to write one </w:t>
      </w:r>
      <w:proofErr w:type="spellStart"/>
      <w:r w:rsidRPr="00343158">
        <w:rPr>
          <w:rStyle w:val="InlineCode"/>
        </w:rPr>
        <w:t>AddFront</w:t>
      </w:r>
      <w:proofErr w:type="spellEnd"/>
      <w:r>
        <w:t xml:space="preserve"> method: adding a plain </w:t>
      </w:r>
      <w:r w:rsidRPr="00343158">
        <w:rPr>
          <w:rStyle w:val="InlineCode"/>
        </w:rPr>
        <w:t>T item</w:t>
      </w:r>
      <w:r>
        <w:t xml:space="preserve"> to a list is as simple as creating a new </w:t>
      </w:r>
      <w:r w:rsidRPr="00EA718E">
        <w:rPr>
          <w:rStyle w:val="InlineCode"/>
        </w:rPr>
        <w:t>Node&lt;T&gt;</w:t>
      </w:r>
      <w:r>
        <w:t xml:space="preserve"> and calling your other version of </w:t>
      </w:r>
      <w:proofErr w:type="spellStart"/>
      <w:r>
        <w:t>AddFront</w:t>
      </w:r>
      <w:proofErr w:type="spellEnd"/>
      <w:r>
        <w:t>.</w:t>
      </w:r>
    </w:p>
    <w:p w14:paraId="18E5D38F" w14:textId="73F8E05E" w:rsidR="002563EC" w:rsidRDefault="00753712" w:rsidP="002563EC">
      <w:pPr>
        <w:pStyle w:val="ListParagraph"/>
        <w:numPr>
          <w:ilvl w:val="1"/>
          <w:numId w:val="28"/>
        </w:numPr>
      </w:pPr>
      <w:r>
        <w:t>As a specific example, doing</w:t>
      </w:r>
      <w:r w:rsidR="002563EC">
        <w:t xml:space="preserve"> </w:t>
      </w:r>
      <w:r w:rsidR="002563EC" w:rsidRPr="007F281B">
        <w:rPr>
          <w:rStyle w:val="InlineCode"/>
        </w:rPr>
        <w:t>Find</w:t>
      </w:r>
      <w:r w:rsidR="002563EC">
        <w:t xml:space="preserve"> first would make </w:t>
      </w:r>
      <w:proofErr w:type="gramStart"/>
      <w:r w:rsidR="002563EC" w:rsidRPr="007F281B">
        <w:rPr>
          <w:rStyle w:val="InlineCode"/>
        </w:rPr>
        <w:t>Remove(</w:t>
      </w:r>
      <w:proofErr w:type="gramEnd"/>
      <w:r w:rsidR="002563EC" w:rsidRPr="007F281B">
        <w:rPr>
          <w:rStyle w:val="InlineCode"/>
        </w:rPr>
        <w:t>T item)</w:t>
      </w:r>
      <w:r w:rsidR="002563EC">
        <w:t xml:space="preserve"> a lot easier… </w:t>
      </w:r>
      <w:r w:rsidR="002563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0"/>
          </mc:Choice>
          <mc:Fallback>
            <w:t>👀</w:t>
          </mc:Fallback>
        </mc:AlternateContent>
      </w:r>
    </w:p>
    <w:p w14:paraId="30DA9226" w14:textId="1A495205" w:rsidR="00667E52" w:rsidRDefault="002563EC" w:rsidP="00E46E73">
      <w:pPr>
        <w:pStyle w:val="ListParagraph"/>
        <w:numPr>
          <w:ilvl w:val="0"/>
          <w:numId w:val="28"/>
        </w:numPr>
      </w:pPr>
      <w:r w:rsidRPr="006A4F8F">
        <w:rPr>
          <w:b/>
          <w:bCs/>
        </w:rPr>
        <w:t>Be careful with your pointers!</w:t>
      </w:r>
      <w:r>
        <w:t xml:space="preserve"> The hardest part of this exercise is managing all the edge-cases. </w:t>
      </w:r>
      <w:r w:rsidR="00E67226">
        <w:t>For example, w</w:t>
      </w:r>
      <w:r>
        <w:t xml:space="preserve">hen splitting/merging lists, you have to worry about two </w:t>
      </w:r>
      <w:r w:rsidRPr="001F5BFE">
        <w:rPr>
          <w:rStyle w:val="InlineCode"/>
        </w:rPr>
        <w:t>Head</w:t>
      </w:r>
      <w:r>
        <w:t xml:space="preserve">s </w:t>
      </w:r>
      <w:r w:rsidRPr="00BD2AA4">
        <w:rPr>
          <w:i/>
          <w:iCs/>
        </w:rPr>
        <w:t>and</w:t>
      </w:r>
      <w:r>
        <w:t xml:space="preserve"> two </w:t>
      </w:r>
      <w:r w:rsidRPr="001F5BFE">
        <w:rPr>
          <w:rStyle w:val="InlineCode"/>
        </w:rPr>
        <w:t>Tail</w:t>
      </w:r>
      <w:r>
        <w:t xml:space="preserve">s on top of the </w:t>
      </w:r>
      <w:proofErr w:type="spellStart"/>
      <w:r w:rsidRPr="00E76877">
        <w:rPr>
          <w:rStyle w:val="InlineCode"/>
        </w:rPr>
        <w:t>Next</w:t>
      </w:r>
      <w:r>
        <w:t>s</w:t>
      </w:r>
      <w:proofErr w:type="spellEnd"/>
      <w:r>
        <w:t xml:space="preserve"> and </w:t>
      </w:r>
      <w:proofErr w:type="spellStart"/>
      <w:r w:rsidRPr="00E76877">
        <w:rPr>
          <w:rStyle w:val="InlineCode"/>
        </w:rPr>
        <w:t>Prev</w:t>
      </w:r>
      <w:r>
        <w:t>s</w:t>
      </w:r>
      <w:proofErr w:type="spellEnd"/>
      <w:r>
        <w:t xml:space="preserve">. That's six+ references to </w:t>
      </w:r>
      <w:r w:rsidR="00D80A84">
        <w:t>handle</w:t>
      </w:r>
      <w:r>
        <w:t>!</w:t>
      </w:r>
    </w:p>
    <w:p w14:paraId="644686B2" w14:textId="4C45DEF0" w:rsidR="005D41B8" w:rsidRPr="005D41B8" w:rsidRDefault="005D41B8" w:rsidP="005D41B8">
      <w:pPr>
        <w:pStyle w:val="ListParagraph"/>
        <w:numPr>
          <w:ilvl w:val="1"/>
          <w:numId w:val="28"/>
        </w:numPr>
      </w:pPr>
      <w:r w:rsidRPr="005D41B8">
        <w:t xml:space="preserve">As a </w:t>
      </w:r>
      <w:r>
        <w:t xml:space="preserve">specific example, </w:t>
      </w:r>
      <w:r w:rsidR="00C355DF">
        <w:t xml:space="preserve">consider </w:t>
      </w:r>
      <w:r w:rsidR="00025FE6">
        <w:t xml:space="preserve">what happens if you call </w:t>
      </w:r>
      <w:proofErr w:type="spellStart"/>
      <w:r w:rsidR="00025FE6" w:rsidRPr="00DF726E">
        <w:rPr>
          <w:rStyle w:val="InlineCode"/>
        </w:rPr>
        <w:t>InsertBefore</w:t>
      </w:r>
      <w:proofErr w:type="spellEnd"/>
      <w:r w:rsidR="00025FE6">
        <w:t xml:space="preserve"> with the current </w:t>
      </w:r>
      <w:r w:rsidR="00025FE6" w:rsidRPr="00DF726E">
        <w:rPr>
          <w:rStyle w:val="InlineCode"/>
        </w:rPr>
        <w:t>Head</w:t>
      </w:r>
      <w:r w:rsidR="00025FE6">
        <w:t xml:space="preserve"> of the list</w:t>
      </w:r>
      <w:r w:rsidR="00C355DF">
        <w:t>.</w:t>
      </w:r>
    </w:p>
    <w:p w14:paraId="704E12F1" w14:textId="2E0944AE" w:rsidR="007A40EA" w:rsidRDefault="00B970F8" w:rsidP="00E46E73">
      <w:pPr>
        <w:pStyle w:val="ListParagraph"/>
        <w:numPr>
          <w:ilvl w:val="0"/>
          <w:numId w:val="28"/>
        </w:numPr>
      </w:pPr>
      <w:r w:rsidRPr="005D0C5C">
        <w:rPr>
          <w:i/>
          <w:iCs/>
        </w:rPr>
        <w:t>This</w:t>
      </w:r>
      <w:r>
        <w:t xml:space="preserve"> part of </w:t>
      </w:r>
      <w:r w:rsidR="005D0C5C" w:rsidRPr="005D0C5C">
        <w:rPr>
          <w:i/>
          <w:iCs/>
        </w:rPr>
        <w:t>this</w:t>
      </w:r>
      <w:r w:rsidR="005D0C5C">
        <w:t xml:space="preserve"> </w:t>
      </w:r>
      <w:r>
        <w:t xml:space="preserve">assignment is perhaps </w:t>
      </w:r>
      <w:proofErr w:type="gramStart"/>
      <w:r>
        <w:t>where</w:t>
      </w:r>
      <w:proofErr w:type="gramEnd"/>
      <w:r>
        <w:t xml:space="preserve"> doing some doodles ahead of time on a piece of scratch paper will be the most valuable</w:t>
      </w:r>
      <w:r w:rsidR="00F67AA7">
        <w:t>.</w:t>
      </w:r>
    </w:p>
    <w:p w14:paraId="0EF42BCC" w14:textId="297D96B0" w:rsidR="00171816" w:rsidRDefault="00171816" w:rsidP="00171816">
      <w:pPr>
        <w:pStyle w:val="Heading2"/>
      </w:pPr>
      <w:r>
        <w:t xml:space="preserve">Getting </w:t>
      </w:r>
      <w:r w:rsidRPr="00221099">
        <w:rPr>
          <w:rStyle w:val="InlineCode"/>
        </w:rPr>
        <w:t>Find</w:t>
      </w:r>
      <w:r w:rsidR="00AC6218">
        <w:t>/</w:t>
      </w:r>
      <w:r w:rsidRPr="00221099">
        <w:rPr>
          <w:rStyle w:val="InlineCode"/>
        </w:rPr>
        <w:t>Remove</w:t>
      </w:r>
      <w:r>
        <w:t xml:space="preserve"> to work</w:t>
      </w:r>
    </w:p>
    <w:p w14:paraId="2B5DD75A" w14:textId="641E7EE3" w:rsidR="00BB6AA8" w:rsidRDefault="00082BF5" w:rsidP="00E24106">
      <w:r>
        <w:t xml:space="preserve">Since a generic type, </w:t>
      </w:r>
      <w:r w:rsidRPr="00CD5B5C">
        <w:rPr>
          <w:rStyle w:val="InlineCode"/>
        </w:rPr>
        <w:t>T</w:t>
      </w:r>
      <w:r>
        <w:t xml:space="preserve">, is a placeholder for "literally any type," you can't really call any methods on an object </w:t>
      </w:r>
      <w:r w:rsidR="008A2B72">
        <w:t xml:space="preserve">of </w:t>
      </w:r>
      <w:r w:rsidR="00F83E2B">
        <w:t>type</w:t>
      </w:r>
      <w:r>
        <w:t xml:space="preserve"> </w:t>
      </w:r>
      <w:r w:rsidRPr="00C42253">
        <w:rPr>
          <w:rStyle w:val="InlineCode"/>
        </w:rPr>
        <w:t>T</w:t>
      </w:r>
      <w:r>
        <w:t>.</w:t>
      </w:r>
      <w:r w:rsidR="008D596F">
        <w:t xml:space="preserve"> For</w:t>
      </w:r>
      <w:r w:rsidR="00BB6AA8">
        <w:t xml:space="preserve"> the </w:t>
      </w:r>
      <w:proofErr w:type="spellStart"/>
      <w:r w:rsidR="00BB6AA8" w:rsidRPr="00BB6AA8">
        <w:rPr>
          <w:rStyle w:val="InlineCode"/>
        </w:rPr>
        <w:t>ArrayList</w:t>
      </w:r>
      <w:proofErr w:type="spellEnd"/>
      <w:r w:rsidR="00BB6AA8" w:rsidRPr="00BB6AA8">
        <w:rPr>
          <w:rStyle w:val="InlineCode"/>
        </w:rPr>
        <w:t>&lt;T&gt;</w:t>
      </w:r>
      <w:r w:rsidR="00BB6AA8">
        <w:t xml:space="preserve"> class</w:t>
      </w:r>
      <w:r w:rsidR="008D596F">
        <w:t>,</w:t>
      </w:r>
      <w:r w:rsidR="00BB6AA8">
        <w:t xml:space="preserve"> we </w:t>
      </w:r>
      <w:r w:rsidR="008D596F">
        <w:t xml:space="preserve">got around this by </w:t>
      </w:r>
      <w:r w:rsidR="00C44EF9">
        <w:t xml:space="preserve">using a </w:t>
      </w:r>
      <w:hyperlink r:id="rId10" w:history="1">
        <w:r w:rsidR="00C44EF9" w:rsidRPr="002504FA">
          <w:rPr>
            <w:rStyle w:val="Hyperlink"/>
            <w:i/>
            <w:iCs/>
          </w:rPr>
          <w:t>generic type constraint</w:t>
        </w:r>
      </w:hyperlink>
      <w:r w:rsidR="002504FA">
        <w:rPr>
          <w:rStyle w:val="FootnoteReference"/>
          <w:i/>
          <w:iCs/>
        </w:rPr>
        <w:footnoteReference w:id="1"/>
      </w:r>
      <w:r w:rsidR="00774259" w:rsidRPr="00C44EF9">
        <w:rPr>
          <w:i/>
          <w:iCs/>
        </w:rPr>
        <w:t>:</w:t>
      </w:r>
    </w:p>
    <w:tbl>
      <w:tblPr>
        <w:tblStyle w:val="TableGrid"/>
        <w:tblpPr w:leftFromText="181" w:rightFromText="181" w:topFromText="160" w:bottomFromText="16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91" w:type="dxa"/>
          <w:bottom w:w="91" w:type="dxa"/>
        </w:tblCellMar>
        <w:tblLook w:val="04A0" w:firstRow="1" w:lastRow="0" w:firstColumn="1" w:lastColumn="0" w:noHBand="0" w:noVBand="1"/>
      </w:tblPr>
      <w:tblGrid>
        <w:gridCol w:w="9340"/>
      </w:tblGrid>
      <w:tr w:rsidR="00EF5E4B" w:rsidRPr="00C14331" w14:paraId="331AEDB2" w14:textId="77777777" w:rsidTr="009246CA">
        <w:tc>
          <w:tcPr>
            <w:tcW w:w="93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0627775D" w14:textId="2EB62160" w:rsidR="00EF5E4B" w:rsidRPr="00C14331" w:rsidRDefault="00C44EF9" w:rsidP="00C44EF9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44EF9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public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44EF9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class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ArrayList</w:t>
            </w:r>
            <w:proofErr w:type="spellEnd"/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C44EF9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where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IComparable</w:t>
            </w:r>
            <w:proofErr w:type="spellEnd"/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&gt;, </w:t>
            </w:r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IEquatable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C44EF9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C44E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</w:tc>
      </w:tr>
    </w:tbl>
    <w:p w14:paraId="548AEFD3" w14:textId="387CB9E3" w:rsidR="00F5520A" w:rsidRDefault="00C44EF9" w:rsidP="00E24106">
      <w:r>
        <w:t xml:space="preserve">The </w:t>
      </w:r>
      <w:r w:rsidRPr="00206B48">
        <w:rPr>
          <w:i/>
          <w:iCs/>
        </w:rPr>
        <w:t>where</w:t>
      </w:r>
      <w:r w:rsidR="00AF62A9">
        <w:t xml:space="preserve"> </w:t>
      </w:r>
      <w:r>
        <w:t xml:space="preserve">clause </w:t>
      </w:r>
      <w:r w:rsidR="00744129">
        <w:t xml:space="preserve">makes it so that only things that are comparable and </w:t>
      </w:r>
      <w:proofErr w:type="spellStart"/>
      <w:r w:rsidR="00744129">
        <w:t>equatable</w:t>
      </w:r>
      <w:proofErr w:type="spellEnd"/>
      <w:r w:rsidR="00744129">
        <w:t xml:space="preserve"> can be put into an </w:t>
      </w:r>
      <w:proofErr w:type="spellStart"/>
      <w:r w:rsidR="00744129" w:rsidRPr="00744129">
        <w:rPr>
          <w:rStyle w:val="InlineCode"/>
        </w:rPr>
        <w:t>ArrayList</w:t>
      </w:r>
      <w:proofErr w:type="spellEnd"/>
      <w:r w:rsidR="00744129" w:rsidRPr="00744129">
        <w:rPr>
          <w:rStyle w:val="InlineCode"/>
        </w:rPr>
        <w:t>&lt;T&gt;</w:t>
      </w:r>
      <w:r w:rsidR="00744129">
        <w:t xml:space="preserve">, which allows us to </w:t>
      </w:r>
      <w:proofErr w:type="gramStart"/>
      <w:r w:rsidR="00744129">
        <w:t xml:space="preserve">call </w:t>
      </w:r>
      <w:r w:rsidR="00744129" w:rsidRPr="00744129">
        <w:rPr>
          <w:rStyle w:val="InlineCode"/>
        </w:rPr>
        <w:t>.</w:t>
      </w:r>
      <w:proofErr w:type="spellStart"/>
      <w:r w:rsidR="00744129" w:rsidRPr="00744129">
        <w:rPr>
          <w:rStyle w:val="InlineCode"/>
        </w:rPr>
        <w:t>CompareTo</w:t>
      </w:r>
      <w:proofErr w:type="spellEnd"/>
      <w:proofErr w:type="gramEnd"/>
      <w:r w:rsidR="00744129" w:rsidRPr="00744129">
        <w:rPr>
          <w:rStyle w:val="InlineCode"/>
        </w:rPr>
        <w:t>()</w:t>
      </w:r>
      <w:r w:rsidR="00744129">
        <w:t xml:space="preserve"> and </w:t>
      </w:r>
      <w:r w:rsidR="00744129" w:rsidRPr="00744129">
        <w:rPr>
          <w:rStyle w:val="InlineCode"/>
        </w:rPr>
        <w:t>.Equals()</w:t>
      </w:r>
      <w:r w:rsidR="00744129">
        <w:t xml:space="preserve"> on </w:t>
      </w:r>
      <w:r w:rsidR="00892C64">
        <w:t xml:space="preserve">our list </w:t>
      </w:r>
      <w:r w:rsidR="00504E65">
        <w:t>elements</w:t>
      </w:r>
      <w:r w:rsidR="00744129">
        <w:t>.</w:t>
      </w:r>
      <w:r w:rsidR="00D25842">
        <w:t xml:space="preserve"> </w:t>
      </w:r>
      <w:r w:rsidR="00F5520A">
        <w:t xml:space="preserve">However, </w:t>
      </w:r>
      <w:r w:rsidR="000F63C5">
        <w:t xml:space="preserve">this constraint also means that we </w:t>
      </w:r>
      <w:r w:rsidR="00743C30">
        <w:t>can't, for example, have a list of lists:</w:t>
      </w:r>
      <w:r w:rsidR="000B25BF">
        <w:t xml:space="preserve"> an</w:t>
      </w:r>
      <w:r w:rsidR="009857E4">
        <w:t xml:space="preserve"> </w:t>
      </w:r>
      <w:proofErr w:type="spellStart"/>
      <w:r w:rsidR="009857E4" w:rsidRPr="00D25842">
        <w:rPr>
          <w:rStyle w:val="InlineCode"/>
        </w:rPr>
        <w:t>ArrayList</w:t>
      </w:r>
      <w:proofErr w:type="spellEnd"/>
      <w:r w:rsidR="009857E4" w:rsidRPr="00D25842">
        <w:rPr>
          <w:rStyle w:val="InlineCode"/>
        </w:rPr>
        <w:t>&lt;</w:t>
      </w:r>
      <w:proofErr w:type="spellStart"/>
      <w:r w:rsidR="009857E4" w:rsidRPr="00D25842">
        <w:rPr>
          <w:rStyle w:val="InlineCode"/>
        </w:rPr>
        <w:t>ArrayList</w:t>
      </w:r>
      <w:proofErr w:type="spellEnd"/>
      <w:r w:rsidR="009857E4" w:rsidRPr="00D25842">
        <w:rPr>
          <w:rStyle w:val="InlineCode"/>
        </w:rPr>
        <w:t>&lt;int&gt;&gt;</w:t>
      </w:r>
      <w:r w:rsidR="009F0D3D">
        <w:t xml:space="preserve"> is simply not possible because </w:t>
      </w:r>
      <w:proofErr w:type="spellStart"/>
      <w:r w:rsidR="009F0D3D" w:rsidRPr="002B7D01">
        <w:rPr>
          <w:rStyle w:val="InlineCode"/>
        </w:rPr>
        <w:t>ArrayList</w:t>
      </w:r>
      <w:r w:rsidR="00786DF7" w:rsidRPr="00786DF7">
        <w:t>s</w:t>
      </w:r>
      <w:proofErr w:type="spellEnd"/>
      <w:r w:rsidR="00786DF7">
        <w:t xml:space="preserve"> themselves</w:t>
      </w:r>
      <w:r w:rsidR="009F0D3D">
        <w:t xml:space="preserve"> </w:t>
      </w:r>
      <w:r w:rsidR="00786DF7">
        <w:t>are</w:t>
      </w:r>
      <w:r w:rsidR="009F0D3D">
        <w:t xml:space="preserve"> </w:t>
      </w:r>
      <w:r w:rsidR="00F95036">
        <w:t xml:space="preserve">not </w:t>
      </w:r>
      <w:proofErr w:type="spellStart"/>
      <w:r w:rsidR="009F0D3D" w:rsidRPr="000B00EE">
        <w:rPr>
          <w:rStyle w:val="InlineCode"/>
        </w:rPr>
        <w:t>IComparable</w:t>
      </w:r>
      <w:proofErr w:type="spellEnd"/>
      <w:r w:rsidR="00A3313B" w:rsidRPr="00A3313B">
        <w:t xml:space="preserve"> </w:t>
      </w:r>
      <w:r w:rsidR="00EE7748">
        <w:t>and</w:t>
      </w:r>
      <w:r w:rsidR="00A3313B">
        <w:t xml:space="preserve"> </w:t>
      </w:r>
      <w:r w:rsidR="00A3313B" w:rsidRPr="006059CB">
        <w:rPr>
          <w:rStyle w:val="InlineCode"/>
        </w:rPr>
        <w:t>IEquatable</w:t>
      </w:r>
      <w:r w:rsidR="009F0D3D">
        <w:t>.</w:t>
      </w:r>
    </w:p>
    <w:p w14:paraId="0FE88093" w14:textId="2B3EC2DB" w:rsidR="00ED0685" w:rsidRDefault="000956C4" w:rsidP="00E24106">
      <w:r>
        <w:t xml:space="preserve">The </w:t>
      </w:r>
      <w:r w:rsidRPr="00396D01">
        <w:rPr>
          <w:rStyle w:val="InlineCode"/>
        </w:rPr>
        <w:t>LinkedList&lt;T&gt;</w:t>
      </w:r>
      <w:r>
        <w:t xml:space="preserve"> class you'll be making </w:t>
      </w:r>
      <w:r w:rsidR="005F1E7E" w:rsidRPr="00DE2DCF">
        <w:rPr>
          <w:b/>
          <w:bCs/>
        </w:rPr>
        <w:t>does not</w:t>
      </w:r>
      <w:r w:rsidR="005F1E7E">
        <w:t xml:space="preserve"> have these type constraints</w:t>
      </w:r>
      <w:r w:rsidR="00DA3E35">
        <w:t>.</w:t>
      </w:r>
      <w:r w:rsidR="005F1E7E">
        <w:t xml:space="preserve"> </w:t>
      </w:r>
      <w:r w:rsidR="00A945A9">
        <w:t xml:space="preserve">That means </w:t>
      </w:r>
      <w:r w:rsidR="005F1E7E">
        <w:t xml:space="preserve">you can put </w:t>
      </w:r>
      <w:r w:rsidR="00F84032">
        <w:t xml:space="preserve">whatever </w:t>
      </w:r>
      <w:r w:rsidR="005F1E7E">
        <w:t xml:space="preserve">you want into your list—including another </w:t>
      </w:r>
      <w:r w:rsidR="005F1E7E" w:rsidRPr="00396D01">
        <w:rPr>
          <w:rStyle w:val="InlineCode"/>
        </w:rPr>
        <w:t>LinkedList</w:t>
      </w:r>
      <w:r w:rsidR="005F1E7E">
        <w:t>.</w:t>
      </w:r>
      <w:r w:rsidR="00A72FF3">
        <w:t xml:space="preserve"> But</w:t>
      </w:r>
      <w:r w:rsidR="007C2471">
        <w:t xml:space="preserve"> </w:t>
      </w:r>
      <w:r w:rsidR="00374C1A">
        <w:t xml:space="preserve">it </w:t>
      </w:r>
      <w:r w:rsidR="007C2471" w:rsidRPr="0089225C">
        <w:rPr>
          <w:i/>
          <w:iCs/>
        </w:rPr>
        <w:t>also</w:t>
      </w:r>
      <w:r w:rsidR="007C2471">
        <w:t xml:space="preserve"> </w:t>
      </w:r>
      <w:r w:rsidR="00A72FF3">
        <w:t>means</w:t>
      </w:r>
      <w:r w:rsidR="0089225C">
        <w:t xml:space="preserve"> that</w:t>
      </w:r>
      <w:r w:rsidR="00A72FF3">
        <w:t xml:space="preserve"> </w:t>
      </w:r>
      <w:r w:rsidR="00A72FF3" w:rsidRPr="00F7470A">
        <w:rPr>
          <w:b/>
          <w:bCs/>
        </w:rPr>
        <w:t xml:space="preserve">you can no longer call any </w:t>
      </w:r>
      <w:r w:rsidR="00802DE9">
        <w:rPr>
          <w:rStyle w:val="InlineCode"/>
          <w:b/>
          <w:bCs/>
        </w:rPr>
        <w:t>i</w:t>
      </w:r>
      <w:r w:rsidR="00CC4E3B">
        <w:rPr>
          <w:rStyle w:val="InlineCode"/>
          <w:b/>
          <w:bCs/>
        </w:rPr>
        <w:t>tem</w:t>
      </w:r>
      <w:r w:rsidR="0008569B">
        <w:rPr>
          <w:rStyle w:val="InlineCode"/>
          <w:b/>
          <w:bCs/>
        </w:rPr>
        <w:t>1</w:t>
      </w:r>
      <w:r w:rsidR="00A72FF3" w:rsidRPr="00F7470A">
        <w:rPr>
          <w:rStyle w:val="InlineCode"/>
          <w:b/>
          <w:bCs/>
        </w:rPr>
        <w:t>.Equals(</w:t>
      </w:r>
      <w:r w:rsidR="00802DE9">
        <w:rPr>
          <w:rStyle w:val="InlineCode"/>
          <w:b/>
          <w:bCs/>
        </w:rPr>
        <w:t>i</w:t>
      </w:r>
      <w:r w:rsidR="00CC4E3B">
        <w:rPr>
          <w:rStyle w:val="InlineCode"/>
          <w:b/>
          <w:bCs/>
        </w:rPr>
        <w:t>tem</w:t>
      </w:r>
      <w:r w:rsidR="0008569B">
        <w:rPr>
          <w:rStyle w:val="InlineCode"/>
          <w:b/>
          <w:bCs/>
        </w:rPr>
        <w:t>2</w:t>
      </w:r>
      <w:r w:rsidR="00A72FF3" w:rsidRPr="00F7470A">
        <w:rPr>
          <w:rStyle w:val="InlineCode"/>
          <w:b/>
          <w:bCs/>
        </w:rPr>
        <w:t>)</w:t>
      </w:r>
      <w:r w:rsidR="00A72FF3" w:rsidRPr="00F7470A">
        <w:rPr>
          <w:b/>
          <w:bCs/>
        </w:rPr>
        <w:t xml:space="preserve"> methods</w:t>
      </w:r>
      <w:r w:rsidR="00C12B09">
        <w:t xml:space="preserve"> when you're trying to </w:t>
      </w:r>
      <w:proofErr w:type="gramStart"/>
      <w:r w:rsidR="00C12B09" w:rsidRPr="00242D34">
        <w:rPr>
          <w:rStyle w:val="InlineCode"/>
        </w:rPr>
        <w:t>Find(</w:t>
      </w:r>
      <w:proofErr w:type="gramEnd"/>
      <w:r w:rsidR="00C12B09" w:rsidRPr="00242D34">
        <w:rPr>
          <w:rStyle w:val="InlineCode"/>
        </w:rPr>
        <w:t>)</w:t>
      </w:r>
      <w:r w:rsidR="00C12B09">
        <w:t xml:space="preserve"> something in your list.</w:t>
      </w:r>
    </w:p>
    <w:p w14:paraId="0C1208A3" w14:textId="5E4A048B" w:rsidR="00027676" w:rsidRPr="00F67C96" w:rsidRDefault="00C8427F" w:rsidP="00E24106">
      <w:pPr>
        <w:rPr>
          <w:b/>
          <w:bCs/>
          <w:color w:val="C00000"/>
        </w:rPr>
      </w:pPr>
      <w:r w:rsidRPr="00F67C96">
        <w:rPr>
          <w:b/>
          <w:bCs/>
          <w:color w:val="C00000"/>
        </w:rPr>
        <w:t>The little bit of C# that you need to know</w:t>
      </w:r>
      <w:r w:rsidR="009B2034" w:rsidRPr="00F67C96">
        <w:rPr>
          <w:b/>
          <w:bCs/>
          <w:color w:val="C00000"/>
        </w:rPr>
        <w:t xml:space="preserve"> to make your </w:t>
      </w:r>
      <w:r w:rsidR="009B2034" w:rsidRPr="00F67C96">
        <w:rPr>
          <w:rStyle w:val="InlineCode"/>
          <w:b/>
          <w:bCs/>
          <w:color w:val="C00000"/>
        </w:rPr>
        <w:t>Find()</w:t>
      </w:r>
      <w:r w:rsidR="009B2034" w:rsidRPr="00F67C96">
        <w:rPr>
          <w:b/>
          <w:bCs/>
          <w:color w:val="C00000"/>
        </w:rPr>
        <w:t>/</w:t>
      </w:r>
      <w:proofErr w:type="gramStart"/>
      <w:r w:rsidR="009B2034" w:rsidRPr="00F67C96">
        <w:rPr>
          <w:rStyle w:val="InlineCode"/>
          <w:b/>
          <w:bCs/>
          <w:color w:val="C00000"/>
        </w:rPr>
        <w:t>Remove(</w:t>
      </w:r>
      <w:proofErr w:type="gramEnd"/>
      <w:r w:rsidR="009B2034" w:rsidRPr="00F67C96">
        <w:rPr>
          <w:rStyle w:val="InlineCode"/>
          <w:b/>
          <w:bCs/>
          <w:color w:val="C00000"/>
        </w:rPr>
        <w:t>)</w:t>
      </w:r>
      <w:r w:rsidR="009B2034" w:rsidRPr="00F67C96">
        <w:rPr>
          <w:b/>
          <w:bCs/>
          <w:color w:val="C00000"/>
        </w:rPr>
        <w:t xml:space="preserve"> methods wor</w:t>
      </w:r>
      <w:r w:rsidR="00827824" w:rsidRPr="00F67C96">
        <w:rPr>
          <w:b/>
          <w:bCs/>
          <w:color w:val="C00000"/>
        </w:rPr>
        <w:t>k</w:t>
      </w:r>
      <w:r w:rsidR="004F38AC" w:rsidRPr="00F67C96">
        <w:rPr>
          <w:b/>
          <w:bCs/>
          <w:color w:val="C00000"/>
        </w:rPr>
        <w:t xml:space="preserve"> is</w:t>
      </w:r>
      <w:r w:rsidR="00827824" w:rsidRPr="00F67C96">
        <w:rPr>
          <w:b/>
          <w:bCs/>
          <w:color w:val="C00000"/>
        </w:rPr>
        <w:t>:</w:t>
      </w:r>
    </w:p>
    <w:tbl>
      <w:tblPr>
        <w:tblStyle w:val="TableGrid"/>
        <w:tblpPr w:leftFromText="181" w:rightFromText="181" w:topFromText="160" w:bottomFromText="16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91" w:type="dxa"/>
          <w:bottom w:w="91" w:type="dxa"/>
        </w:tblCellMar>
        <w:tblLook w:val="04A0" w:firstRow="1" w:lastRow="0" w:firstColumn="1" w:lastColumn="0" w:noHBand="0" w:noVBand="1"/>
      </w:tblPr>
      <w:tblGrid>
        <w:gridCol w:w="9340"/>
      </w:tblGrid>
      <w:tr w:rsidR="00AC6218" w:rsidRPr="00D754C7" w14:paraId="57A5EC75" w14:textId="77777777" w:rsidTr="009246CA">
        <w:tc>
          <w:tcPr>
            <w:tcW w:w="93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5ED30B6E" w14:textId="77777777" w:rsidR="00BA482C" w:rsidRPr="00BA482C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 xml:space="preserve">// Instead calling </w:t>
            </w:r>
            <w:proofErr w:type="spellStart"/>
            <w:proofErr w:type="gramStart"/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T.Equals</w:t>
            </w:r>
            <w:proofErr w:type="spellEnd"/>
            <w:proofErr w:type="gramEnd"/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(T) directly:</w:t>
            </w:r>
          </w:p>
          <w:p w14:paraId="616A68A7" w14:textId="1739BFA6" w:rsidR="00BA482C" w:rsidRPr="00BA482C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482C">
              <w:rPr>
                <w:rFonts w:ascii="Consolas" w:eastAsia="Times New Roman" w:hAnsi="Consolas" w:cs="Times New Roman"/>
                <w:color w:val="8F08C4"/>
                <w:kern w:val="0"/>
                <w:sz w:val="20"/>
                <w:szCs w:val="20"/>
                <w14:ligatures w14:val="none"/>
              </w:rPr>
              <w:t>if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001223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item1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BA482C">
              <w:rPr>
                <w:rFonts w:ascii="Consolas" w:eastAsia="Times New Roman" w:hAnsi="Consolas" w:cs="Times New Roman"/>
                <w:color w:val="74531F"/>
                <w:kern w:val="0"/>
                <w:sz w:val="20"/>
                <w:szCs w:val="20"/>
                <w14:ligatures w14:val="none"/>
              </w:rPr>
              <w:t>Equals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F9432A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item2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)) </w:t>
            </w:r>
            <w:proofErr w:type="gramStart"/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</w:t>
            </w:r>
            <w:proofErr w:type="gramEnd"/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* ... */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</w:t>
            </w:r>
          </w:p>
          <w:p w14:paraId="4A3DCBDF" w14:textId="77777777" w:rsidR="00BA482C" w:rsidRPr="00BA482C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C317DB" w14:textId="77777777" w:rsidR="00BA482C" w:rsidRPr="00BA482C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// Ask C# for some magical object that knows how to compare two T's:</w:t>
            </w:r>
          </w:p>
          <w:p w14:paraId="3A771156" w14:textId="77777777" w:rsidR="00BA482C" w:rsidRPr="00BA482C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482C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EqualityComparer</w:t>
            </w:r>
            <w:proofErr w:type="spellEnd"/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BA482C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BA482C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comparer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BA482C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EqualityComparer</w:t>
            </w:r>
            <w:proofErr w:type="spellEnd"/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BA482C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&gt;.</w:t>
            </w:r>
            <w:proofErr w:type="gramStart"/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Default;</w:t>
            </w:r>
            <w:proofErr w:type="gramEnd"/>
          </w:p>
          <w:p w14:paraId="524C6405" w14:textId="285E7B57" w:rsidR="00AC6218" w:rsidRPr="00D754C7" w:rsidRDefault="00BA482C" w:rsidP="0072329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A482C">
              <w:rPr>
                <w:rFonts w:ascii="Consolas" w:eastAsia="Times New Roman" w:hAnsi="Consolas" w:cs="Times New Roman"/>
                <w:color w:val="8F08C4"/>
                <w:kern w:val="0"/>
                <w:sz w:val="20"/>
                <w:szCs w:val="20"/>
                <w14:ligatures w14:val="none"/>
              </w:rPr>
              <w:t>if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proofErr w:type="gramStart"/>
            <w:r w:rsidRPr="00BA482C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comparer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BA482C">
              <w:rPr>
                <w:rFonts w:ascii="Consolas" w:eastAsia="Times New Roman" w:hAnsi="Consolas" w:cs="Times New Roman"/>
                <w:color w:val="74531F"/>
                <w:kern w:val="0"/>
                <w:sz w:val="20"/>
                <w:szCs w:val="20"/>
                <w14:ligatures w14:val="none"/>
              </w:rPr>
              <w:t>Equals</w:t>
            </w:r>
            <w:proofErr w:type="spellEnd"/>
            <w:proofErr w:type="gramEnd"/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001223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item1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A49BB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item2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)) { </w:t>
            </w:r>
            <w:r w:rsidRPr="00BA482C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/* ... */</w:t>
            </w:r>
            <w:r w:rsidRPr="00BA482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</w:tbl>
    <w:p w14:paraId="7D488004" w14:textId="42708E94" w:rsidR="00AC6218" w:rsidRDefault="00DC001E" w:rsidP="00E24106">
      <w:r>
        <w:t>As a side note, you can do the same for</w:t>
      </w:r>
      <w:r w:rsidR="003D71F6">
        <w:t xml:space="preserve"> </w:t>
      </w:r>
      <w:proofErr w:type="spellStart"/>
      <w:r w:rsidR="003D71F6" w:rsidRPr="00C47F79">
        <w:rPr>
          <w:rStyle w:val="InlineCode"/>
        </w:rPr>
        <w:t>IComparable</w:t>
      </w:r>
      <w:proofErr w:type="spellEnd"/>
      <w:r w:rsidR="00056A45">
        <w:t xml:space="preserve"> by using </w:t>
      </w:r>
      <w:r w:rsidR="00056A45" w:rsidRPr="00C47F79">
        <w:rPr>
          <w:rStyle w:val="InlineCode"/>
        </w:rPr>
        <w:t>Comparer&lt;T&gt;</w:t>
      </w:r>
      <w:r w:rsidR="00584C16">
        <w:t xml:space="preserve"> instead of </w:t>
      </w:r>
      <w:proofErr w:type="spellStart"/>
      <w:r w:rsidR="00584C16" w:rsidRPr="00C47F79">
        <w:rPr>
          <w:rStyle w:val="InlineCode"/>
        </w:rPr>
        <w:t>EqualityComparer</w:t>
      </w:r>
      <w:proofErr w:type="spellEnd"/>
      <w:r w:rsidR="00584C16" w:rsidRPr="00C47F79">
        <w:rPr>
          <w:rStyle w:val="InlineCode"/>
        </w:rPr>
        <w:t>&lt;T&gt;</w:t>
      </w:r>
      <w:r w:rsidR="00C77F78">
        <w:t>:</w:t>
      </w:r>
    </w:p>
    <w:tbl>
      <w:tblPr>
        <w:tblStyle w:val="TableGrid"/>
        <w:tblpPr w:leftFromText="181" w:rightFromText="181" w:topFromText="160" w:bottomFromText="160" w:vertAnchor="text" w:tblpY="1"/>
        <w:tblOverlap w:val="never"/>
        <w:tblW w:w="0" w:type="auto"/>
        <w:tblCellMar>
          <w:top w:w="91" w:type="dxa"/>
          <w:bottom w:w="91" w:type="dxa"/>
        </w:tblCellMar>
        <w:tblLook w:val="04A0" w:firstRow="1" w:lastRow="0" w:firstColumn="1" w:lastColumn="0" w:noHBand="0" w:noVBand="1"/>
      </w:tblPr>
      <w:tblGrid>
        <w:gridCol w:w="9340"/>
      </w:tblGrid>
      <w:tr w:rsidR="00CA2725" w14:paraId="6618AEE5" w14:textId="77777777" w:rsidTr="00E22DDB">
        <w:tc>
          <w:tcPr>
            <w:tcW w:w="93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2E14F53C" w14:textId="77777777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A27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// This:</w:t>
            </w:r>
          </w:p>
          <w:p w14:paraId="7510BCD6" w14:textId="1BAE5D73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A2725">
              <w:rPr>
                <w:rFonts w:ascii="Consolas" w:eastAsia="Times New Roman" w:hAnsi="Consolas" w:cs="Times New Roman"/>
                <w:color w:val="8F08C4"/>
                <w:kern w:val="0"/>
                <w:sz w:val="20"/>
                <w:szCs w:val="20"/>
                <w14:ligatures w14:val="none"/>
              </w:rPr>
              <w:t>if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001223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</w:t>
            </w:r>
            <w:r w:rsidRPr="00CA2725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tem</w:t>
            </w:r>
            <w:r w:rsidR="00001223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1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CA2725">
              <w:rPr>
                <w:rFonts w:ascii="Consolas" w:eastAsia="Times New Roman" w:hAnsi="Consolas" w:cs="Times New Roman"/>
                <w:color w:val="74531F"/>
                <w:kern w:val="0"/>
                <w:sz w:val="20"/>
                <w:szCs w:val="20"/>
                <w14:ligatures w14:val="none"/>
              </w:rPr>
              <w:t>CompareTo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4A49BB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item2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&lt; </w:t>
            </w:r>
            <w:r w:rsidRPr="00CA272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0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</w:t>
            </w:r>
            <w:proofErr w:type="gramStart"/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CA27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</w:t>
            </w:r>
            <w:proofErr w:type="gramEnd"/>
            <w:r w:rsidRPr="00CA27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* ... */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</w:t>
            </w:r>
          </w:p>
          <w:p w14:paraId="1E2946DE" w14:textId="77777777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90867F" w14:textId="77777777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A27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// Turns into this:</w:t>
            </w:r>
          </w:p>
          <w:p w14:paraId="3384736E" w14:textId="77777777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A272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var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A2725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comparer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CA2725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Comparer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CA2725">
              <w:rPr>
                <w:rFonts w:ascii="Consolas" w:eastAsia="Times New Roman" w:hAnsi="Consolas" w:cs="Times New Roman"/>
                <w:color w:val="2B91AF"/>
                <w:kern w:val="0"/>
                <w:sz w:val="20"/>
                <w:szCs w:val="20"/>
                <w14:ligatures w14:val="none"/>
              </w:rPr>
              <w:t>T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&gt;.</w:t>
            </w:r>
            <w:proofErr w:type="gramStart"/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Default;</w:t>
            </w:r>
            <w:proofErr w:type="gramEnd"/>
          </w:p>
          <w:p w14:paraId="2A10EB1E" w14:textId="4D46E563" w:rsidR="00CA2725" w:rsidRPr="00CA2725" w:rsidRDefault="00CA2725" w:rsidP="00EC10A0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A2725">
              <w:rPr>
                <w:rFonts w:ascii="Consolas" w:eastAsia="Times New Roman" w:hAnsi="Consolas" w:cs="Times New Roman"/>
                <w:color w:val="8F08C4"/>
                <w:kern w:val="0"/>
                <w:sz w:val="20"/>
                <w:szCs w:val="20"/>
                <w14:ligatures w14:val="none"/>
              </w:rPr>
              <w:t>if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proofErr w:type="gramStart"/>
            <w:r w:rsidRPr="00CA2725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comparer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CA2725">
              <w:rPr>
                <w:rFonts w:ascii="Consolas" w:eastAsia="Times New Roman" w:hAnsi="Consolas" w:cs="Times New Roman"/>
                <w:color w:val="74531F"/>
                <w:kern w:val="0"/>
                <w:sz w:val="20"/>
                <w:szCs w:val="20"/>
                <w14:ligatures w14:val="none"/>
              </w:rPr>
              <w:t>Compare</w:t>
            </w:r>
            <w:proofErr w:type="spellEnd"/>
            <w:proofErr w:type="gramEnd"/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001223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item1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A49BB">
              <w:rPr>
                <w:rFonts w:ascii="Consolas" w:eastAsia="Times New Roman" w:hAnsi="Consolas" w:cs="Times New Roman"/>
                <w:color w:val="1F377F"/>
                <w:kern w:val="0"/>
                <w:sz w:val="20"/>
                <w:szCs w:val="20"/>
                <w14:ligatures w14:val="none"/>
              </w:rPr>
              <w:t>item2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&lt; </w:t>
            </w:r>
            <w:r w:rsidRPr="00CA272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0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{ </w:t>
            </w:r>
            <w:r w:rsidRPr="00CA27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/* ... */</w:t>
            </w:r>
            <w:r w:rsidRPr="00CA272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</w:tbl>
    <w:p w14:paraId="3A3EC7BC" w14:textId="509D8994" w:rsidR="006F6ACA" w:rsidRDefault="006F6ACA" w:rsidP="00C40DE7">
      <w:r>
        <w:t xml:space="preserve">Both of these </w:t>
      </w:r>
      <w:r w:rsidR="00C57A4F">
        <w:t>"magical"</w:t>
      </w:r>
      <w:r w:rsidR="005B47A7">
        <w:t xml:space="preserve"> objects</w:t>
      </w:r>
      <w:r w:rsidR="00D4281A">
        <w:t xml:space="preserve"> </w:t>
      </w:r>
      <w:r w:rsidR="00FC3AC1">
        <w:t xml:space="preserve">are </w:t>
      </w:r>
      <w:r>
        <w:t xml:space="preserve">from the </w:t>
      </w:r>
      <w:proofErr w:type="spellStart"/>
      <w:proofErr w:type="gramStart"/>
      <w:r w:rsidRPr="00FD27CA">
        <w:rPr>
          <w:rStyle w:val="InlineCode"/>
        </w:rPr>
        <w:t>System.Collections.Generic</w:t>
      </w:r>
      <w:proofErr w:type="spellEnd"/>
      <w:proofErr w:type="gramEnd"/>
      <w:r>
        <w:t xml:space="preserve"> namespace.</w:t>
      </w:r>
    </w:p>
    <w:p w14:paraId="6DBBB7DF" w14:textId="5400B579" w:rsidR="00C40DE7" w:rsidRDefault="00C40DE7" w:rsidP="00C40DE7">
      <w:r>
        <w:t>That should be all you need to know to get started… Good luck!</w:t>
      </w:r>
      <w:r w:rsidR="00F41877">
        <w:t xml:space="preserve"> </w:t>
      </w:r>
      <w:r w:rsidR="00F418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t xml:space="preserve"> </w:t>
      </w:r>
    </w:p>
    <w:p w14:paraId="37E6CFD5" w14:textId="09B5BF48" w:rsidR="00C9414A" w:rsidRDefault="00053A95" w:rsidP="00630F15">
      <w:pPr>
        <w:pStyle w:val="Next-pagecontinuationnote"/>
      </w:pPr>
      <w:r>
        <w:t>(</w:t>
      </w:r>
      <w:r w:rsidR="006D53BF">
        <w:t>Part 2 starts on next page</w:t>
      </w:r>
      <w:r>
        <w:t>)</w:t>
      </w:r>
      <w:r w:rsidR="00C9414A">
        <w:br w:type="page"/>
      </w:r>
    </w:p>
    <w:p w14:paraId="5EE04AD3" w14:textId="5531254F" w:rsidR="00F7105E" w:rsidRDefault="00F7105E" w:rsidP="00F7105E">
      <w:pPr>
        <w:pStyle w:val="Heading1"/>
      </w:pPr>
      <w:r>
        <w:lastRenderedPageBreak/>
        <w:t xml:space="preserve">Part 2: </w:t>
      </w:r>
      <w:r w:rsidR="00F600B8">
        <w:t>Making a q</w:t>
      </w:r>
      <w:r>
        <w:t>ueue</w:t>
      </w:r>
    </w:p>
    <w:p w14:paraId="6EB3C148" w14:textId="23E87685" w:rsidR="00242CFA" w:rsidRDefault="00242CFA" w:rsidP="00242CFA">
      <w:r>
        <w:t>In Lab 7, you created a circular buffer.</w:t>
      </w:r>
      <w:r w:rsidR="00CE3494">
        <w:t xml:space="preserve"> Now, you're going to expand on that basic concept to implement a </w:t>
      </w:r>
      <w:proofErr w:type="gramStart"/>
      <w:r w:rsidR="00CE3494">
        <w:t>higher level</w:t>
      </w:r>
      <w:proofErr w:type="gramEnd"/>
      <w:r w:rsidR="00CE3494">
        <w:t xml:space="preserve"> data structure: </w:t>
      </w:r>
      <w:r w:rsidR="00CE3494" w:rsidRPr="00E72F11">
        <w:rPr>
          <w:b/>
          <w:bCs/>
        </w:rPr>
        <w:t xml:space="preserve">a </w:t>
      </w:r>
      <w:r w:rsidR="00CE3494" w:rsidRPr="00E72F11">
        <w:rPr>
          <w:rStyle w:val="InlineCode"/>
          <w:b/>
          <w:bCs/>
        </w:rPr>
        <w:t>Queue&lt;T&gt;</w:t>
      </w:r>
      <w:r w:rsidR="00CE3494" w:rsidRPr="00E72F11">
        <w:rPr>
          <w:b/>
          <w:bCs/>
        </w:rPr>
        <w:t>.</w:t>
      </w:r>
      <w:r w:rsidR="00E90EFE">
        <w:t xml:space="preserve"> A queue supports two</w:t>
      </w:r>
      <w:r w:rsidR="001262CA">
        <w:t xml:space="preserve"> or three</w:t>
      </w:r>
      <w:r w:rsidR="00E90EFE">
        <w:t xml:space="preserve"> main operations:</w:t>
      </w:r>
    </w:p>
    <w:p w14:paraId="0EEA670B" w14:textId="21A94ACA" w:rsidR="0040656D" w:rsidRDefault="00EC6E72" w:rsidP="0040656D">
      <w:pPr>
        <w:pStyle w:val="ListParagraph"/>
        <w:numPr>
          <w:ilvl w:val="0"/>
          <w:numId w:val="30"/>
        </w:numPr>
      </w:pPr>
      <w:r w:rsidRPr="00741F59">
        <w:rPr>
          <w:rStyle w:val="InlineCode"/>
          <w:b/>
          <w:bCs/>
        </w:rPr>
        <w:t xml:space="preserve">void </w:t>
      </w:r>
      <w:proofErr w:type="gramStart"/>
      <w:r w:rsidRPr="00741F59">
        <w:rPr>
          <w:rStyle w:val="InlineCode"/>
          <w:b/>
          <w:bCs/>
        </w:rPr>
        <w:t>Enqueue</w:t>
      </w:r>
      <w:r w:rsidR="00114AC9" w:rsidRPr="00741F59">
        <w:rPr>
          <w:rStyle w:val="InlineCode"/>
          <w:b/>
          <w:bCs/>
        </w:rPr>
        <w:t>(</w:t>
      </w:r>
      <w:proofErr w:type="gramEnd"/>
      <w:r w:rsidR="00114AC9" w:rsidRPr="00741F59">
        <w:rPr>
          <w:rStyle w:val="InlineCode"/>
          <w:b/>
          <w:bCs/>
        </w:rPr>
        <w:t>T item)</w:t>
      </w:r>
      <w:r w:rsidR="001E0E73">
        <w:t xml:space="preserve"> – Adds an item to the end of the queue.</w:t>
      </w:r>
      <w:r w:rsidR="0089632F">
        <w:t xml:space="preserve"> When the queue is full, </w:t>
      </w:r>
      <w:r w:rsidR="006D5A81">
        <w:t>it should</w:t>
      </w:r>
      <w:r w:rsidR="00C046E6">
        <w:t xml:space="preserve"> </w:t>
      </w:r>
      <w:r w:rsidR="00C046E6" w:rsidRPr="00E9477A">
        <w:rPr>
          <w:b/>
          <w:bCs/>
        </w:rPr>
        <w:t>double</w:t>
      </w:r>
      <w:r w:rsidR="00C046E6">
        <w:t xml:space="preserve"> its current capacity by</w:t>
      </w:r>
      <w:r w:rsidR="006D5A81">
        <w:t xml:space="preserve"> </w:t>
      </w:r>
      <w:r w:rsidR="00CD4445">
        <w:t xml:space="preserve">resizing </w:t>
      </w:r>
      <w:r w:rsidR="008007FE">
        <w:t>its internal buffer</w:t>
      </w:r>
      <w:r w:rsidR="00C046E6">
        <w:t>.</w:t>
      </w:r>
      <w:r w:rsidR="004D4E4B">
        <w:t xml:space="preserve"> You should write a</w:t>
      </w:r>
      <w:r w:rsidR="00925A7E">
        <w:t xml:space="preserve"> private/protected</w:t>
      </w:r>
      <w:r w:rsidR="00A32CEB">
        <w:t xml:space="preserve"> </w:t>
      </w:r>
      <w:proofErr w:type="gramStart"/>
      <w:r w:rsidR="004D4E4B" w:rsidRPr="0019580D">
        <w:rPr>
          <w:rStyle w:val="InlineCode"/>
          <w:b/>
          <w:bCs/>
        </w:rPr>
        <w:t>Grow(</w:t>
      </w:r>
      <w:proofErr w:type="gramEnd"/>
      <w:r w:rsidR="004D4E4B" w:rsidRPr="0019580D">
        <w:rPr>
          <w:rStyle w:val="InlineCode"/>
          <w:b/>
          <w:bCs/>
        </w:rPr>
        <w:t>)</w:t>
      </w:r>
      <w:r w:rsidR="00C42F64" w:rsidRPr="00C42F64">
        <w:t xml:space="preserve"> </w:t>
      </w:r>
      <w:r w:rsidR="004D4E4B">
        <w:t>method</w:t>
      </w:r>
      <w:r w:rsidR="00744783">
        <w:t xml:space="preserve"> to</w:t>
      </w:r>
      <w:r w:rsidR="00F90508">
        <w:t xml:space="preserve"> handle this</w:t>
      </w:r>
      <w:r w:rsidR="004D4E4B">
        <w:t>.</w:t>
      </w:r>
    </w:p>
    <w:p w14:paraId="6BF4324B" w14:textId="53000BDA" w:rsidR="00403888" w:rsidRDefault="00BB2D70" w:rsidP="00403888">
      <w:pPr>
        <w:pStyle w:val="ListParagraph"/>
        <w:numPr>
          <w:ilvl w:val="0"/>
          <w:numId w:val="30"/>
        </w:numPr>
      </w:pPr>
      <w:r w:rsidRPr="00681D6D">
        <w:rPr>
          <w:rStyle w:val="InlineCode"/>
          <w:b/>
          <w:bCs/>
        </w:rPr>
        <w:t xml:space="preserve">T </w:t>
      </w:r>
      <w:proofErr w:type="gramStart"/>
      <w:r w:rsidRPr="00681D6D">
        <w:rPr>
          <w:rStyle w:val="InlineCode"/>
          <w:b/>
          <w:bCs/>
        </w:rPr>
        <w:t>Dequeue(</w:t>
      </w:r>
      <w:proofErr w:type="gramEnd"/>
      <w:r w:rsidRPr="00681D6D">
        <w:rPr>
          <w:rStyle w:val="InlineCode"/>
          <w:b/>
          <w:bCs/>
        </w:rPr>
        <w:t>)</w:t>
      </w:r>
      <w:r w:rsidR="001E0E73">
        <w:t xml:space="preserve"> – Removes an item from the start of the queue</w:t>
      </w:r>
      <w:r w:rsidR="002B3DB4">
        <w:t>.</w:t>
      </w:r>
      <w:r w:rsidR="001A5260">
        <w:t xml:space="preserve"> </w:t>
      </w:r>
      <w:r w:rsidR="00B9137D">
        <w:t>A</w:t>
      </w:r>
      <w:r w:rsidR="00EE16C9">
        <w:t>ttempting to dequeue from an empty queue</w:t>
      </w:r>
      <w:r w:rsidR="00B9137D">
        <w:t xml:space="preserve"> </w:t>
      </w:r>
      <w:r w:rsidR="00EE16C9" w:rsidRPr="007C418C">
        <w:rPr>
          <w:b/>
          <w:bCs/>
        </w:rPr>
        <w:t xml:space="preserve">should throw an </w:t>
      </w:r>
      <w:proofErr w:type="spellStart"/>
      <w:r w:rsidR="00EE16C9" w:rsidRPr="007C418C">
        <w:rPr>
          <w:rStyle w:val="InlineCode"/>
          <w:b/>
          <w:bCs/>
        </w:rPr>
        <w:t>InvalidOperationException</w:t>
      </w:r>
      <w:proofErr w:type="spellEnd"/>
      <w:r w:rsidR="00D11D14">
        <w:t xml:space="preserve"> (</w:t>
      </w:r>
      <w:r w:rsidR="008E0A4B">
        <w:t>includ</w:t>
      </w:r>
      <w:r w:rsidR="00BF2F2F">
        <w:t>ing</w:t>
      </w:r>
      <w:r w:rsidR="008E0A4B">
        <w:t xml:space="preserve"> a message </w:t>
      </w:r>
      <w:r w:rsidR="0020484A">
        <w:t xml:space="preserve">string </w:t>
      </w:r>
      <w:r w:rsidR="00D11D14">
        <w:t xml:space="preserve">like </w:t>
      </w:r>
      <w:r w:rsidR="0056385F">
        <w:t xml:space="preserve">the one in </w:t>
      </w:r>
      <w:r w:rsidR="00D11D14">
        <w:t>the lab)</w:t>
      </w:r>
      <w:r w:rsidR="00EE16C9">
        <w:t>.</w:t>
      </w:r>
    </w:p>
    <w:p w14:paraId="662C7737" w14:textId="7D3CF056" w:rsidR="0009604D" w:rsidRPr="00E90EFE" w:rsidRDefault="0009604D" w:rsidP="00403888">
      <w:pPr>
        <w:pStyle w:val="ListParagraph"/>
        <w:numPr>
          <w:ilvl w:val="0"/>
          <w:numId w:val="30"/>
        </w:numPr>
      </w:pPr>
      <w:r>
        <w:rPr>
          <w:rStyle w:val="InlineCode"/>
          <w:b/>
          <w:bCs/>
        </w:rPr>
        <w:t xml:space="preserve">T </w:t>
      </w:r>
      <w:proofErr w:type="gramStart"/>
      <w:r>
        <w:rPr>
          <w:rStyle w:val="InlineCode"/>
          <w:b/>
          <w:bCs/>
        </w:rPr>
        <w:t>Peek(</w:t>
      </w:r>
      <w:proofErr w:type="gramEnd"/>
      <w:r>
        <w:rPr>
          <w:rStyle w:val="InlineCode"/>
          <w:b/>
          <w:bCs/>
        </w:rPr>
        <w:t>)</w:t>
      </w:r>
      <w:r w:rsidR="00CB4621" w:rsidRPr="0097402C">
        <w:t xml:space="preserve"> </w:t>
      </w:r>
      <w:r w:rsidR="00CB4621">
        <w:t>–</w:t>
      </w:r>
      <w:r w:rsidR="0097402C">
        <w:t xml:space="preserve"> Returns a reference to the </w:t>
      </w:r>
      <w:r w:rsidR="00636FAD">
        <w:t xml:space="preserve">first thing in the queue without actually </w:t>
      </w:r>
      <w:r w:rsidR="00F134FC">
        <w:t>de</w:t>
      </w:r>
      <w:r w:rsidR="00005128">
        <w:t>que</w:t>
      </w:r>
      <w:r w:rsidR="00E250E8">
        <w:t>u</w:t>
      </w:r>
      <w:r w:rsidR="00005128">
        <w:t xml:space="preserve">ing </w:t>
      </w:r>
      <w:r w:rsidR="00636FAD">
        <w:t>it.</w:t>
      </w:r>
      <w:r w:rsidR="009C4124">
        <w:t xml:space="preserve"> </w:t>
      </w:r>
      <w:r w:rsidR="00B71E31">
        <w:t>I</w:t>
      </w:r>
      <w:r w:rsidR="009F5126">
        <w:t xml:space="preserve">f there is no first item, this should throw </w:t>
      </w:r>
      <w:r w:rsidR="00AA33A0">
        <w:t xml:space="preserve">the same </w:t>
      </w:r>
      <w:r w:rsidR="009F5126">
        <w:t>exception.</w:t>
      </w:r>
    </w:p>
    <w:p w14:paraId="585AE3E4" w14:textId="1CF3854E" w:rsidR="00CA093A" w:rsidRDefault="007B5C71">
      <w:r>
        <w:t>In addition to these operations,</w:t>
      </w:r>
      <w:r w:rsidR="006E381E">
        <w:t xml:space="preserve"> your queue should:</w:t>
      </w:r>
    </w:p>
    <w:p w14:paraId="51EAA394" w14:textId="3D14D7D2" w:rsidR="00AB1AEB" w:rsidRDefault="00AB1AEB" w:rsidP="00B428D4">
      <w:pPr>
        <w:pStyle w:val="ListParagraph"/>
        <w:numPr>
          <w:ilvl w:val="0"/>
          <w:numId w:val="30"/>
        </w:numPr>
      </w:pPr>
      <w:r>
        <w:t xml:space="preserve">Have a public </w:t>
      </w:r>
      <w:r w:rsidRPr="00C936B5">
        <w:rPr>
          <w:rStyle w:val="InlineCode"/>
        </w:rPr>
        <w:t>bool</w:t>
      </w:r>
      <w:r w:rsidRPr="00C936B5">
        <w:t xml:space="preserve"> getter</w:t>
      </w:r>
      <w:r>
        <w:t xml:space="preserve"> for </w:t>
      </w:r>
      <w:proofErr w:type="spellStart"/>
      <w:r w:rsidRPr="00E60E7F">
        <w:rPr>
          <w:rStyle w:val="InlineCode"/>
          <w:b/>
          <w:bCs/>
        </w:rPr>
        <w:t>IsEmpty</w:t>
      </w:r>
      <w:proofErr w:type="spellEnd"/>
      <w:r w:rsidRPr="00E60E7F">
        <w:rPr>
          <w:b/>
          <w:bCs/>
        </w:rPr>
        <w:t>.</w:t>
      </w:r>
    </w:p>
    <w:p w14:paraId="608D9028" w14:textId="4AFEB1D3" w:rsidR="00AB1AEB" w:rsidRPr="00B428D4" w:rsidRDefault="00AB1AEB" w:rsidP="00CA093A">
      <w:pPr>
        <w:pStyle w:val="ListParagraph"/>
        <w:numPr>
          <w:ilvl w:val="0"/>
          <w:numId w:val="30"/>
        </w:numPr>
      </w:pPr>
      <w:r>
        <w:t xml:space="preserve">Have a public </w:t>
      </w:r>
      <w:r w:rsidRPr="00C936B5">
        <w:rPr>
          <w:rStyle w:val="InlineCode"/>
        </w:rPr>
        <w:t>int</w:t>
      </w:r>
      <w:r>
        <w:t xml:space="preserve"> getter for </w:t>
      </w:r>
      <w:r w:rsidRPr="00983F91">
        <w:rPr>
          <w:rStyle w:val="InlineCode"/>
          <w:b/>
          <w:bCs/>
        </w:rPr>
        <w:t>Count</w:t>
      </w:r>
      <w:r w:rsidRPr="00E60E7F">
        <w:rPr>
          <w:b/>
          <w:bCs/>
        </w:rPr>
        <w:t>.</w:t>
      </w:r>
    </w:p>
    <w:p w14:paraId="4D1C576E" w14:textId="5352F96A" w:rsidR="00B428D4" w:rsidRDefault="00B428D4" w:rsidP="00CA093A">
      <w:pPr>
        <w:pStyle w:val="ListParagraph"/>
        <w:numPr>
          <w:ilvl w:val="0"/>
          <w:numId w:val="30"/>
        </w:numPr>
      </w:pPr>
      <w:r>
        <w:t xml:space="preserve">Have a public </w:t>
      </w:r>
      <w:r w:rsidRPr="00C936B5">
        <w:rPr>
          <w:rStyle w:val="InlineCode"/>
        </w:rPr>
        <w:t>int</w:t>
      </w:r>
      <w:r>
        <w:t xml:space="preserve"> getter for </w:t>
      </w:r>
      <w:r w:rsidRPr="00E60E7F">
        <w:rPr>
          <w:rStyle w:val="InlineCode"/>
          <w:b/>
          <w:bCs/>
        </w:rPr>
        <w:t>Capacity</w:t>
      </w:r>
      <w:r w:rsidRPr="00E60E7F">
        <w:rPr>
          <w:b/>
          <w:bCs/>
        </w:rPr>
        <w:t>.</w:t>
      </w:r>
    </w:p>
    <w:p w14:paraId="143DB7A4" w14:textId="254B3DCE" w:rsidR="00AB1AEB" w:rsidRDefault="00AB1AEB" w:rsidP="00CA093A">
      <w:pPr>
        <w:pStyle w:val="ListParagraph"/>
        <w:numPr>
          <w:ilvl w:val="0"/>
          <w:numId w:val="30"/>
        </w:numPr>
      </w:pPr>
      <w:r>
        <w:t xml:space="preserve">Implement the </w:t>
      </w:r>
      <w:proofErr w:type="spellStart"/>
      <w:r w:rsidRPr="00905DF7">
        <w:rPr>
          <w:rStyle w:val="InlineCode"/>
          <w:b/>
          <w:bCs/>
        </w:rPr>
        <w:t>IEnumerable</w:t>
      </w:r>
      <w:proofErr w:type="spellEnd"/>
      <w:r w:rsidRPr="00905DF7">
        <w:rPr>
          <w:rStyle w:val="InlineCode"/>
          <w:b/>
          <w:bCs/>
        </w:rPr>
        <w:t>&lt;T&gt;</w:t>
      </w:r>
      <w:r>
        <w:t xml:space="preserve"> interface.</w:t>
      </w:r>
    </w:p>
    <w:p w14:paraId="5056A299" w14:textId="70884B8A" w:rsidR="00E26492" w:rsidRDefault="00302A33" w:rsidP="00CA093A">
      <w:r>
        <w:t xml:space="preserve">In the lab, you used a </w:t>
      </w:r>
      <w:r w:rsidRPr="00B73997">
        <w:rPr>
          <w:rStyle w:val="InlineCode"/>
        </w:rPr>
        <w:t>count</w:t>
      </w:r>
      <w:r>
        <w:t xml:space="preserve"> property to help differentiate between an empty/full circular buffer. This time, you're going to have to use a different approach</w:t>
      </w:r>
      <w:r w:rsidR="002027B6">
        <w:t>:</w:t>
      </w:r>
      <w:r w:rsidR="00CD4544">
        <w:t xml:space="preserve"> </w:t>
      </w:r>
      <w:r w:rsidR="00E95131" w:rsidRPr="00013CBA">
        <w:rPr>
          <w:b/>
          <w:bCs/>
        </w:rPr>
        <w:t>a</w:t>
      </w:r>
      <w:r w:rsidR="00E657FD" w:rsidRPr="00013CBA">
        <w:rPr>
          <w:b/>
          <w:bCs/>
        </w:rPr>
        <w:t>s a challenge/learning exercise,</w:t>
      </w:r>
      <w:r w:rsidR="009D7445" w:rsidRPr="00516607">
        <w:rPr>
          <w:b/>
          <w:bCs/>
          <w:color w:val="C00000"/>
        </w:rPr>
        <w:t xml:space="preserve"> </w:t>
      </w:r>
      <w:r w:rsidR="009D7445" w:rsidRPr="00654417">
        <w:rPr>
          <w:b/>
          <w:bCs/>
          <w:color w:val="C00000"/>
        </w:rPr>
        <w:t xml:space="preserve">you should make these getters without using an internal </w:t>
      </w:r>
      <w:r w:rsidR="009D7445" w:rsidRPr="00654417">
        <w:rPr>
          <w:rStyle w:val="InlineCode"/>
          <w:b/>
          <w:bCs/>
          <w:color w:val="C00000"/>
        </w:rPr>
        <w:t>count</w:t>
      </w:r>
      <w:r w:rsidR="009D7445" w:rsidRPr="00654417">
        <w:rPr>
          <w:b/>
          <w:bCs/>
          <w:color w:val="C00000"/>
        </w:rPr>
        <w:t xml:space="preserve"> property.</w:t>
      </w:r>
      <w:r w:rsidR="00E26492">
        <w:t xml:space="preserve"> That is,</w:t>
      </w:r>
      <w:r w:rsidR="005C02A8">
        <w:t xml:space="preserve"> </w:t>
      </w:r>
      <w:r w:rsidR="005C02A8" w:rsidRPr="00917187">
        <w:rPr>
          <w:b/>
          <w:bCs/>
        </w:rPr>
        <w:t>your</w:t>
      </w:r>
      <w:r w:rsidR="00C749FD" w:rsidRPr="00917187">
        <w:rPr>
          <w:b/>
          <w:bCs/>
        </w:rPr>
        <w:t xml:space="preserve"> </w:t>
      </w:r>
      <w:proofErr w:type="spellStart"/>
      <w:r w:rsidR="00533130" w:rsidRPr="00917187">
        <w:rPr>
          <w:rStyle w:val="InlineCode"/>
          <w:b/>
          <w:bCs/>
        </w:rPr>
        <w:t>IsEmpty</w:t>
      </w:r>
      <w:proofErr w:type="spellEnd"/>
      <w:r w:rsidR="00533130" w:rsidRPr="00917187">
        <w:rPr>
          <w:b/>
          <w:bCs/>
        </w:rPr>
        <w:t xml:space="preserve">, </w:t>
      </w:r>
      <w:r w:rsidR="00533130" w:rsidRPr="00917187">
        <w:rPr>
          <w:rStyle w:val="InlineCode"/>
          <w:b/>
          <w:bCs/>
        </w:rPr>
        <w:t>Count</w:t>
      </w:r>
      <w:r w:rsidR="00533130" w:rsidRPr="00917187">
        <w:rPr>
          <w:b/>
          <w:bCs/>
        </w:rPr>
        <w:t xml:space="preserve">, and </w:t>
      </w:r>
      <w:r w:rsidR="00533130" w:rsidRPr="00917187">
        <w:rPr>
          <w:rStyle w:val="InlineCode"/>
          <w:b/>
          <w:bCs/>
        </w:rPr>
        <w:t>Capacity</w:t>
      </w:r>
      <w:r w:rsidR="00533130" w:rsidRPr="00917187">
        <w:rPr>
          <w:b/>
          <w:bCs/>
        </w:rPr>
        <w:t xml:space="preserve"> </w:t>
      </w:r>
      <w:r w:rsidR="005C02A8" w:rsidRPr="00917187">
        <w:rPr>
          <w:b/>
          <w:bCs/>
        </w:rPr>
        <w:t xml:space="preserve">getters </w:t>
      </w:r>
      <w:r w:rsidR="00533130" w:rsidRPr="00917187">
        <w:rPr>
          <w:b/>
          <w:bCs/>
        </w:rPr>
        <w:t xml:space="preserve">should all compute their </w:t>
      </w:r>
      <w:r w:rsidR="0062553A" w:rsidRPr="00917187">
        <w:rPr>
          <w:b/>
          <w:bCs/>
        </w:rPr>
        <w:t xml:space="preserve">return </w:t>
      </w:r>
      <w:r w:rsidR="00533130" w:rsidRPr="00917187">
        <w:rPr>
          <w:b/>
          <w:bCs/>
        </w:rPr>
        <w:t>values</w:t>
      </w:r>
      <w:r w:rsidR="00533130">
        <w:t xml:space="preserve"> using the existing </w:t>
      </w:r>
      <w:r w:rsidR="00533130" w:rsidRPr="00EE5DD7">
        <w:rPr>
          <w:rStyle w:val="InlineCode"/>
        </w:rPr>
        <w:t>buffer</w:t>
      </w:r>
      <w:r w:rsidR="00533130">
        <w:t xml:space="preserve">, </w:t>
      </w:r>
      <w:r w:rsidR="00533130" w:rsidRPr="00EE5DD7">
        <w:rPr>
          <w:rStyle w:val="InlineCode"/>
        </w:rPr>
        <w:t>start</w:t>
      </w:r>
      <w:r w:rsidR="00533130">
        <w:t xml:space="preserve">, and </w:t>
      </w:r>
      <w:r w:rsidR="00533130" w:rsidRPr="00EE5DD7">
        <w:rPr>
          <w:rStyle w:val="InlineCode"/>
        </w:rPr>
        <w:t>end</w:t>
      </w:r>
      <w:r w:rsidR="00533130">
        <w:t xml:space="preserve"> </w:t>
      </w:r>
      <w:r w:rsidR="006D498C">
        <w:t>properties</w:t>
      </w:r>
      <w:r w:rsidR="00533130">
        <w:t>.</w:t>
      </w:r>
    </w:p>
    <w:p w14:paraId="2B836519" w14:textId="77777777" w:rsidR="006F1E21" w:rsidRDefault="006F1E21" w:rsidP="006F1E21">
      <w:pPr>
        <w:pStyle w:val="Heading2"/>
      </w:pPr>
      <w:r>
        <w:t>Some notes/hints</w:t>
      </w:r>
    </w:p>
    <w:p w14:paraId="5CF5D3AE" w14:textId="6DC77198" w:rsidR="00602BBF" w:rsidRDefault="000B5858" w:rsidP="00266B63">
      <w:pPr>
        <w:pStyle w:val="ListParagraph"/>
        <w:numPr>
          <w:ilvl w:val="0"/>
          <w:numId w:val="37"/>
        </w:numPr>
      </w:pPr>
      <w:r w:rsidRPr="000B5858">
        <w:t>A</w:t>
      </w:r>
      <w:r>
        <w:t xml:space="preserve"> queue's</w:t>
      </w:r>
      <w:r w:rsidR="00234CC5">
        <w:t xml:space="preserve"> </w:t>
      </w:r>
      <w:r w:rsidR="00234CC5" w:rsidRPr="0015491D">
        <w:rPr>
          <w:i/>
          <w:iCs/>
        </w:rPr>
        <w:t>capacity</w:t>
      </w:r>
      <w:r w:rsidR="00234CC5">
        <w:t xml:space="preserve"> </w:t>
      </w:r>
      <w:r w:rsidR="00602BBF">
        <w:t xml:space="preserve">refers to </w:t>
      </w:r>
      <w:r w:rsidR="00B24854">
        <w:t>"</w:t>
      </w:r>
      <w:r w:rsidR="00602BBF">
        <w:t xml:space="preserve">the number of elements </w:t>
      </w:r>
      <w:r w:rsidR="00774814">
        <w:t xml:space="preserve">it </w:t>
      </w:r>
      <w:r w:rsidR="00602BBF">
        <w:t xml:space="preserve">can hold before it needs to </w:t>
      </w:r>
      <w:r w:rsidR="00B86567">
        <w:t xml:space="preserve">expand </w:t>
      </w:r>
      <w:r w:rsidR="00602BBF">
        <w:t>its internal buffer</w:t>
      </w:r>
      <w:r w:rsidR="003420E7">
        <w:t>,</w:t>
      </w:r>
      <w:r w:rsidR="00087FD2">
        <w:t>"</w:t>
      </w:r>
      <w:r w:rsidR="003420E7">
        <w:t xml:space="preserve"> which is </w:t>
      </w:r>
      <w:r w:rsidR="003420E7" w:rsidRPr="0076037B">
        <w:rPr>
          <w:b/>
          <w:bCs/>
        </w:rPr>
        <w:t xml:space="preserve">not necessarily the </w:t>
      </w:r>
      <w:r w:rsidR="00FE3F48" w:rsidRPr="0076037B">
        <w:rPr>
          <w:b/>
          <w:bCs/>
        </w:rPr>
        <w:t>same</w:t>
      </w:r>
      <w:r w:rsidR="00FE3F48">
        <w:t xml:space="preserve"> as the </w:t>
      </w:r>
      <w:r w:rsidR="00635C86">
        <w:t>buffer's</w:t>
      </w:r>
      <w:r w:rsidR="003F524C">
        <w:t xml:space="preserve"> </w:t>
      </w:r>
      <w:r w:rsidR="008E1A54">
        <w:t>length</w:t>
      </w:r>
      <w:r w:rsidR="00423355">
        <w:t>.</w:t>
      </w:r>
    </w:p>
    <w:p w14:paraId="16FB41CF" w14:textId="2A7C1DB3" w:rsidR="00266B63" w:rsidRDefault="00924612" w:rsidP="00266B63">
      <w:pPr>
        <w:pStyle w:val="ListParagraph"/>
        <w:numPr>
          <w:ilvl w:val="0"/>
          <w:numId w:val="37"/>
        </w:numPr>
      </w:pPr>
      <w:r>
        <w:t>When you remove an element from the queue, don't forget to put</w:t>
      </w:r>
      <w:r w:rsidR="007F68CE">
        <w:t xml:space="preserve"> a</w:t>
      </w:r>
      <w:r>
        <w:t xml:space="preserve"> </w:t>
      </w:r>
      <w:r w:rsidRPr="0070206E">
        <w:rPr>
          <w:rStyle w:val="InlineCode"/>
        </w:rPr>
        <w:t>default</w:t>
      </w:r>
      <w:r>
        <w:t xml:space="preserve"> </w:t>
      </w:r>
      <w:r w:rsidR="007F68CE">
        <w:t xml:space="preserve">in </w:t>
      </w:r>
      <w:r>
        <w:t xml:space="preserve">its </w:t>
      </w:r>
      <w:r w:rsidR="007F68CE">
        <w:t>place</w:t>
      </w:r>
      <w:r w:rsidR="0070206E">
        <w:t>.</w:t>
      </w:r>
    </w:p>
    <w:p w14:paraId="4BB94413" w14:textId="1222FDED" w:rsidR="00DD5A8D" w:rsidRDefault="00F62863" w:rsidP="00A66D3C">
      <w:pPr>
        <w:pStyle w:val="ListParagraph"/>
        <w:numPr>
          <w:ilvl w:val="0"/>
          <w:numId w:val="37"/>
        </w:numPr>
      </w:pPr>
      <w:r>
        <w:t xml:space="preserve">When implementing </w:t>
      </w:r>
      <w:proofErr w:type="gramStart"/>
      <w:r w:rsidRPr="007E5F53">
        <w:rPr>
          <w:rStyle w:val="InlineCode"/>
        </w:rPr>
        <w:t>Grow(</w:t>
      </w:r>
      <w:proofErr w:type="gramEnd"/>
      <w:r w:rsidRPr="007E5F53">
        <w:rPr>
          <w:rStyle w:val="InlineCode"/>
        </w:rPr>
        <w:t>)</w:t>
      </w:r>
      <w:r>
        <w:t xml:space="preserve">, </w:t>
      </w:r>
      <w:r w:rsidR="004F3269" w:rsidRPr="0009312B">
        <w:t>y</w:t>
      </w:r>
      <w:r w:rsidR="007515C6" w:rsidRPr="0009312B">
        <w:t xml:space="preserve">ou </w:t>
      </w:r>
      <w:r w:rsidR="000F0830" w:rsidRPr="00A25685">
        <w:rPr>
          <w:b/>
          <w:bCs/>
        </w:rPr>
        <w:t>can</w:t>
      </w:r>
      <w:r w:rsidR="007515C6" w:rsidRPr="0009312B">
        <w:t xml:space="preserve"> use the built-in </w:t>
      </w:r>
      <w:proofErr w:type="spellStart"/>
      <w:r w:rsidR="007515C6" w:rsidRPr="0009312B">
        <w:rPr>
          <w:rStyle w:val="InlineCode"/>
        </w:rPr>
        <w:t>Array.C</w:t>
      </w:r>
      <w:r w:rsidR="00BC0C4C" w:rsidRPr="0009312B">
        <w:rPr>
          <w:rStyle w:val="InlineCode"/>
        </w:rPr>
        <w:t>opy</w:t>
      </w:r>
      <w:proofErr w:type="spellEnd"/>
      <w:r w:rsidR="00BC0C4C" w:rsidRPr="0009312B">
        <w:t>/</w:t>
      </w:r>
      <w:proofErr w:type="spellStart"/>
      <w:r w:rsidR="00BC0C4C" w:rsidRPr="0009312B">
        <w:rPr>
          <w:rStyle w:val="InlineCode"/>
        </w:rPr>
        <w:t>Array.Resize</w:t>
      </w:r>
      <w:proofErr w:type="spellEnd"/>
      <w:r w:rsidR="007515C6" w:rsidRPr="0009312B">
        <w:t xml:space="preserve"> method</w:t>
      </w:r>
      <w:r w:rsidR="00BC0C4C" w:rsidRPr="0009312B">
        <w:t>s</w:t>
      </w:r>
      <w:r w:rsidR="00CB3B35">
        <w:t xml:space="preserve">, </w:t>
      </w:r>
      <w:r w:rsidR="00C12FF3">
        <w:t>if</w:t>
      </w:r>
      <w:r w:rsidR="005E61B3">
        <w:t xml:space="preserve"> they help</w:t>
      </w:r>
      <w:r w:rsidR="00207A15" w:rsidRPr="0009312B">
        <w:t>.</w:t>
      </w:r>
    </w:p>
    <w:p w14:paraId="018B4B08" w14:textId="140ABD8C" w:rsidR="00DD5A8D" w:rsidRDefault="00DD5A8D" w:rsidP="00A66D3C">
      <w:pPr>
        <w:pStyle w:val="ListParagraph"/>
        <w:numPr>
          <w:ilvl w:val="0"/>
          <w:numId w:val="37"/>
        </w:numPr>
      </w:pPr>
      <w:r>
        <w:t xml:space="preserve">As always, </w:t>
      </w:r>
      <w:r w:rsidR="00323338">
        <w:t>make sure to draw lots of pictures! It may also be helpful to</w:t>
      </w:r>
      <w:r w:rsidR="00C60C8F">
        <w:t xml:space="preserve"> start by</w:t>
      </w:r>
      <w:r w:rsidR="00323338">
        <w:t xml:space="preserve"> writ</w:t>
      </w:r>
      <w:r w:rsidR="00C60C8F">
        <w:t xml:space="preserve">ing out </w:t>
      </w:r>
      <w:r w:rsidR="00323338">
        <w:t xml:space="preserve">your algorithms as pseudocode and </w:t>
      </w:r>
      <w:r w:rsidR="003C499D">
        <w:t>walking</w:t>
      </w:r>
      <w:r w:rsidR="00323338">
        <w:t xml:space="preserve"> through a couple examples with different initial conditions.</w:t>
      </w:r>
    </w:p>
    <w:p w14:paraId="164A5556" w14:textId="2F91DCFF" w:rsidR="00F730A3" w:rsidRDefault="00711588">
      <w:r>
        <w:t xml:space="preserve">Once again, </w:t>
      </w:r>
      <w:r w:rsidR="000175DD">
        <w:t>g</w:t>
      </w:r>
      <w:r>
        <w:t>ood luck!</w:t>
      </w:r>
      <w:r w:rsidR="008D5262">
        <w:t xml:space="preserve"> </w:t>
      </w:r>
      <w:r w:rsidR="00A83DA6">
        <w:t xml:space="preserve">I believe in you! </w:t>
      </w:r>
      <w:r w:rsidR="00A83D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="00F730A3">
        <w:br w:type="page"/>
      </w:r>
    </w:p>
    <w:p w14:paraId="0A194AE7" w14:textId="32DF76E4" w:rsidR="00F7105E" w:rsidRDefault="00F7105E" w:rsidP="004B1FE7">
      <w:pPr>
        <w:pStyle w:val="Heading1"/>
      </w:pPr>
      <w:r>
        <w:lastRenderedPageBreak/>
        <w:t xml:space="preserve">Part 3: </w:t>
      </w:r>
      <w:r w:rsidR="00FA31DA">
        <w:t xml:space="preserve">The </w:t>
      </w:r>
      <w:r w:rsidR="00571430">
        <w:t xml:space="preserve">Battle </w:t>
      </w:r>
      <w:r w:rsidR="00FA31DA">
        <w:t xml:space="preserve">of the </w:t>
      </w:r>
      <w:r w:rsidR="00ED3B9A">
        <w:t>Wizards and Goblins</w:t>
      </w:r>
      <w:r w:rsidR="00FA31DA">
        <w:t xml:space="preserve"> continues</w:t>
      </w:r>
    </w:p>
    <w:p w14:paraId="0A243FCC" w14:textId="513A1FA2" w:rsidR="00FF694D" w:rsidRDefault="00D464D6" w:rsidP="00785500">
      <w:r>
        <w:t xml:space="preserve">Just like last time, </w:t>
      </w:r>
      <w:r w:rsidR="00940C6C">
        <w:t xml:space="preserve">you're going to be presented with a word problem describing </w:t>
      </w:r>
      <w:r w:rsidR="001E4B5F">
        <w:t>how a small visualization/animation/game</w:t>
      </w:r>
      <w:r w:rsidR="008D5803">
        <w:t xml:space="preserve"> involving your Wizards and Goblins.</w:t>
      </w:r>
      <w:r w:rsidR="0027652A">
        <w:t xml:space="preserve"> </w:t>
      </w:r>
      <w:r w:rsidR="00FF694D">
        <w:t>This time, the goblins are attacking the wizards at their stronghold!</w:t>
      </w:r>
    </w:p>
    <w:p w14:paraId="6B8AF590" w14:textId="06D33578" w:rsidR="00427599" w:rsidRDefault="00DB442C" w:rsidP="00785500">
      <w:r>
        <w:t xml:space="preserve">The </w:t>
      </w:r>
      <w:r w:rsidR="00467B31" w:rsidRPr="00591D26">
        <w:rPr>
          <w:rStyle w:val="InlineCode"/>
        </w:rPr>
        <w:t>A3-Program</w:t>
      </w:r>
      <w:r w:rsidR="00467B31">
        <w:t xml:space="preserve"> </w:t>
      </w:r>
      <w:r w:rsidR="00905F18">
        <w:t xml:space="preserve">project </w:t>
      </w:r>
      <w:r w:rsidR="005D5C60">
        <w:t>in</w:t>
      </w:r>
      <w:r w:rsidR="00DB52BC">
        <w:t xml:space="preserve"> the </w:t>
      </w:r>
      <w:r w:rsidR="00905F18">
        <w:t>assign</w:t>
      </w:r>
      <w:r w:rsidR="002C7E4E">
        <w:t xml:space="preserve">ment </w:t>
      </w:r>
      <w:r w:rsidR="00DB52BC">
        <w:t xml:space="preserve">starter code </w:t>
      </w:r>
      <w:r w:rsidR="002C7E4E">
        <w:t xml:space="preserve">has the following </w:t>
      </w:r>
      <w:r w:rsidR="00EC0602">
        <w:t>files/folders:</w:t>
      </w:r>
    </w:p>
    <w:p w14:paraId="69DAB43E" w14:textId="536569E7" w:rsidR="00364C12" w:rsidRDefault="00100D13" w:rsidP="00364C12">
      <w:pPr>
        <w:pStyle w:val="ListParagraph"/>
        <w:numPr>
          <w:ilvl w:val="0"/>
          <w:numId w:val="38"/>
        </w:numPr>
      </w:pPr>
      <w:proofErr w:type="spellStart"/>
      <w:r w:rsidRPr="009834EB">
        <w:rPr>
          <w:rStyle w:val="InlineCode"/>
          <w:b/>
          <w:bCs/>
        </w:rPr>
        <w:t>Game.cs</w:t>
      </w:r>
      <w:proofErr w:type="spellEnd"/>
      <w:r w:rsidR="00175B11">
        <w:t xml:space="preserve"> –</w:t>
      </w:r>
      <w:r w:rsidR="001F4A7C">
        <w:t xml:space="preserve"> C</w:t>
      </w:r>
      <w:r w:rsidR="004A67A3">
        <w:t xml:space="preserve">ontains the logic that runs on </w:t>
      </w:r>
      <w:r w:rsidR="00F850C6">
        <w:t xml:space="preserve">startup and on </w:t>
      </w:r>
      <w:r w:rsidR="004A67A3">
        <w:t>each frame of the animation.</w:t>
      </w:r>
      <w:r w:rsidR="00D91238">
        <w:t xml:space="preserve"> </w:t>
      </w:r>
      <w:r w:rsidR="00D91238" w:rsidRPr="00211879">
        <w:rPr>
          <w:b/>
          <w:bCs/>
        </w:rPr>
        <w:t xml:space="preserve">This is where you'll write most (if not all) of your code for </w:t>
      </w:r>
      <w:r w:rsidR="006B5FF7" w:rsidRPr="00211879">
        <w:rPr>
          <w:b/>
          <w:bCs/>
        </w:rPr>
        <w:t>Part 3</w:t>
      </w:r>
      <w:r w:rsidR="001D0683" w:rsidRPr="00211879">
        <w:rPr>
          <w:b/>
          <w:bCs/>
        </w:rPr>
        <w:t>.</w:t>
      </w:r>
    </w:p>
    <w:p w14:paraId="35D0AA0E" w14:textId="5CD6CB96" w:rsidR="00CA15C7" w:rsidRDefault="00CA15C7" w:rsidP="00CA15C7">
      <w:pPr>
        <w:pStyle w:val="ListParagraph"/>
        <w:numPr>
          <w:ilvl w:val="0"/>
          <w:numId w:val="38"/>
        </w:numPr>
      </w:pPr>
      <w:r w:rsidRPr="00807D25">
        <w:rPr>
          <w:rStyle w:val="InlineCode"/>
          <w:b/>
          <w:bCs/>
        </w:rPr>
        <w:t>Entities</w:t>
      </w:r>
      <w:r w:rsidRPr="00807D25">
        <w:rPr>
          <w:b/>
          <w:bCs/>
        </w:rPr>
        <w:t xml:space="preserve"> folder</w:t>
      </w:r>
      <w:r w:rsidRPr="003653D0">
        <w:t xml:space="preserve"> –</w:t>
      </w:r>
      <w:r>
        <w:t xml:space="preserve"> </w:t>
      </w:r>
      <w:r w:rsidR="009B3EAE">
        <w:t xml:space="preserve">Contains the </w:t>
      </w:r>
      <w:proofErr w:type="spellStart"/>
      <w:r w:rsidR="009B3EAE" w:rsidRPr="0052340A">
        <w:rPr>
          <w:rStyle w:val="InlineCode"/>
        </w:rPr>
        <w:t>CombatEntity</w:t>
      </w:r>
      <w:proofErr w:type="spellEnd"/>
      <w:r w:rsidR="009B3EAE">
        <w:t xml:space="preserve">, </w:t>
      </w:r>
      <w:r w:rsidR="009B3EAE" w:rsidRPr="0052340A">
        <w:rPr>
          <w:rStyle w:val="InlineCode"/>
        </w:rPr>
        <w:t>Wizard</w:t>
      </w:r>
      <w:r w:rsidR="009B3EAE">
        <w:t xml:space="preserve">, </w:t>
      </w:r>
      <w:r w:rsidR="009B3EAE" w:rsidRPr="0052340A">
        <w:rPr>
          <w:rStyle w:val="InlineCode"/>
        </w:rPr>
        <w:t>Goblin</w:t>
      </w:r>
      <w:r w:rsidR="009B3EAE">
        <w:t xml:space="preserve">, and </w:t>
      </w:r>
      <w:r w:rsidR="009B3EAE" w:rsidRPr="0052340A">
        <w:rPr>
          <w:rStyle w:val="InlineCode"/>
        </w:rPr>
        <w:t>Spell</w:t>
      </w:r>
      <w:r w:rsidR="009B3EAE">
        <w:t xml:space="preserve"> class</w:t>
      </w:r>
      <w:r w:rsidR="00FB0A35">
        <w:t>es</w:t>
      </w:r>
      <w:r w:rsidR="009B3EAE">
        <w:t>.</w:t>
      </w:r>
    </w:p>
    <w:p w14:paraId="023C7592" w14:textId="19AA81B1" w:rsidR="002F0199" w:rsidRDefault="00930F60" w:rsidP="00364C12">
      <w:pPr>
        <w:pStyle w:val="ListParagraph"/>
        <w:numPr>
          <w:ilvl w:val="0"/>
          <w:numId w:val="38"/>
        </w:numPr>
      </w:pPr>
      <w:r w:rsidRPr="00807D25">
        <w:rPr>
          <w:rStyle w:val="InlineCode"/>
          <w:b/>
          <w:bCs/>
        </w:rPr>
        <w:t>Renderer</w:t>
      </w:r>
      <w:r w:rsidR="00123B99" w:rsidRPr="00807D25">
        <w:rPr>
          <w:b/>
          <w:bCs/>
        </w:rPr>
        <w:t xml:space="preserve"> folder</w:t>
      </w:r>
      <w:r w:rsidR="003653D0" w:rsidRPr="003653D0">
        <w:t xml:space="preserve"> –</w:t>
      </w:r>
      <w:r w:rsidR="003653D0">
        <w:t xml:space="preserve"> </w:t>
      </w:r>
      <w:r w:rsidR="00903C88">
        <w:t xml:space="preserve">Contains the code </w:t>
      </w:r>
      <w:r w:rsidR="00CD0928">
        <w:t xml:space="preserve">that </w:t>
      </w:r>
      <w:r w:rsidR="00903C88">
        <w:t>actually draw</w:t>
      </w:r>
      <w:r w:rsidR="00CD0928">
        <w:t>s</w:t>
      </w:r>
      <w:r w:rsidR="00D4008F">
        <w:t xml:space="preserve"> all the sprites </w:t>
      </w:r>
      <w:r w:rsidR="00481635">
        <w:t>onto the screen</w:t>
      </w:r>
      <w:r w:rsidR="00824901" w:rsidRPr="00A93A3D">
        <w:t>.</w:t>
      </w:r>
      <w:r w:rsidR="00056AA7" w:rsidRPr="00A93A3D">
        <w:t xml:space="preserve"> </w:t>
      </w:r>
      <w:r w:rsidR="00A000B8" w:rsidRPr="00A93A3D">
        <w:rPr>
          <w:b/>
          <w:bCs/>
        </w:rPr>
        <w:t>Aside from</w:t>
      </w:r>
      <w:r w:rsidR="00BA5709" w:rsidRPr="00A93A3D">
        <w:rPr>
          <w:b/>
          <w:bCs/>
        </w:rPr>
        <w:t xml:space="preserve"> fixing t</w:t>
      </w:r>
      <w:r w:rsidR="002920D3">
        <w:rPr>
          <w:b/>
          <w:bCs/>
        </w:rPr>
        <w:t>he namespace a</w:t>
      </w:r>
      <w:r w:rsidR="00BA5709" w:rsidRPr="00A93A3D">
        <w:rPr>
          <w:b/>
          <w:bCs/>
        </w:rPr>
        <w:t xml:space="preserve">t the top of the file, </w:t>
      </w:r>
      <w:r w:rsidR="00BA5709" w:rsidRPr="00A93A3D">
        <w:rPr>
          <w:b/>
          <w:bCs/>
          <w:color w:val="C00000"/>
        </w:rPr>
        <w:t>y</w:t>
      </w:r>
      <w:r w:rsidR="00056AA7" w:rsidRPr="00A93A3D">
        <w:rPr>
          <w:b/>
          <w:bCs/>
          <w:color w:val="C00000"/>
        </w:rPr>
        <w:t>ou do not need</w:t>
      </w:r>
      <w:r w:rsidR="00056AA7" w:rsidRPr="00A93A3D">
        <w:rPr>
          <w:b/>
          <w:bCs/>
        </w:rPr>
        <w:t xml:space="preserve"> to touch anything in this fold</w:t>
      </w:r>
      <w:r w:rsidR="00EB6469" w:rsidRPr="00A93A3D">
        <w:rPr>
          <w:b/>
          <w:bCs/>
        </w:rPr>
        <w:t>er.</w:t>
      </w:r>
      <w:r w:rsidR="001A723C" w:rsidRPr="00A93A3D">
        <w:t xml:space="preserve"> </w:t>
      </w:r>
      <w:r w:rsidR="00FD00B2" w:rsidRPr="00A93A3D">
        <w:t xml:space="preserve">Of </w:t>
      </w:r>
      <w:r w:rsidR="00FD00B2">
        <w:t>course</w:t>
      </w:r>
      <w:r w:rsidR="009830FE">
        <w:t xml:space="preserve">, you </w:t>
      </w:r>
      <w:r w:rsidR="0003436C">
        <w:t xml:space="preserve">totally </w:t>
      </w:r>
      <w:r w:rsidR="009830FE" w:rsidRPr="0003436C">
        <w:rPr>
          <w:i/>
          <w:iCs/>
        </w:rPr>
        <w:t>can</w:t>
      </w:r>
      <w:r w:rsidR="009830FE">
        <w:t xml:space="preserve"> if you want to </w:t>
      </w:r>
      <w:r w:rsidR="008856B6">
        <w:t xml:space="preserve">customize </w:t>
      </w:r>
      <w:r w:rsidR="00C9728F">
        <w:t xml:space="preserve">the look/animation of </w:t>
      </w:r>
      <w:r w:rsidR="000F561F">
        <w:t>the game</w:t>
      </w:r>
      <w:r w:rsidR="002344E8">
        <w:t>…</w:t>
      </w:r>
      <w:r w:rsidR="00B325D1">
        <w:t xml:space="preserve"> </w:t>
      </w:r>
      <w:r w:rsidR="002344E8">
        <w:t>j</w:t>
      </w:r>
      <w:r w:rsidR="00A14FF3">
        <w:t>ust don't be surprised if things break!</w:t>
      </w:r>
      <w:r w:rsidR="0064775E">
        <w:t xml:space="preserve"> </w:t>
      </w:r>
      <w:r w:rsidR="006477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</w:p>
    <w:p w14:paraId="5A879F23" w14:textId="323BCF92" w:rsidR="00123604" w:rsidRDefault="00CA15C7" w:rsidP="00785500">
      <w:pPr>
        <w:pStyle w:val="ListParagraph"/>
        <w:numPr>
          <w:ilvl w:val="0"/>
          <w:numId w:val="38"/>
        </w:numPr>
      </w:pPr>
      <w:proofErr w:type="spellStart"/>
      <w:r w:rsidRPr="00807D25">
        <w:rPr>
          <w:rStyle w:val="InlineCode"/>
          <w:b/>
          <w:bCs/>
        </w:rPr>
        <w:t>Program.cs</w:t>
      </w:r>
      <w:proofErr w:type="spellEnd"/>
      <w:r w:rsidR="00CE6E02" w:rsidRPr="00CE6E02">
        <w:t xml:space="preserve"> –</w:t>
      </w:r>
      <w:r w:rsidR="00580BEE">
        <w:t xml:space="preserve"> Simply serves as an </w:t>
      </w:r>
      <w:proofErr w:type="spellStart"/>
      <w:r w:rsidR="00580BEE">
        <w:t>entrypoint</w:t>
      </w:r>
      <w:proofErr w:type="spellEnd"/>
      <w:r w:rsidR="00580BEE">
        <w:t xml:space="preserve"> that starts the </w:t>
      </w:r>
      <w:r w:rsidR="00580BEE" w:rsidRPr="00333D5D">
        <w:rPr>
          <w:rStyle w:val="InlineCode"/>
        </w:rPr>
        <w:t>Renderer</w:t>
      </w:r>
      <w:r w:rsidR="00580BEE">
        <w:t>.</w:t>
      </w:r>
      <w:r w:rsidR="00AD392E">
        <w:t xml:space="preserve"> </w:t>
      </w:r>
      <w:r w:rsidR="0010789D">
        <w:t>There isn't really much to change here.</w:t>
      </w:r>
    </w:p>
    <w:p w14:paraId="49180834" w14:textId="4FF024C1" w:rsidR="00374A98" w:rsidRDefault="00135D18" w:rsidP="00A54739">
      <w:r>
        <w:t>If you run the starter project,</w:t>
      </w:r>
      <w:r w:rsidR="00035FF3">
        <w:t xml:space="preserve"> you</w:t>
      </w:r>
      <w:r w:rsidR="00713D61">
        <w:t xml:space="preserve"> should</w:t>
      </w:r>
      <w:r w:rsidR="00035FF3">
        <w:t xml:space="preserve"> see something like this:</w:t>
      </w:r>
    </w:p>
    <w:p w14:paraId="69AB2E9F" w14:textId="0F18E50E" w:rsidR="00A54739" w:rsidRDefault="00374A98" w:rsidP="00A54739">
      <w:r>
        <w:rPr>
          <w:noProof/>
        </w:rPr>
        <w:drawing>
          <wp:inline distT="0" distB="0" distL="0" distR="0" wp14:anchorId="697C8D28" wp14:editId="4DA84771">
            <wp:extent cx="5943600" cy="3486150"/>
            <wp:effectExtent l="0" t="0" r="0" b="0"/>
            <wp:docPr id="180882479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4795" name="Picture 1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AF6A" w14:textId="6B050AEE" w:rsidR="00374A98" w:rsidRDefault="000E1CD9" w:rsidP="00A54739">
      <w:r>
        <w:t xml:space="preserve">The </w:t>
      </w:r>
      <w:r w:rsidR="0051192F">
        <w:t>empty boxes</w:t>
      </w:r>
      <w:r>
        <w:t xml:space="preserve"> on the right-hand side </w:t>
      </w:r>
      <w:r w:rsidR="00051B29">
        <w:t xml:space="preserve">will show </w:t>
      </w:r>
      <w:r w:rsidR="008400CF">
        <w:t xml:space="preserve">entity </w:t>
      </w:r>
      <w:r w:rsidR="00051B29">
        <w:t>information</w:t>
      </w:r>
      <w:r w:rsidR="003A65AD">
        <w:t xml:space="preserve"> and </w:t>
      </w:r>
      <w:r w:rsidR="00EC5462">
        <w:t>Console output.</w:t>
      </w:r>
      <w:r w:rsidR="00CB79C5">
        <w:t xml:space="preserve"> The region on the left is the </w:t>
      </w:r>
      <w:r w:rsidR="00BC13D2">
        <w:t xml:space="preserve">actual </w:t>
      </w:r>
      <w:proofErr w:type="gramStart"/>
      <w:r w:rsidR="00BC13D2">
        <w:t>play-field</w:t>
      </w:r>
      <w:proofErr w:type="gramEnd"/>
      <w:r w:rsidR="00FC4329">
        <w:t xml:space="preserve">, where the </w:t>
      </w:r>
      <w:r w:rsidR="008F67EC">
        <w:t>w</w:t>
      </w:r>
      <w:r w:rsidR="00980001">
        <w:t xml:space="preserve">izards and </w:t>
      </w:r>
      <w:r w:rsidR="009351BF">
        <w:t>g</w:t>
      </w:r>
      <w:r w:rsidR="00980001">
        <w:t>oblins will duke it out.</w:t>
      </w:r>
    </w:p>
    <w:p w14:paraId="43EE42B4" w14:textId="7CB87CA8" w:rsidR="000B69BF" w:rsidRDefault="00F30091" w:rsidP="008157CE">
      <w:pPr>
        <w:pStyle w:val="Heading2"/>
      </w:pPr>
      <w:r>
        <w:lastRenderedPageBreak/>
        <w:t>Game overview</w:t>
      </w:r>
    </w:p>
    <w:p w14:paraId="4C1CB529" w14:textId="163337AA" w:rsidR="00A2280A" w:rsidRDefault="009611A6" w:rsidP="00E240FA">
      <w:r>
        <w:t xml:space="preserve">Your Wizards </w:t>
      </w:r>
      <w:r w:rsidR="0011766C">
        <w:t>stand at the bottom of the screen in a line, shooting spells up at the Goblins</w:t>
      </w:r>
      <w:r w:rsidR="005938FF">
        <w:t xml:space="preserve">, </w:t>
      </w:r>
      <w:r w:rsidR="0011766C" w:rsidRPr="00282F27">
        <w:rPr>
          <w:i/>
          <w:iCs/>
        </w:rPr>
        <w:t>Space Invaders</w:t>
      </w:r>
      <w:r w:rsidR="0011766C">
        <w:t xml:space="preserve"> style</w:t>
      </w:r>
      <w:r w:rsidR="00076AD4">
        <w:t>.</w:t>
      </w:r>
      <w:r w:rsidR="00D668A7">
        <w:t xml:space="preserve"> If you look </w:t>
      </w:r>
      <w:r w:rsidR="007132BC">
        <w:t xml:space="preserve">at </w:t>
      </w:r>
      <w:r w:rsidR="00D668A7">
        <w:t xml:space="preserve">the </w:t>
      </w:r>
      <w:proofErr w:type="spellStart"/>
      <w:r w:rsidR="00D668A7" w:rsidRPr="009B4A07">
        <w:rPr>
          <w:rStyle w:val="InlineCode"/>
        </w:rPr>
        <w:t>CastleDefender</w:t>
      </w:r>
      <w:proofErr w:type="spellEnd"/>
      <w:r w:rsidR="00D668A7">
        <w:t xml:space="preserve"> class in </w:t>
      </w:r>
      <w:proofErr w:type="spellStart"/>
      <w:r w:rsidR="00D668A7" w:rsidRPr="00B739A2">
        <w:rPr>
          <w:rStyle w:val="InlineCode"/>
          <w:b/>
          <w:bCs/>
        </w:rPr>
        <w:t>Game.cs</w:t>
      </w:r>
      <w:proofErr w:type="spellEnd"/>
      <w:r w:rsidR="00D668A7" w:rsidRPr="00B739A2">
        <w:rPr>
          <w:b/>
          <w:bCs/>
        </w:rPr>
        <w:t>,</w:t>
      </w:r>
      <w:r w:rsidR="00DA726A">
        <w:t xml:space="preserve"> you'll see several properties waiting for you</w:t>
      </w:r>
      <w:r w:rsidR="00A2280A">
        <w:t>:</w:t>
      </w:r>
    </w:p>
    <w:p w14:paraId="0C3E014C" w14:textId="5E57461A" w:rsidR="00A2280A" w:rsidRDefault="00F81BBA" w:rsidP="002173BF">
      <w:pPr>
        <w:pStyle w:val="ListParagraph"/>
        <w:numPr>
          <w:ilvl w:val="0"/>
          <w:numId w:val="40"/>
        </w:numPr>
      </w:pPr>
      <w:r w:rsidRPr="00CF2AB3">
        <w:rPr>
          <w:rStyle w:val="InlineCode"/>
          <w:b/>
          <w:bCs/>
        </w:rPr>
        <w:t xml:space="preserve">LinkedList&lt;Wizard&gt; </w:t>
      </w:r>
      <w:proofErr w:type="spellStart"/>
      <w:r w:rsidR="00B70A5B" w:rsidRPr="00CF2AB3">
        <w:rPr>
          <w:rStyle w:val="InlineCode"/>
          <w:b/>
          <w:bCs/>
        </w:rPr>
        <w:t>WizardSquad</w:t>
      </w:r>
      <w:proofErr w:type="spellEnd"/>
      <w:r w:rsidR="00EF238D">
        <w:t xml:space="preserve"> –</w:t>
      </w:r>
      <w:r w:rsidR="009A6E1D">
        <w:t xml:space="preserve"> </w:t>
      </w:r>
      <w:r w:rsidR="00780C25">
        <w:t>Your main "front line" of wizards.</w:t>
      </w:r>
      <w:r w:rsidR="00F179B1">
        <w:t xml:space="preserve"> These </w:t>
      </w:r>
      <w:r w:rsidR="004B04AA">
        <w:t>wizards take turns firing spells up at the goblins roaming in their courtyard.</w:t>
      </w:r>
    </w:p>
    <w:p w14:paraId="4AF37263" w14:textId="55FC4064" w:rsidR="00B13866" w:rsidRDefault="006B6C7D" w:rsidP="006B6C7D">
      <w:pPr>
        <w:pStyle w:val="ListParagraph"/>
        <w:numPr>
          <w:ilvl w:val="0"/>
          <w:numId w:val="40"/>
        </w:numPr>
      </w:pPr>
      <w:proofErr w:type="spellStart"/>
      <w:r w:rsidRPr="001D032C">
        <w:rPr>
          <w:rStyle w:val="InlineCode"/>
          <w:b/>
          <w:bCs/>
        </w:rPr>
        <w:t>uint</w:t>
      </w:r>
      <w:proofErr w:type="spellEnd"/>
      <w:r w:rsidRPr="001D032C">
        <w:rPr>
          <w:rStyle w:val="InlineCode"/>
          <w:b/>
          <w:bCs/>
        </w:rPr>
        <w:t xml:space="preserve"> </w:t>
      </w:r>
      <w:proofErr w:type="spellStart"/>
      <w:r w:rsidR="005F6232">
        <w:rPr>
          <w:rStyle w:val="InlineCode"/>
          <w:b/>
          <w:bCs/>
        </w:rPr>
        <w:t>n</w:t>
      </w:r>
      <w:r w:rsidRPr="001D032C">
        <w:rPr>
          <w:rStyle w:val="InlineCode"/>
          <w:b/>
          <w:bCs/>
        </w:rPr>
        <w:t>extSpellTime</w:t>
      </w:r>
      <w:proofErr w:type="spellEnd"/>
      <w:r>
        <w:t xml:space="preserve"> –</w:t>
      </w:r>
      <w:r w:rsidR="002F30C6">
        <w:t xml:space="preserve"> </w:t>
      </w:r>
      <w:r w:rsidR="007354C5">
        <w:t>A timer for when the wizards</w:t>
      </w:r>
      <w:r w:rsidR="003F6DC1">
        <w:t xml:space="preserve"> are allowed to </w:t>
      </w:r>
      <w:proofErr w:type="gramStart"/>
      <w:r w:rsidR="00034203">
        <w:t>cast  a</w:t>
      </w:r>
      <w:proofErr w:type="gramEnd"/>
      <w:r w:rsidR="00034203">
        <w:t xml:space="preserve"> spell next</w:t>
      </w:r>
      <w:r w:rsidR="003F6DC1">
        <w:t>.</w:t>
      </w:r>
      <w:r w:rsidR="00A33CED">
        <w:t xml:space="preserve"> Each time they fire,</w:t>
      </w:r>
      <w:r w:rsidR="00196AE3">
        <w:t xml:space="preserve"> the next one </w:t>
      </w:r>
      <w:r w:rsidR="00125D4D">
        <w:t xml:space="preserve">has to wait </w:t>
      </w:r>
      <w:r w:rsidR="005C599E">
        <w:t xml:space="preserve">a few </w:t>
      </w:r>
      <w:r w:rsidR="001E681C">
        <w:t>frames</w:t>
      </w:r>
      <w:r w:rsidR="00F06B63">
        <w:t xml:space="preserve"> before they can shoot.</w:t>
      </w:r>
    </w:p>
    <w:p w14:paraId="015F10B4" w14:textId="7FF498C7" w:rsidR="00845739" w:rsidRDefault="00845739" w:rsidP="00845739">
      <w:pPr>
        <w:pStyle w:val="ListParagraph"/>
        <w:numPr>
          <w:ilvl w:val="0"/>
          <w:numId w:val="40"/>
        </w:numPr>
      </w:pPr>
      <w:r w:rsidRPr="001D032C">
        <w:rPr>
          <w:rStyle w:val="InlineCode"/>
          <w:b/>
          <w:bCs/>
        </w:rPr>
        <w:t xml:space="preserve">Node&lt;Wizard&gt;? </w:t>
      </w:r>
      <w:proofErr w:type="spellStart"/>
      <w:r w:rsidRPr="001D032C">
        <w:rPr>
          <w:rStyle w:val="InlineCode"/>
          <w:b/>
          <w:bCs/>
        </w:rPr>
        <w:t>ActiveWizard</w:t>
      </w:r>
      <w:proofErr w:type="spellEnd"/>
      <w:r>
        <w:t xml:space="preserve"> – The wizard </w:t>
      </w:r>
      <w:r w:rsidR="0056192E">
        <w:t xml:space="preserve">who will </w:t>
      </w:r>
      <w:r w:rsidR="00C83BE3">
        <w:t xml:space="preserve">cast a </w:t>
      </w:r>
      <w:r w:rsidR="0056192E">
        <w:t>spell next.</w:t>
      </w:r>
      <w:r w:rsidR="00F551D9">
        <w:t xml:space="preserve"> Each time they cast a spell,</w:t>
      </w:r>
      <w:r w:rsidR="002E7358">
        <w:t xml:space="preserve"> some of their Energy</w:t>
      </w:r>
      <w:r w:rsidR="004B124F">
        <w:t xml:space="preserve"> is depleted.</w:t>
      </w:r>
    </w:p>
    <w:p w14:paraId="489747BE" w14:textId="5BB8339E" w:rsidR="00B70A5B" w:rsidRDefault="00F81BBA" w:rsidP="002173BF">
      <w:pPr>
        <w:pStyle w:val="ListParagraph"/>
        <w:numPr>
          <w:ilvl w:val="0"/>
          <w:numId w:val="40"/>
        </w:numPr>
      </w:pPr>
      <w:r w:rsidRPr="00292F53">
        <w:rPr>
          <w:rStyle w:val="InlineCode"/>
          <w:b/>
          <w:bCs/>
        </w:rPr>
        <w:t xml:space="preserve">Queue&lt;Wizard&gt; </w:t>
      </w:r>
      <w:proofErr w:type="spellStart"/>
      <w:r w:rsidR="00B70A5B" w:rsidRPr="00292F53">
        <w:rPr>
          <w:rStyle w:val="InlineCode"/>
          <w:b/>
          <w:bCs/>
        </w:rPr>
        <w:t>RecoveryQueue</w:t>
      </w:r>
      <w:proofErr w:type="spellEnd"/>
      <w:r w:rsidR="00EF238D">
        <w:t xml:space="preserve"> –</w:t>
      </w:r>
      <w:r w:rsidR="00A42D15">
        <w:t xml:space="preserve"> </w:t>
      </w:r>
      <w:r w:rsidR="00772388">
        <w:t>Once wizards</w:t>
      </w:r>
      <w:r w:rsidR="005A2AE1">
        <w:t xml:space="preserve"> run out of </w:t>
      </w:r>
      <w:r w:rsidR="0089757E">
        <w:t>e</w:t>
      </w:r>
      <w:r w:rsidR="005A2AE1">
        <w:t>nergy,</w:t>
      </w:r>
      <w:r w:rsidR="004210AD">
        <w:t xml:space="preserve"> they fall out of the front line and get into a queue </w:t>
      </w:r>
      <w:r w:rsidR="003A4408">
        <w:t>in the back</w:t>
      </w:r>
      <w:r w:rsidR="002C6407">
        <w:t xml:space="preserve"> of the castle where they can </w:t>
      </w:r>
      <w:r w:rsidR="0013564D">
        <w:t xml:space="preserve">eat some food to </w:t>
      </w:r>
      <w:r w:rsidR="007626CA">
        <w:t>rejuvenate</w:t>
      </w:r>
      <w:r w:rsidR="003A4408">
        <w:t>.</w:t>
      </w:r>
    </w:p>
    <w:p w14:paraId="0A1D22F4" w14:textId="57A40612" w:rsidR="00B70A5B" w:rsidRDefault="00F81BBA" w:rsidP="002173BF">
      <w:pPr>
        <w:pStyle w:val="ListParagraph"/>
        <w:numPr>
          <w:ilvl w:val="0"/>
          <w:numId w:val="40"/>
        </w:numPr>
      </w:pPr>
      <w:r w:rsidRPr="00133CAC">
        <w:rPr>
          <w:rStyle w:val="InlineCode"/>
          <w:b/>
          <w:bCs/>
        </w:rPr>
        <w:t xml:space="preserve">LinkedList&lt;Goblin&gt; </w:t>
      </w:r>
      <w:proofErr w:type="spellStart"/>
      <w:r w:rsidR="00B70A5B" w:rsidRPr="00133CAC">
        <w:rPr>
          <w:rStyle w:val="InlineCode"/>
          <w:b/>
          <w:bCs/>
        </w:rPr>
        <w:t>GoblinSquad</w:t>
      </w:r>
      <w:proofErr w:type="spellEnd"/>
      <w:r w:rsidR="00EF238D">
        <w:t xml:space="preserve"> –</w:t>
      </w:r>
      <w:r w:rsidR="0052073D">
        <w:t xml:space="preserve"> This is your main attacking force of goblins.</w:t>
      </w:r>
      <w:r w:rsidR="00B302BE">
        <w:t xml:space="preserve"> They roam around the courtyard</w:t>
      </w:r>
      <w:r w:rsidR="00AB1101">
        <w:t xml:space="preserve"> trying to wreak </w:t>
      </w:r>
      <w:proofErr w:type="spellStart"/>
      <w:r w:rsidR="00AB1101">
        <w:t>havok</w:t>
      </w:r>
      <w:proofErr w:type="spellEnd"/>
      <w:r w:rsidR="00AB1101">
        <w:t xml:space="preserve"> (though not very successfully).</w:t>
      </w:r>
    </w:p>
    <w:p w14:paraId="52644D56" w14:textId="4792228B" w:rsidR="00B70A5B" w:rsidRDefault="00F81BBA" w:rsidP="002173BF">
      <w:pPr>
        <w:pStyle w:val="ListParagraph"/>
        <w:numPr>
          <w:ilvl w:val="0"/>
          <w:numId w:val="40"/>
        </w:numPr>
      </w:pPr>
      <w:r w:rsidRPr="00133CAC">
        <w:rPr>
          <w:rStyle w:val="InlineCode"/>
          <w:b/>
          <w:bCs/>
        </w:rPr>
        <w:t xml:space="preserve">LinkedList&lt;Goblin&gt; </w:t>
      </w:r>
      <w:proofErr w:type="spellStart"/>
      <w:r w:rsidR="00B70A5B" w:rsidRPr="00133CAC">
        <w:rPr>
          <w:rStyle w:val="InlineCode"/>
          <w:b/>
          <w:bCs/>
        </w:rPr>
        <w:t>BackupGoblins</w:t>
      </w:r>
      <w:proofErr w:type="spellEnd"/>
      <w:r w:rsidR="00EF238D">
        <w:t xml:space="preserve"> –</w:t>
      </w:r>
      <w:r w:rsidR="00587D78">
        <w:t xml:space="preserve"> </w:t>
      </w:r>
      <w:r w:rsidR="00B45C0A">
        <w:t xml:space="preserve">Once half of your initial </w:t>
      </w:r>
      <w:proofErr w:type="spellStart"/>
      <w:r w:rsidR="00B45C0A" w:rsidRPr="0084665D">
        <w:rPr>
          <w:rStyle w:val="InlineCode"/>
        </w:rPr>
        <w:t>GoblinSquad</w:t>
      </w:r>
      <w:proofErr w:type="spellEnd"/>
      <w:r w:rsidR="00B45C0A">
        <w:t xml:space="preserve"> has been wiped out, </w:t>
      </w:r>
      <w:r w:rsidR="00773C37">
        <w:t>more emerge from the forest</w:t>
      </w:r>
      <w:r w:rsidR="003D1276">
        <w:t xml:space="preserve"> as reinforcements!</w:t>
      </w:r>
      <w:r w:rsidR="00773C37">
        <w:t xml:space="preserve"> </w:t>
      </w:r>
    </w:p>
    <w:p w14:paraId="36212C82" w14:textId="166D0856" w:rsidR="004340E2" w:rsidRDefault="008C0BB7" w:rsidP="002173BF">
      <w:pPr>
        <w:pStyle w:val="ListParagraph"/>
        <w:numPr>
          <w:ilvl w:val="0"/>
          <w:numId w:val="40"/>
        </w:numPr>
      </w:pPr>
      <w:r w:rsidRPr="000D4CB8">
        <w:rPr>
          <w:rStyle w:val="InlineCode"/>
          <w:b/>
          <w:bCs/>
        </w:rPr>
        <w:t xml:space="preserve">Vector2 </w:t>
      </w:r>
      <w:proofErr w:type="spellStart"/>
      <w:r w:rsidR="005F6232">
        <w:rPr>
          <w:rStyle w:val="InlineCode"/>
          <w:b/>
          <w:bCs/>
        </w:rPr>
        <w:t>g</w:t>
      </w:r>
      <w:r w:rsidR="004340E2" w:rsidRPr="000D4CB8">
        <w:rPr>
          <w:rStyle w:val="InlineCode"/>
          <w:b/>
          <w:bCs/>
        </w:rPr>
        <w:t>oblinDirection</w:t>
      </w:r>
      <w:proofErr w:type="spellEnd"/>
      <w:r w:rsidR="00EF238D">
        <w:t xml:space="preserve"> –</w:t>
      </w:r>
      <w:r w:rsidR="004E410A">
        <w:t xml:space="preserve"> </w:t>
      </w:r>
      <w:r w:rsidR="006D54B3">
        <w:t>The direction that the goblin squad is currently walking in</w:t>
      </w:r>
      <w:r w:rsidR="00191C55">
        <w:t xml:space="preserve">. They </w:t>
      </w:r>
      <w:r w:rsidR="00C4666E">
        <w:t>bounce off the walls of the courtyard</w:t>
      </w:r>
      <w:r w:rsidR="00B63457">
        <w:t xml:space="preserve"> like a DVD screensaver.</w:t>
      </w:r>
    </w:p>
    <w:p w14:paraId="45C625A6" w14:textId="0925B8DB" w:rsidR="00B51AA7" w:rsidRDefault="00B51AA7" w:rsidP="000E279F">
      <w:pPr>
        <w:pStyle w:val="ListParagraph"/>
        <w:numPr>
          <w:ilvl w:val="0"/>
          <w:numId w:val="40"/>
        </w:numPr>
      </w:pPr>
      <w:r w:rsidRPr="00B51AA7">
        <w:rPr>
          <w:rStyle w:val="InlineCode"/>
          <w:b/>
          <w:bCs/>
        </w:rPr>
        <w:t>LinkedList&lt;Spell&gt; Spells</w:t>
      </w:r>
      <w:r>
        <w:t xml:space="preserve"> –</w:t>
      </w:r>
      <w:r w:rsidR="00465C85">
        <w:t xml:space="preserve"> A list of currently-in-the-air spell projectiles.</w:t>
      </w:r>
    </w:p>
    <w:p w14:paraId="1F907DA4" w14:textId="2A76C1B4" w:rsidR="009611A6" w:rsidRPr="00A6060E" w:rsidRDefault="00593767" w:rsidP="00E240FA">
      <w:r>
        <w:t xml:space="preserve">More details to follow on what exactly should happen on each </w:t>
      </w:r>
      <w:r w:rsidR="00A6060E">
        <w:t>frame.</w:t>
      </w:r>
    </w:p>
    <w:p w14:paraId="5F7176C6" w14:textId="4462DBA1" w:rsidR="00E240FA" w:rsidRDefault="0077424F" w:rsidP="00E240FA">
      <w:r>
        <w:rPr>
          <w:b/>
          <w:bCs/>
        </w:rPr>
        <w:t>On start-up,</w:t>
      </w:r>
      <w:r>
        <w:t xml:space="preserve"> your game</w:t>
      </w:r>
      <w:r w:rsidR="004152ED">
        <w:t xml:space="preserve"> should:</w:t>
      </w:r>
    </w:p>
    <w:p w14:paraId="2FD9BB4D" w14:textId="5AA6A14C" w:rsidR="00C426DF" w:rsidRDefault="00EB52E6" w:rsidP="00C426DF">
      <w:pPr>
        <w:pStyle w:val="ListParagraph"/>
        <w:numPr>
          <w:ilvl w:val="0"/>
          <w:numId w:val="39"/>
        </w:numPr>
      </w:pPr>
      <w:r>
        <w:t xml:space="preserve">Create </w:t>
      </w:r>
      <w:r w:rsidR="002E1550">
        <w:rPr>
          <w:b/>
          <w:bCs/>
        </w:rPr>
        <w:t>eight</w:t>
      </w:r>
      <w:r w:rsidR="00983F1C">
        <w:t xml:space="preserve"> </w:t>
      </w:r>
      <w:r w:rsidR="009750FA">
        <w:t>w</w:t>
      </w:r>
      <w:r w:rsidR="00983F1C">
        <w:t xml:space="preserve">izards </w:t>
      </w:r>
      <w:r w:rsidR="00CF1991">
        <w:t xml:space="preserve">and add them to the main </w:t>
      </w:r>
      <w:proofErr w:type="spellStart"/>
      <w:r w:rsidR="00CF1991" w:rsidRPr="009750FA">
        <w:rPr>
          <w:rStyle w:val="InlineCode"/>
        </w:rPr>
        <w:t>WizardSquad</w:t>
      </w:r>
      <w:proofErr w:type="spellEnd"/>
      <w:r w:rsidR="00CF1991">
        <w:t>.</w:t>
      </w:r>
    </w:p>
    <w:p w14:paraId="5EF3E729" w14:textId="3BA8C94E" w:rsidR="00CF1991" w:rsidRDefault="00CF1991" w:rsidP="00C426DF">
      <w:pPr>
        <w:pStyle w:val="ListParagraph"/>
        <w:numPr>
          <w:ilvl w:val="0"/>
          <w:numId w:val="39"/>
        </w:numPr>
      </w:pPr>
      <w:r>
        <w:t xml:space="preserve">Create </w:t>
      </w:r>
      <w:r w:rsidR="002E1550">
        <w:rPr>
          <w:b/>
          <w:bCs/>
        </w:rPr>
        <w:t>eight</w:t>
      </w:r>
      <w:r>
        <w:t xml:space="preserve"> </w:t>
      </w:r>
      <w:r w:rsidR="009750FA">
        <w:t>g</w:t>
      </w:r>
      <w:r>
        <w:t xml:space="preserve">oblins and add them to the main </w:t>
      </w:r>
      <w:proofErr w:type="spellStart"/>
      <w:r w:rsidRPr="009750FA">
        <w:rPr>
          <w:rStyle w:val="InlineCode"/>
        </w:rPr>
        <w:t>GoblinSquad</w:t>
      </w:r>
      <w:proofErr w:type="spellEnd"/>
      <w:r>
        <w:t>.</w:t>
      </w:r>
    </w:p>
    <w:p w14:paraId="74924100" w14:textId="6058475A" w:rsidR="00CF1991" w:rsidRDefault="00CF1991" w:rsidP="00C426DF">
      <w:pPr>
        <w:pStyle w:val="ListParagraph"/>
        <w:numPr>
          <w:ilvl w:val="0"/>
          <w:numId w:val="39"/>
        </w:numPr>
      </w:pPr>
      <w:r>
        <w:t xml:space="preserve">Create </w:t>
      </w:r>
      <w:r w:rsidR="002E1550">
        <w:rPr>
          <w:b/>
          <w:bCs/>
        </w:rPr>
        <w:t>six</w:t>
      </w:r>
      <w:r>
        <w:t xml:space="preserve"> backup goblins and add them to the </w:t>
      </w:r>
      <w:proofErr w:type="spellStart"/>
      <w:r w:rsidRPr="009750FA">
        <w:rPr>
          <w:rStyle w:val="InlineCode"/>
        </w:rPr>
        <w:t>BackupGoblins</w:t>
      </w:r>
      <w:proofErr w:type="spellEnd"/>
      <w:r>
        <w:t xml:space="preserve"> list.</w:t>
      </w:r>
    </w:p>
    <w:p w14:paraId="318ED87A" w14:textId="05206C27" w:rsidR="00FE3747" w:rsidRDefault="00FE3747" w:rsidP="00C426DF">
      <w:pPr>
        <w:pStyle w:val="ListParagraph"/>
        <w:numPr>
          <w:ilvl w:val="0"/>
          <w:numId w:val="39"/>
        </w:numPr>
      </w:pPr>
      <w:r>
        <w:t>Pick a random direction</w:t>
      </w:r>
      <w:r w:rsidR="00F9425E">
        <w:t xml:space="preserve"> for your goblin squad to walk in</w:t>
      </w:r>
      <w:r w:rsidR="001D63F2">
        <w:t xml:space="preserve"> (create a</w:t>
      </w:r>
      <w:r w:rsidR="00A851B0">
        <w:t xml:space="preserve"> random</w:t>
      </w:r>
      <w:r w:rsidR="001D63F2">
        <w:t xml:space="preserve"> </w:t>
      </w:r>
      <w:r w:rsidR="001D63F2" w:rsidRPr="00A655EF">
        <w:rPr>
          <w:rStyle w:val="InlineCode"/>
        </w:rPr>
        <w:t>Vector2</w:t>
      </w:r>
      <w:r w:rsidR="001D63F2">
        <w:t xml:space="preserve"> with a length of 1</w:t>
      </w:r>
      <w:r w:rsidR="005D27E4">
        <w:t>.0</w:t>
      </w:r>
      <w:r w:rsidR="001D63F2">
        <w:t>)</w:t>
      </w:r>
      <w:r w:rsidR="007117FF">
        <w:t>.</w:t>
      </w:r>
    </w:p>
    <w:p w14:paraId="2A8446EB" w14:textId="2BAAF89B" w:rsidR="00BE0B2E" w:rsidRDefault="00D24E9E" w:rsidP="00C426DF">
      <w:pPr>
        <w:pStyle w:val="ListParagraph"/>
        <w:numPr>
          <w:ilvl w:val="0"/>
          <w:numId w:val="39"/>
        </w:numPr>
      </w:pPr>
      <w:r>
        <w:t xml:space="preserve">Mark </w:t>
      </w:r>
      <w:r w:rsidR="00BE0B2E">
        <w:t>the first</w:t>
      </w:r>
      <w:r w:rsidR="003171C6">
        <w:t xml:space="preserve"> wizard </w:t>
      </w:r>
      <w:r w:rsidR="00C77B70">
        <w:t xml:space="preserve">as </w:t>
      </w:r>
      <w:r w:rsidR="003171C6">
        <w:t>active</w:t>
      </w:r>
      <w:r w:rsidR="00CE21EA">
        <w:t xml:space="preserve"> by getting its node from the linked list</w:t>
      </w:r>
      <w:r w:rsidR="003171C6">
        <w:t>.</w:t>
      </w:r>
    </w:p>
    <w:p w14:paraId="228402E8" w14:textId="0B9B6F08" w:rsidR="00F47754" w:rsidRDefault="007D4CB1" w:rsidP="00C426DF">
      <w:pPr>
        <w:pStyle w:val="ListParagraph"/>
        <w:numPr>
          <w:ilvl w:val="0"/>
          <w:numId w:val="39"/>
        </w:numPr>
      </w:pPr>
      <w:r>
        <w:t xml:space="preserve">Set the </w:t>
      </w:r>
      <w:proofErr w:type="spellStart"/>
      <w:r w:rsidRPr="00DC626F">
        <w:rPr>
          <w:rStyle w:val="InlineCode"/>
        </w:rPr>
        <w:t>nextSpellTime</w:t>
      </w:r>
      <w:proofErr w:type="spellEnd"/>
      <w:r>
        <w:t xml:space="preserve"> so the first wizard doesn't fire immediately after spawning</w:t>
      </w:r>
      <w:r w:rsidR="00B36093">
        <w:t xml:space="preserve">. Something like </w:t>
      </w:r>
      <w:r w:rsidR="002579DA" w:rsidRPr="00F02D65">
        <w:rPr>
          <w:b/>
          <w:bCs/>
        </w:rPr>
        <w:t>15</w:t>
      </w:r>
      <w:r w:rsidR="00B36093" w:rsidRPr="00F02D65">
        <w:rPr>
          <w:b/>
          <w:bCs/>
        </w:rPr>
        <w:t xml:space="preserve"> </w:t>
      </w:r>
      <w:r w:rsidR="004660A1" w:rsidRPr="00F02D65">
        <w:rPr>
          <w:b/>
          <w:bCs/>
        </w:rPr>
        <w:t>±</w:t>
      </w:r>
      <w:r w:rsidR="00B36093" w:rsidRPr="00F02D65">
        <w:rPr>
          <w:b/>
          <w:bCs/>
        </w:rPr>
        <w:t xml:space="preserve"> </w:t>
      </w:r>
      <w:r w:rsidR="002579DA" w:rsidRPr="00F02D65">
        <w:rPr>
          <w:b/>
          <w:bCs/>
        </w:rPr>
        <w:t>5</w:t>
      </w:r>
      <w:r w:rsidR="00B36093">
        <w:t xml:space="preserve"> </w:t>
      </w:r>
      <w:r w:rsidR="00D1477A">
        <w:t xml:space="preserve">(using </w:t>
      </w:r>
      <w:r w:rsidR="00D1477A" w:rsidRPr="001B1AFE">
        <w:rPr>
          <w:rStyle w:val="InlineCode"/>
        </w:rPr>
        <w:t>RNG</w:t>
      </w:r>
      <w:r w:rsidR="00D1477A">
        <w:t xml:space="preserve">) </w:t>
      </w:r>
      <w:r w:rsidR="00B36093">
        <w:t>seems to be a fairly balanced number</w:t>
      </w:r>
      <w:r>
        <w:t>.</w:t>
      </w:r>
    </w:p>
    <w:p w14:paraId="3A9A83E2" w14:textId="37CBAC39" w:rsidR="00E5145F" w:rsidRDefault="00E5145F" w:rsidP="00E5145F">
      <w:pPr>
        <w:pStyle w:val="Heading2"/>
      </w:pPr>
      <w:r>
        <w:lastRenderedPageBreak/>
        <w:t xml:space="preserve">The </w:t>
      </w:r>
      <w:r w:rsidRPr="00A1178D">
        <w:rPr>
          <w:rStyle w:val="InlineCode"/>
        </w:rPr>
        <w:t>Update</w:t>
      </w:r>
      <w:r>
        <w:t xml:space="preserve"> method</w:t>
      </w:r>
    </w:p>
    <w:p w14:paraId="4D4D6F42" w14:textId="68210370" w:rsidR="00485F72" w:rsidRPr="002E531C" w:rsidRDefault="00171F2E" w:rsidP="00E5145F">
      <w:r>
        <w:t xml:space="preserve">Since this assignment's visualization is much closer to an actual "game" than Assignment 2's was, there's quite a bit more little movie pieces to this </w:t>
      </w:r>
      <w:r w:rsidRPr="005F55E8">
        <w:rPr>
          <w:rStyle w:val="InlineCode"/>
        </w:rPr>
        <w:t>Update</w:t>
      </w:r>
      <w:r>
        <w:t xml:space="preserve"> method.</w:t>
      </w:r>
      <w:r w:rsidR="00C02E76">
        <w:t xml:space="preserve"> So</w:t>
      </w:r>
      <w:r w:rsidR="00974A1F">
        <w:t xml:space="preserve">, this time, </w:t>
      </w:r>
      <w:r w:rsidR="005A33CE">
        <w:t>you're going to be given the entire process</w:t>
      </w:r>
      <w:r w:rsidR="00341F6E">
        <w:t xml:space="preserve"> in a step-by-step process: </w:t>
      </w:r>
      <w:r w:rsidR="00341F6E" w:rsidRPr="00C21D33">
        <w:rPr>
          <w:b/>
          <w:bCs/>
        </w:rPr>
        <w:t xml:space="preserve">your job is </w:t>
      </w:r>
      <w:r w:rsidR="001F3522">
        <w:rPr>
          <w:b/>
          <w:bCs/>
        </w:rPr>
        <w:t xml:space="preserve">just </w:t>
      </w:r>
      <w:r w:rsidR="00341F6E" w:rsidRPr="00C21D33">
        <w:rPr>
          <w:b/>
          <w:bCs/>
        </w:rPr>
        <w:t xml:space="preserve">to figure out how to </w:t>
      </w:r>
      <w:r w:rsidR="00341F6E" w:rsidRPr="009559FB">
        <w:rPr>
          <w:b/>
          <w:bCs/>
          <w:color w:val="C00000"/>
        </w:rPr>
        <w:t xml:space="preserve">convert </w:t>
      </w:r>
      <w:r w:rsidR="005A477F" w:rsidRPr="009559FB">
        <w:rPr>
          <w:b/>
          <w:bCs/>
          <w:color w:val="C00000"/>
        </w:rPr>
        <w:t>the following</w:t>
      </w:r>
      <w:r w:rsidR="005A477F" w:rsidRPr="00C21D33">
        <w:rPr>
          <w:b/>
          <w:bCs/>
        </w:rPr>
        <w:t xml:space="preserve"> in</w:t>
      </w:r>
      <w:r w:rsidR="00341F6E" w:rsidRPr="00C21D33">
        <w:rPr>
          <w:b/>
          <w:bCs/>
        </w:rPr>
        <w:t>to code.</w:t>
      </w:r>
      <w:r w:rsidR="002E531C">
        <w:t xml:space="preserve"> Thankfully, you can do each of them in their own method and tackle them one at a time</w:t>
      </w:r>
      <w:r w:rsidR="008B39F2">
        <w:t xml:space="preserve"> (*</w:t>
      </w:r>
      <w:proofErr w:type="gramStart"/>
      <w:r w:rsidR="008B39F2">
        <w:t>cough,*</w:t>
      </w:r>
      <w:proofErr w:type="gramEnd"/>
      <w:r w:rsidR="008B39F2">
        <w:t xml:space="preserve"> you're </w:t>
      </w:r>
      <w:proofErr w:type="spellStart"/>
      <w:r w:rsidR="008B39F2">
        <w:t>gonna</w:t>
      </w:r>
      <w:proofErr w:type="spellEnd"/>
      <w:r w:rsidR="008B39F2">
        <w:t xml:space="preserve"> want to split them up into methods!)</w:t>
      </w:r>
    </w:p>
    <w:p w14:paraId="5E4525BF" w14:textId="31BCB559" w:rsidR="00F633E7" w:rsidRDefault="00D633B1" w:rsidP="00F633E7">
      <w:r w:rsidRPr="00817D13">
        <w:t>On every frame</w:t>
      </w:r>
      <w:r>
        <w:rPr>
          <w:b/>
          <w:bCs/>
        </w:rPr>
        <w:t xml:space="preserve"> </w:t>
      </w:r>
      <w:r>
        <w:t>(</w:t>
      </w:r>
      <w:r w:rsidR="009E2D1F">
        <w:t xml:space="preserve">AKA, </w:t>
      </w:r>
      <w:r w:rsidR="00C46104">
        <w:t xml:space="preserve">in your </w:t>
      </w:r>
      <w:r w:rsidRPr="00B5285C">
        <w:rPr>
          <w:rStyle w:val="InlineCode"/>
        </w:rPr>
        <w:t>Updat</w:t>
      </w:r>
      <w:r w:rsidR="008532FA">
        <w:rPr>
          <w:rStyle w:val="InlineCode"/>
        </w:rPr>
        <w:t>e</w:t>
      </w:r>
      <w:r w:rsidR="00C46104" w:rsidRPr="00627BDB">
        <w:t xml:space="preserve"> method</w:t>
      </w:r>
      <w:r>
        <w:t>)</w:t>
      </w:r>
      <w:r w:rsidR="006E0E0A">
        <w:t xml:space="preserve">, your game/animation/visualization </w:t>
      </w:r>
      <w:r w:rsidR="004E643E">
        <w:t>should do as follows.</w:t>
      </w:r>
    </w:p>
    <w:p w14:paraId="3D7F488D" w14:textId="642F66EC" w:rsidR="00154466" w:rsidRPr="00F633E7" w:rsidRDefault="001C4706" w:rsidP="00F633E7">
      <w:pPr>
        <w:pStyle w:val="ListParagraph"/>
        <w:numPr>
          <w:ilvl w:val="0"/>
          <w:numId w:val="4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Iterate through </w:t>
      </w:r>
      <w:r w:rsidR="00154466" w:rsidRPr="00F633E7">
        <w:rPr>
          <w:b/>
          <w:bCs/>
          <w:sz w:val="22"/>
          <w:szCs w:val="22"/>
        </w:rPr>
        <w:t xml:space="preserve">the list of </w:t>
      </w:r>
      <w:r w:rsidR="009E1CE4">
        <w:rPr>
          <w:b/>
          <w:bCs/>
          <w:sz w:val="22"/>
          <w:szCs w:val="22"/>
        </w:rPr>
        <w:t>S</w:t>
      </w:r>
      <w:r w:rsidR="00154466" w:rsidRPr="00F633E7">
        <w:rPr>
          <w:b/>
          <w:bCs/>
          <w:sz w:val="22"/>
          <w:szCs w:val="22"/>
        </w:rPr>
        <w:t>pells</w:t>
      </w:r>
      <w:r w:rsidR="00F559B5">
        <w:rPr>
          <w:b/>
          <w:bCs/>
          <w:sz w:val="22"/>
          <w:szCs w:val="22"/>
        </w:rPr>
        <w:t xml:space="preserve"> and update each one.</w:t>
      </w:r>
    </w:p>
    <w:p w14:paraId="43CFF190" w14:textId="1C897678" w:rsidR="00EC03E8" w:rsidRPr="00685E62" w:rsidRDefault="0038352F" w:rsidP="00154466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E05DC7">
        <w:rPr>
          <w:b/>
          <w:bCs/>
          <w:sz w:val="22"/>
          <w:szCs w:val="22"/>
        </w:rPr>
        <w:t>Move them up the screen.</w:t>
      </w:r>
      <w:r w:rsidR="00497CB4" w:rsidRPr="00E05DC7">
        <w:rPr>
          <w:sz w:val="22"/>
          <w:szCs w:val="22"/>
        </w:rPr>
        <w:t xml:space="preserve"> </w:t>
      </w:r>
      <w:r w:rsidR="00497CB4" w:rsidRPr="00685E62">
        <w:rPr>
          <w:sz w:val="22"/>
          <w:szCs w:val="22"/>
        </w:rPr>
        <w:t>Note that "up" on the screen is the negative Y-direction.</w:t>
      </w:r>
      <w:r w:rsidR="001E5628">
        <w:rPr>
          <w:sz w:val="22"/>
          <w:szCs w:val="22"/>
        </w:rPr>
        <w:t xml:space="preserve"> Spells have a static property for speed that you can use to determine how fast </w:t>
      </w:r>
      <w:r w:rsidR="00265892">
        <w:rPr>
          <w:sz w:val="22"/>
          <w:szCs w:val="22"/>
        </w:rPr>
        <w:t>they</w:t>
      </w:r>
      <w:r w:rsidR="001E5628">
        <w:rPr>
          <w:sz w:val="22"/>
          <w:szCs w:val="22"/>
        </w:rPr>
        <w:t xml:space="preserve"> moves.</w:t>
      </w:r>
    </w:p>
    <w:p w14:paraId="2548B99F" w14:textId="2E8F0319" w:rsidR="00BE3147" w:rsidRPr="00F87F60" w:rsidRDefault="00D94069" w:rsidP="005C0E5E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8342B3">
        <w:rPr>
          <w:b/>
          <w:bCs/>
          <w:sz w:val="22"/>
          <w:szCs w:val="22"/>
        </w:rPr>
        <w:t>If the spell flies off the top of the screen,</w:t>
      </w:r>
      <w:r w:rsidR="007C4613">
        <w:rPr>
          <w:sz w:val="22"/>
          <w:szCs w:val="22"/>
        </w:rPr>
        <w:t xml:space="preserve"> it should be removed </w:t>
      </w:r>
      <w:r w:rsidRPr="00AA278F">
        <w:rPr>
          <w:sz w:val="22"/>
          <w:szCs w:val="22"/>
        </w:rPr>
        <w:t>from the list of spells.</w:t>
      </w:r>
      <w:r w:rsidR="008D11BF" w:rsidRPr="00F87F60">
        <w:rPr>
          <w:sz w:val="22"/>
          <w:szCs w:val="22"/>
        </w:rPr>
        <w:t xml:space="preserve"> You can call the </w:t>
      </w:r>
      <w:proofErr w:type="spellStart"/>
      <w:r w:rsidR="008D11BF" w:rsidRPr="0026029A">
        <w:rPr>
          <w:rStyle w:val="InlineCode"/>
          <w:b/>
          <w:bCs/>
          <w:sz w:val="22"/>
          <w:szCs w:val="22"/>
        </w:rPr>
        <w:t>CastleGameRenderer.IsOffScreen</w:t>
      </w:r>
      <w:proofErr w:type="spellEnd"/>
      <w:r w:rsidR="00361E2D" w:rsidRPr="0026029A">
        <w:rPr>
          <w:rStyle w:val="InlineCode"/>
          <w:b/>
          <w:bCs/>
          <w:sz w:val="22"/>
          <w:szCs w:val="22"/>
        </w:rPr>
        <w:t>()</w:t>
      </w:r>
      <w:r w:rsidR="00C011AC" w:rsidRPr="00F87F60">
        <w:rPr>
          <w:sz w:val="22"/>
          <w:szCs w:val="22"/>
        </w:rPr>
        <w:t xml:space="preserve"> </w:t>
      </w:r>
      <w:r w:rsidR="00B62C00" w:rsidRPr="00F87F60">
        <w:rPr>
          <w:sz w:val="22"/>
          <w:szCs w:val="22"/>
        </w:rPr>
        <w:t>method to check if the spell has flown off the top yet.</w:t>
      </w:r>
    </w:p>
    <w:p w14:paraId="341D9B9A" w14:textId="4FE2FB9E" w:rsidR="001A53F0" w:rsidRPr="00F87F60" w:rsidRDefault="001A0CDE" w:rsidP="005C0E5E">
      <w:pPr>
        <w:pStyle w:val="ListParagraph"/>
        <w:numPr>
          <w:ilvl w:val="0"/>
          <w:numId w:val="41"/>
        </w:num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Iterate &amp; u</w:t>
      </w:r>
      <w:r w:rsidR="001A53F0" w:rsidRPr="00F87F60">
        <w:rPr>
          <w:b/>
          <w:bCs/>
          <w:sz w:val="22"/>
          <w:szCs w:val="22"/>
        </w:rPr>
        <w:t xml:space="preserve">pdate the list of </w:t>
      </w:r>
      <w:r w:rsidR="00D94F33">
        <w:rPr>
          <w:b/>
          <w:bCs/>
          <w:sz w:val="22"/>
          <w:szCs w:val="22"/>
        </w:rPr>
        <w:t>G</w:t>
      </w:r>
      <w:r w:rsidR="001A53F0" w:rsidRPr="00F87F60">
        <w:rPr>
          <w:b/>
          <w:bCs/>
          <w:sz w:val="22"/>
          <w:szCs w:val="22"/>
        </w:rPr>
        <w:t>oblins</w:t>
      </w:r>
      <w:r w:rsidR="007B666B" w:rsidRPr="00F87F60">
        <w:rPr>
          <w:b/>
          <w:bCs/>
          <w:sz w:val="22"/>
          <w:szCs w:val="22"/>
        </w:rPr>
        <w:t>.</w:t>
      </w:r>
    </w:p>
    <w:p w14:paraId="0C081ECA" w14:textId="77777777" w:rsidR="003102E6" w:rsidRPr="001D284C" w:rsidRDefault="000C305E" w:rsidP="005C0E5E">
      <w:pPr>
        <w:pStyle w:val="ListParagraph"/>
        <w:numPr>
          <w:ilvl w:val="1"/>
          <w:numId w:val="41"/>
        </w:numPr>
        <w:spacing w:line="276" w:lineRule="auto"/>
        <w:rPr>
          <w:b/>
          <w:bCs/>
          <w:sz w:val="22"/>
          <w:szCs w:val="22"/>
        </w:rPr>
      </w:pPr>
      <w:r w:rsidRPr="001D284C">
        <w:rPr>
          <w:b/>
          <w:bCs/>
          <w:sz w:val="22"/>
          <w:szCs w:val="22"/>
        </w:rPr>
        <w:t>Move the goblins.</w:t>
      </w:r>
    </w:p>
    <w:p w14:paraId="63F22A5F" w14:textId="69C83C0C" w:rsidR="00A11EFA" w:rsidRPr="00A11EFA" w:rsidRDefault="003B2DCB" w:rsidP="005F36BE">
      <w:pPr>
        <w:pStyle w:val="ListParagraph"/>
        <w:numPr>
          <w:ilvl w:val="2"/>
          <w:numId w:val="4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first goblin</w:t>
      </w:r>
      <w:r w:rsidR="007C0FF7">
        <w:rPr>
          <w:sz w:val="22"/>
          <w:szCs w:val="22"/>
        </w:rPr>
        <w:t xml:space="preserve"> (the one at </w:t>
      </w:r>
      <w:r w:rsidR="007C0FF7" w:rsidRPr="000675FD">
        <w:rPr>
          <w:rStyle w:val="InlineCode"/>
        </w:rPr>
        <w:t>Head</w:t>
      </w:r>
      <w:r w:rsidR="007C0FF7">
        <w:rPr>
          <w:sz w:val="22"/>
          <w:szCs w:val="22"/>
        </w:rPr>
        <w:t>)</w:t>
      </w:r>
      <w:r w:rsidR="00CB51C0">
        <w:rPr>
          <w:sz w:val="22"/>
          <w:szCs w:val="22"/>
        </w:rPr>
        <w:t xml:space="preserve"> should </w:t>
      </w:r>
      <w:r w:rsidR="00CB51C0" w:rsidRPr="008C34CE">
        <w:rPr>
          <w:b/>
          <w:bCs/>
          <w:sz w:val="22"/>
          <w:szCs w:val="22"/>
        </w:rPr>
        <w:t xml:space="preserve">move </w:t>
      </w:r>
      <w:r w:rsidR="00C76576" w:rsidRPr="008C34CE">
        <w:rPr>
          <w:b/>
          <w:bCs/>
          <w:sz w:val="22"/>
          <w:szCs w:val="22"/>
        </w:rPr>
        <w:t xml:space="preserve">according to </w:t>
      </w:r>
      <w:proofErr w:type="spellStart"/>
      <w:r w:rsidR="00C76576" w:rsidRPr="008C34CE">
        <w:rPr>
          <w:rStyle w:val="InlineCode"/>
          <w:b/>
          <w:bCs/>
          <w:sz w:val="22"/>
          <w:szCs w:val="22"/>
        </w:rPr>
        <w:t>goblinDirection</w:t>
      </w:r>
      <w:proofErr w:type="spellEnd"/>
      <w:r w:rsidR="005C75FF" w:rsidRPr="008C34CE">
        <w:rPr>
          <w:b/>
          <w:bCs/>
          <w:sz w:val="22"/>
          <w:szCs w:val="22"/>
        </w:rPr>
        <w:t>.</w:t>
      </w:r>
    </w:p>
    <w:p w14:paraId="293C4E2A" w14:textId="77777777" w:rsidR="0074381F" w:rsidRPr="0074381F" w:rsidRDefault="00F22559" w:rsidP="0074381F">
      <w:pPr>
        <w:pStyle w:val="ListParagraph"/>
        <w:numPr>
          <w:ilvl w:val="2"/>
          <w:numId w:val="41"/>
        </w:numPr>
        <w:spacing w:line="276" w:lineRule="auto"/>
        <w:rPr>
          <w:sz w:val="22"/>
          <w:szCs w:val="22"/>
        </w:rPr>
      </w:pPr>
      <w:r w:rsidRPr="00F87F60">
        <w:rPr>
          <w:sz w:val="22"/>
          <w:szCs w:val="22"/>
        </w:rPr>
        <w:t xml:space="preserve">All of the other goblins </w:t>
      </w:r>
      <w:r w:rsidRPr="00EF0EB5">
        <w:rPr>
          <w:b/>
          <w:bCs/>
          <w:sz w:val="22"/>
          <w:szCs w:val="22"/>
        </w:rPr>
        <w:t>follow the one in front of them</w:t>
      </w:r>
      <w:r w:rsidR="00B83EA8">
        <w:rPr>
          <w:b/>
          <w:bCs/>
          <w:sz w:val="22"/>
          <w:szCs w:val="22"/>
        </w:rPr>
        <w:t>.</w:t>
      </w:r>
    </w:p>
    <w:p w14:paraId="52B067CE" w14:textId="3DAB2238" w:rsidR="00F35273" w:rsidRPr="0074381F" w:rsidRDefault="008503ED" w:rsidP="00F35273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113AB9">
        <w:rPr>
          <w:b/>
          <w:bCs/>
          <w:sz w:val="22"/>
          <w:szCs w:val="22"/>
        </w:rPr>
        <w:t>Loop over all the spells and c</w:t>
      </w:r>
      <w:r w:rsidR="00FE77D2" w:rsidRPr="00113AB9">
        <w:rPr>
          <w:b/>
          <w:bCs/>
          <w:sz w:val="22"/>
          <w:szCs w:val="22"/>
        </w:rPr>
        <w:t xml:space="preserve">heck for </w:t>
      </w:r>
      <w:r w:rsidRPr="00113AB9">
        <w:rPr>
          <w:b/>
          <w:bCs/>
          <w:sz w:val="22"/>
          <w:szCs w:val="22"/>
        </w:rPr>
        <w:t xml:space="preserve">any </w:t>
      </w:r>
      <w:r w:rsidR="00FE77D2" w:rsidRPr="00113AB9">
        <w:rPr>
          <w:b/>
          <w:bCs/>
          <w:sz w:val="22"/>
          <w:szCs w:val="22"/>
        </w:rPr>
        <w:t>collisions</w:t>
      </w:r>
      <w:r w:rsidRPr="00113AB9">
        <w:rPr>
          <w:b/>
          <w:bCs/>
          <w:sz w:val="22"/>
          <w:szCs w:val="22"/>
        </w:rPr>
        <w:t>.</w:t>
      </w:r>
      <w:r w:rsidR="008D118B">
        <w:rPr>
          <w:sz w:val="22"/>
          <w:szCs w:val="22"/>
        </w:rPr>
        <w:t xml:space="preserve"> </w:t>
      </w:r>
      <w:r w:rsidR="008517FB" w:rsidRPr="0074381F">
        <w:rPr>
          <w:sz w:val="22"/>
          <w:szCs w:val="22"/>
        </w:rPr>
        <w:t>If any spell collides with a goblin</w:t>
      </w:r>
      <w:r w:rsidR="000C6489" w:rsidRPr="0074381F">
        <w:rPr>
          <w:sz w:val="22"/>
          <w:szCs w:val="22"/>
        </w:rPr>
        <w:t>,</w:t>
      </w:r>
      <w:r w:rsidR="00CC3810" w:rsidRPr="0074381F">
        <w:rPr>
          <w:sz w:val="22"/>
          <w:szCs w:val="22"/>
        </w:rPr>
        <w:t xml:space="preserve"> </w:t>
      </w:r>
      <w:r w:rsidR="00CC3810" w:rsidRPr="0074381F">
        <w:rPr>
          <w:b/>
          <w:bCs/>
          <w:sz w:val="22"/>
          <w:szCs w:val="22"/>
        </w:rPr>
        <w:t>both of them</w:t>
      </w:r>
      <w:r w:rsidR="00CC3810" w:rsidRPr="0074381F">
        <w:rPr>
          <w:sz w:val="22"/>
          <w:szCs w:val="22"/>
        </w:rPr>
        <w:t xml:space="preserve"> should be removed from their respective lists.</w:t>
      </w:r>
      <w:r w:rsidR="00F35273">
        <w:rPr>
          <w:sz w:val="22"/>
          <w:szCs w:val="22"/>
        </w:rPr>
        <w:t xml:space="preserve"> When any goblin in the squad gets hit, the lead goblin should pick a new </w:t>
      </w:r>
      <w:proofErr w:type="spellStart"/>
      <w:r w:rsidR="00F35273" w:rsidRPr="005074A9">
        <w:rPr>
          <w:rStyle w:val="InlineCode"/>
          <w:sz w:val="22"/>
          <w:szCs w:val="22"/>
        </w:rPr>
        <w:t>goblinDirection</w:t>
      </w:r>
      <w:proofErr w:type="spellEnd"/>
      <w:r w:rsidR="00F35273">
        <w:rPr>
          <w:sz w:val="22"/>
          <w:szCs w:val="22"/>
        </w:rPr>
        <w:t>.</w:t>
      </w:r>
    </w:p>
    <w:p w14:paraId="13A09EF2" w14:textId="2AB27358" w:rsidR="007A7CE4" w:rsidRPr="00F87F60" w:rsidRDefault="006770A1" w:rsidP="005C0E5E">
      <w:pPr>
        <w:pStyle w:val="ListParagraph"/>
        <w:numPr>
          <w:ilvl w:val="0"/>
          <w:numId w:val="41"/>
        </w:num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Update </w:t>
      </w:r>
      <w:r w:rsidR="00D57949" w:rsidRPr="00F87F60">
        <w:rPr>
          <w:b/>
          <w:bCs/>
          <w:sz w:val="22"/>
          <w:szCs w:val="22"/>
        </w:rPr>
        <w:t xml:space="preserve">the </w:t>
      </w:r>
      <w:r w:rsidR="00C81A16">
        <w:rPr>
          <w:b/>
          <w:bCs/>
          <w:sz w:val="22"/>
          <w:szCs w:val="22"/>
        </w:rPr>
        <w:t>W</w:t>
      </w:r>
      <w:r w:rsidR="00D57949" w:rsidRPr="00F87F60">
        <w:rPr>
          <w:b/>
          <w:bCs/>
          <w:sz w:val="22"/>
          <w:szCs w:val="22"/>
        </w:rPr>
        <w:t>izards</w:t>
      </w:r>
      <w:r w:rsidR="007A7CE4" w:rsidRPr="00F87F60">
        <w:rPr>
          <w:b/>
          <w:bCs/>
          <w:sz w:val="22"/>
          <w:szCs w:val="22"/>
        </w:rPr>
        <w:t>.</w:t>
      </w:r>
    </w:p>
    <w:p w14:paraId="6D16B65E" w14:textId="77777777" w:rsidR="00D2585D" w:rsidRDefault="00CF7FBC" w:rsidP="005C0E5E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D4078B">
        <w:rPr>
          <w:b/>
          <w:bCs/>
          <w:sz w:val="22"/>
          <w:szCs w:val="22"/>
        </w:rPr>
        <w:t xml:space="preserve">If the </w:t>
      </w:r>
      <w:proofErr w:type="spellStart"/>
      <w:r w:rsidRPr="00D4078B">
        <w:rPr>
          <w:rStyle w:val="InlineCode"/>
          <w:b/>
          <w:bCs/>
          <w:sz w:val="22"/>
          <w:szCs w:val="22"/>
        </w:rPr>
        <w:t>nextSpellTime</w:t>
      </w:r>
      <w:proofErr w:type="spellEnd"/>
      <w:r w:rsidRPr="00D4078B">
        <w:rPr>
          <w:b/>
          <w:bCs/>
          <w:sz w:val="22"/>
          <w:szCs w:val="22"/>
        </w:rPr>
        <w:t xml:space="preserve"> timestamp has passed,</w:t>
      </w:r>
      <w:r>
        <w:rPr>
          <w:sz w:val="22"/>
          <w:szCs w:val="22"/>
        </w:rPr>
        <w:t xml:space="preserve"> </w:t>
      </w:r>
      <w:r w:rsidR="00BA6900">
        <w:rPr>
          <w:sz w:val="22"/>
          <w:szCs w:val="22"/>
        </w:rPr>
        <w:t xml:space="preserve">it's time for the currently active wizard to </w:t>
      </w:r>
      <w:r w:rsidR="00BA6900" w:rsidRPr="00F80F13">
        <w:rPr>
          <w:b/>
          <w:bCs/>
          <w:sz w:val="22"/>
          <w:szCs w:val="22"/>
        </w:rPr>
        <w:t>cast a spell.</w:t>
      </w:r>
    </w:p>
    <w:p w14:paraId="169CACF8" w14:textId="794F2A4D" w:rsidR="00C379D5" w:rsidRDefault="00234EFD" w:rsidP="00D2585D">
      <w:pPr>
        <w:pStyle w:val="ListParagraph"/>
        <w:numPr>
          <w:ilvl w:val="2"/>
          <w:numId w:val="4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Casting </w:t>
      </w:r>
      <w:r w:rsidR="0073482E">
        <w:rPr>
          <w:sz w:val="22"/>
          <w:szCs w:val="22"/>
        </w:rPr>
        <w:t xml:space="preserve">a spell involves creating a new </w:t>
      </w:r>
      <w:r w:rsidR="0073482E" w:rsidRPr="00794D37">
        <w:rPr>
          <w:rStyle w:val="InlineCode"/>
          <w:sz w:val="22"/>
          <w:szCs w:val="22"/>
        </w:rPr>
        <w:t>Spell</w:t>
      </w:r>
      <w:r w:rsidR="0073482E">
        <w:rPr>
          <w:sz w:val="22"/>
          <w:szCs w:val="22"/>
        </w:rPr>
        <w:t xml:space="preserve"> object at the </w:t>
      </w:r>
      <w:r w:rsidR="00B36469">
        <w:rPr>
          <w:sz w:val="22"/>
          <w:szCs w:val="22"/>
        </w:rPr>
        <w:t>w</w:t>
      </w:r>
      <w:r w:rsidR="0073482E">
        <w:rPr>
          <w:sz w:val="22"/>
          <w:szCs w:val="22"/>
        </w:rPr>
        <w:t xml:space="preserve">izard's current position with the wizard's </w:t>
      </w:r>
      <w:proofErr w:type="spellStart"/>
      <w:r w:rsidR="00A447C3" w:rsidRPr="00406FF3">
        <w:rPr>
          <w:rStyle w:val="InlineCode"/>
          <w:sz w:val="22"/>
          <w:szCs w:val="22"/>
        </w:rPr>
        <w:t>SpellType</w:t>
      </w:r>
      <w:proofErr w:type="spellEnd"/>
      <w:r w:rsidR="0073482E">
        <w:rPr>
          <w:sz w:val="22"/>
          <w:szCs w:val="22"/>
        </w:rPr>
        <w:t xml:space="preserve">, </w:t>
      </w:r>
      <w:r w:rsidR="00B36469">
        <w:rPr>
          <w:sz w:val="22"/>
          <w:szCs w:val="22"/>
        </w:rPr>
        <w:t xml:space="preserve">and then decrementing the wizard's </w:t>
      </w:r>
      <w:r w:rsidR="00B36469" w:rsidRPr="00A8409B">
        <w:rPr>
          <w:rStyle w:val="InlineCode"/>
          <w:sz w:val="22"/>
          <w:szCs w:val="22"/>
        </w:rPr>
        <w:t>Energy</w:t>
      </w:r>
      <w:r w:rsidR="00B36469">
        <w:rPr>
          <w:sz w:val="22"/>
          <w:szCs w:val="22"/>
        </w:rPr>
        <w:t xml:space="preserve"> by their </w:t>
      </w:r>
      <w:proofErr w:type="spellStart"/>
      <w:r w:rsidR="00B36469" w:rsidRPr="00225A21">
        <w:rPr>
          <w:rStyle w:val="InlineCode"/>
          <w:sz w:val="22"/>
          <w:szCs w:val="22"/>
        </w:rPr>
        <w:t>SpellLevel</w:t>
      </w:r>
      <w:proofErr w:type="spellEnd"/>
      <w:r w:rsidR="00BA3647">
        <w:rPr>
          <w:sz w:val="22"/>
          <w:szCs w:val="22"/>
        </w:rPr>
        <w:t xml:space="preserve"> (kind of like the </w:t>
      </w:r>
      <w:r w:rsidR="00A65891">
        <w:rPr>
          <w:sz w:val="22"/>
          <w:szCs w:val="22"/>
        </w:rPr>
        <w:t>"</w:t>
      </w:r>
      <w:r w:rsidR="00BA3647">
        <w:rPr>
          <w:sz w:val="22"/>
          <w:szCs w:val="22"/>
        </w:rPr>
        <w:t>cost</w:t>
      </w:r>
      <w:r w:rsidR="00A65891">
        <w:rPr>
          <w:sz w:val="22"/>
          <w:szCs w:val="22"/>
        </w:rPr>
        <w:t>"</w:t>
      </w:r>
      <w:r w:rsidR="00BA3647">
        <w:rPr>
          <w:sz w:val="22"/>
          <w:szCs w:val="22"/>
        </w:rPr>
        <w:t xml:space="preserve"> of the spell</w:t>
      </w:r>
      <w:r w:rsidR="00171068">
        <w:rPr>
          <w:sz w:val="22"/>
          <w:szCs w:val="22"/>
        </w:rPr>
        <w:t>).</w:t>
      </w:r>
    </w:p>
    <w:p w14:paraId="03E39A35" w14:textId="17C31B04" w:rsidR="004D59B4" w:rsidRDefault="004D59B4" w:rsidP="00E7251E">
      <w:pPr>
        <w:pStyle w:val="ListParagraph"/>
        <w:numPr>
          <w:ilvl w:val="2"/>
          <w:numId w:val="4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Once a wizard </w:t>
      </w:r>
      <w:r w:rsidR="00F92934">
        <w:rPr>
          <w:sz w:val="22"/>
          <w:szCs w:val="22"/>
        </w:rPr>
        <w:t>casts their spell,</w:t>
      </w:r>
      <w:r w:rsidR="0073354B">
        <w:rPr>
          <w:sz w:val="22"/>
          <w:szCs w:val="22"/>
        </w:rPr>
        <w:t xml:space="preserve"> the next wizard in the chain becomes the "active" wizard, and they wait for their tu</w:t>
      </w:r>
      <w:r w:rsidR="00616209">
        <w:rPr>
          <w:sz w:val="22"/>
          <w:szCs w:val="22"/>
        </w:rPr>
        <w:t>rn</w:t>
      </w:r>
      <w:r w:rsidR="00DD5895">
        <w:rPr>
          <w:sz w:val="22"/>
          <w:szCs w:val="22"/>
        </w:rPr>
        <w:t xml:space="preserve"> (be sure to actually re-set your </w:t>
      </w:r>
      <w:proofErr w:type="spellStart"/>
      <w:r w:rsidR="00DD5895" w:rsidRPr="002F5C01">
        <w:rPr>
          <w:rStyle w:val="InlineCode"/>
          <w:sz w:val="22"/>
          <w:szCs w:val="22"/>
        </w:rPr>
        <w:t>nextSpellTimer</w:t>
      </w:r>
      <w:proofErr w:type="spellEnd"/>
      <w:r w:rsidR="00DD5895">
        <w:rPr>
          <w:sz w:val="22"/>
          <w:szCs w:val="22"/>
        </w:rPr>
        <w:t>)</w:t>
      </w:r>
      <w:r w:rsidR="00C770A6">
        <w:rPr>
          <w:sz w:val="22"/>
          <w:szCs w:val="22"/>
        </w:rPr>
        <w:t>.</w:t>
      </w:r>
    </w:p>
    <w:p w14:paraId="4CDEA110" w14:textId="2D5E3E62" w:rsidR="005B5B93" w:rsidRDefault="0091163E" w:rsidP="005C0E5E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977983">
        <w:rPr>
          <w:b/>
          <w:bCs/>
          <w:sz w:val="22"/>
          <w:szCs w:val="22"/>
        </w:rPr>
        <w:t>If a wizard runs out of energy,</w:t>
      </w:r>
      <w:r>
        <w:rPr>
          <w:sz w:val="22"/>
          <w:szCs w:val="22"/>
        </w:rPr>
        <w:t xml:space="preserve"> </w:t>
      </w:r>
      <w:r w:rsidR="00B75264">
        <w:rPr>
          <w:sz w:val="22"/>
          <w:szCs w:val="22"/>
        </w:rPr>
        <w:t>they</w:t>
      </w:r>
      <w:r>
        <w:rPr>
          <w:sz w:val="22"/>
          <w:szCs w:val="22"/>
        </w:rPr>
        <w:t xml:space="preserve"> should fall</w:t>
      </w:r>
      <w:r w:rsidR="00B45E8B">
        <w:rPr>
          <w:sz w:val="22"/>
          <w:szCs w:val="22"/>
        </w:rPr>
        <w:t>-</w:t>
      </w:r>
      <w:r w:rsidR="0001147C">
        <w:rPr>
          <w:sz w:val="22"/>
          <w:szCs w:val="22"/>
        </w:rPr>
        <w:t xml:space="preserve">out of </w:t>
      </w:r>
      <w:r w:rsidR="00B45E8B">
        <w:rPr>
          <w:sz w:val="22"/>
          <w:szCs w:val="22"/>
        </w:rPr>
        <w:t xml:space="preserve">the front lines </w:t>
      </w:r>
      <w:r w:rsidR="002A6211">
        <w:rPr>
          <w:sz w:val="22"/>
          <w:szCs w:val="22"/>
        </w:rPr>
        <w:t>and get in</w:t>
      </w:r>
      <w:r w:rsidR="00B94CE0">
        <w:rPr>
          <w:sz w:val="22"/>
          <w:szCs w:val="22"/>
        </w:rPr>
        <w:t>to</w:t>
      </w:r>
      <w:r w:rsidR="002A6211">
        <w:rPr>
          <w:sz w:val="22"/>
          <w:szCs w:val="22"/>
        </w:rPr>
        <w:t xml:space="preserve"> the recovery queue</w:t>
      </w:r>
      <w:r w:rsidR="00B75264">
        <w:rPr>
          <w:sz w:val="22"/>
          <w:szCs w:val="22"/>
        </w:rPr>
        <w:t xml:space="preserve"> to replenish </w:t>
      </w:r>
      <w:r w:rsidR="00A51BBE">
        <w:rPr>
          <w:sz w:val="22"/>
          <w:szCs w:val="22"/>
        </w:rPr>
        <w:t xml:space="preserve">their </w:t>
      </w:r>
      <w:r w:rsidR="00A51BBE" w:rsidRPr="00B301CA">
        <w:rPr>
          <w:rStyle w:val="InlineCode"/>
          <w:sz w:val="22"/>
          <w:szCs w:val="22"/>
        </w:rPr>
        <w:t>Energy</w:t>
      </w:r>
      <w:r w:rsidR="00A51BBE">
        <w:rPr>
          <w:sz w:val="22"/>
          <w:szCs w:val="22"/>
        </w:rPr>
        <w:t>.</w:t>
      </w:r>
    </w:p>
    <w:p w14:paraId="3EF84716" w14:textId="31409B90" w:rsidR="00EC03E8" w:rsidRDefault="00DA0083" w:rsidP="005C0E5E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 w:rsidRPr="00F87F60">
        <w:rPr>
          <w:sz w:val="22"/>
          <w:szCs w:val="22"/>
        </w:rPr>
        <w:t>The first wizard in the recovery queue (if applicable),</w:t>
      </w:r>
      <w:r w:rsidR="00CA245A" w:rsidRPr="00F87F60">
        <w:rPr>
          <w:sz w:val="22"/>
          <w:szCs w:val="22"/>
        </w:rPr>
        <w:t xml:space="preserve"> should take a bite out of the food in front of them </w:t>
      </w:r>
      <w:r w:rsidR="00BA65C7" w:rsidRPr="00F87F60">
        <w:rPr>
          <w:sz w:val="22"/>
          <w:szCs w:val="22"/>
        </w:rPr>
        <w:t xml:space="preserve">every </w:t>
      </w:r>
      <w:r w:rsidR="0052445E" w:rsidRPr="00F87F60">
        <w:rPr>
          <w:sz w:val="22"/>
          <w:szCs w:val="22"/>
        </w:rPr>
        <w:t>5 or so</w:t>
      </w:r>
      <w:r w:rsidR="00BA65C7" w:rsidRPr="00F87F60">
        <w:rPr>
          <w:sz w:val="22"/>
          <w:szCs w:val="22"/>
        </w:rPr>
        <w:t xml:space="preserve"> frames</w:t>
      </w:r>
      <w:r w:rsidR="009A29FB" w:rsidRPr="00F87F60">
        <w:rPr>
          <w:sz w:val="22"/>
          <w:szCs w:val="22"/>
        </w:rPr>
        <w:t xml:space="preserve">, </w:t>
      </w:r>
      <w:r w:rsidR="009A29FB" w:rsidRPr="00F87F60">
        <w:rPr>
          <w:b/>
          <w:bCs/>
          <w:sz w:val="22"/>
          <w:szCs w:val="22"/>
        </w:rPr>
        <w:t xml:space="preserve">replenishing their </w:t>
      </w:r>
      <w:r w:rsidR="009A29FB" w:rsidRPr="00F87F60">
        <w:rPr>
          <w:rStyle w:val="InlineCode"/>
          <w:b/>
          <w:bCs/>
          <w:sz w:val="22"/>
          <w:szCs w:val="22"/>
        </w:rPr>
        <w:t>Energy</w:t>
      </w:r>
      <w:r w:rsidR="009A29FB" w:rsidRPr="00F87F60">
        <w:rPr>
          <w:sz w:val="22"/>
          <w:szCs w:val="22"/>
        </w:rPr>
        <w:t xml:space="preserve"> by one</w:t>
      </w:r>
      <w:r w:rsidR="00710D3F" w:rsidRPr="00F87F60">
        <w:rPr>
          <w:sz w:val="22"/>
          <w:szCs w:val="22"/>
        </w:rPr>
        <w:t xml:space="preserve"> point</w:t>
      </w:r>
      <w:r w:rsidR="009A29FB" w:rsidRPr="00F87F60">
        <w:rPr>
          <w:sz w:val="22"/>
          <w:szCs w:val="22"/>
        </w:rPr>
        <w:t>.</w:t>
      </w:r>
    </w:p>
    <w:p w14:paraId="5DA59AD1" w14:textId="642F9C09" w:rsidR="00F167A1" w:rsidRPr="00F1438F" w:rsidRDefault="00F167A1" w:rsidP="005C0E5E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Once the first wizard in the recovery queue is finished eating (their energy hits its </w:t>
      </w:r>
      <w:r w:rsidR="00E86176">
        <w:rPr>
          <w:sz w:val="22"/>
          <w:szCs w:val="22"/>
        </w:rPr>
        <w:t>max</w:t>
      </w:r>
      <w:r>
        <w:rPr>
          <w:sz w:val="22"/>
          <w:szCs w:val="22"/>
        </w:rPr>
        <w:t>)</w:t>
      </w:r>
      <w:r w:rsidR="00D97E8D">
        <w:rPr>
          <w:sz w:val="22"/>
          <w:szCs w:val="22"/>
        </w:rPr>
        <w:t xml:space="preserve">, </w:t>
      </w:r>
      <w:r w:rsidR="0014610D">
        <w:rPr>
          <w:sz w:val="22"/>
          <w:szCs w:val="22"/>
        </w:rPr>
        <w:t xml:space="preserve">they should excuse themselves from the queue and </w:t>
      </w:r>
      <w:r w:rsidR="00315C1B">
        <w:rPr>
          <w:sz w:val="22"/>
          <w:szCs w:val="22"/>
        </w:rPr>
        <w:t>rejoin the frontli</w:t>
      </w:r>
      <w:r w:rsidR="000A27CB">
        <w:rPr>
          <w:sz w:val="22"/>
          <w:szCs w:val="22"/>
        </w:rPr>
        <w:t>nes</w:t>
      </w:r>
      <w:r w:rsidR="00267936">
        <w:rPr>
          <w:sz w:val="22"/>
          <w:szCs w:val="22"/>
        </w:rPr>
        <w:t xml:space="preserve"> immediately </w:t>
      </w:r>
      <w:r w:rsidR="00B21B40" w:rsidRPr="001A02F5">
        <w:rPr>
          <w:b/>
          <w:bCs/>
          <w:sz w:val="22"/>
          <w:szCs w:val="22"/>
        </w:rPr>
        <w:t>before the currently active wizard.</w:t>
      </w:r>
    </w:p>
    <w:p w14:paraId="18B907C2" w14:textId="132710A3" w:rsidR="00F1438F" w:rsidRPr="00BA00E5" w:rsidRDefault="00F1438F" w:rsidP="00F1438F">
      <w:pPr>
        <w:pStyle w:val="ListParagraph"/>
        <w:numPr>
          <w:ilvl w:val="0"/>
          <w:numId w:val="4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Check</w:t>
      </w:r>
      <w:r w:rsidR="00B94CE0">
        <w:rPr>
          <w:b/>
          <w:bCs/>
          <w:sz w:val="22"/>
          <w:szCs w:val="22"/>
        </w:rPr>
        <w:t xml:space="preserve"> </w:t>
      </w:r>
      <w:r w:rsidR="00A8293D">
        <w:rPr>
          <w:b/>
          <w:bCs/>
          <w:sz w:val="22"/>
          <w:szCs w:val="22"/>
        </w:rPr>
        <w:t xml:space="preserve">if the </w:t>
      </w:r>
      <w:r w:rsidR="009E391B">
        <w:rPr>
          <w:b/>
          <w:bCs/>
          <w:sz w:val="22"/>
          <w:szCs w:val="22"/>
        </w:rPr>
        <w:t>G</w:t>
      </w:r>
      <w:r w:rsidR="00A8293D">
        <w:rPr>
          <w:b/>
          <w:bCs/>
          <w:sz w:val="22"/>
          <w:szCs w:val="22"/>
        </w:rPr>
        <w:t>oblins need reinforcements yet.</w:t>
      </w:r>
    </w:p>
    <w:p w14:paraId="7A46BF92" w14:textId="4471CEA0" w:rsidR="00BA00E5" w:rsidRDefault="00440879" w:rsidP="00BA00E5">
      <w:pPr>
        <w:pStyle w:val="ListParagraph"/>
        <w:numPr>
          <w:ilvl w:val="1"/>
          <w:numId w:val="4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Remember,</w:t>
      </w:r>
      <w:r w:rsidR="00E04DA7">
        <w:rPr>
          <w:sz w:val="22"/>
          <w:szCs w:val="22"/>
        </w:rPr>
        <w:t xml:space="preserve"> the six extra goblins from the back</w:t>
      </w:r>
      <w:r w:rsidR="00D1014D">
        <w:rPr>
          <w:sz w:val="22"/>
          <w:szCs w:val="22"/>
        </w:rPr>
        <w:t>up list</w:t>
      </w:r>
      <w:r w:rsidR="005C0885">
        <w:rPr>
          <w:sz w:val="22"/>
          <w:szCs w:val="22"/>
        </w:rPr>
        <w:t xml:space="preserve"> show up when around half</w:t>
      </w:r>
      <w:r w:rsidR="00030EE0">
        <w:rPr>
          <w:sz w:val="22"/>
          <w:szCs w:val="22"/>
        </w:rPr>
        <w:t xml:space="preserve"> of the original group is remaining.</w:t>
      </w:r>
      <w:r w:rsidR="007C0D2B">
        <w:rPr>
          <w:sz w:val="22"/>
          <w:szCs w:val="22"/>
        </w:rPr>
        <w:t xml:space="preserve"> </w:t>
      </w:r>
      <w:r w:rsidR="007C0D2B" w:rsidRPr="003A0629">
        <w:rPr>
          <w:b/>
          <w:bCs/>
          <w:sz w:val="22"/>
          <w:szCs w:val="22"/>
        </w:rPr>
        <w:t xml:space="preserve">Use your </w:t>
      </w:r>
      <w:proofErr w:type="spellStart"/>
      <w:proofErr w:type="gramStart"/>
      <w:r w:rsidR="007C0D2B" w:rsidRPr="003A0629">
        <w:rPr>
          <w:rStyle w:val="InlineCode"/>
          <w:b/>
          <w:bCs/>
          <w:sz w:val="22"/>
          <w:szCs w:val="22"/>
        </w:rPr>
        <w:t>AppendAll</w:t>
      </w:r>
      <w:proofErr w:type="spellEnd"/>
      <w:r w:rsidR="007C0D2B" w:rsidRPr="003A0629">
        <w:rPr>
          <w:rStyle w:val="InlineCode"/>
          <w:b/>
          <w:bCs/>
          <w:sz w:val="22"/>
          <w:szCs w:val="22"/>
        </w:rPr>
        <w:t>(</w:t>
      </w:r>
      <w:proofErr w:type="gramEnd"/>
      <w:r w:rsidR="007C0D2B" w:rsidRPr="003A0629">
        <w:rPr>
          <w:rStyle w:val="InlineCode"/>
          <w:b/>
          <w:bCs/>
          <w:sz w:val="22"/>
          <w:szCs w:val="22"/>
        </w:rPr>
        <w:t>)</w:t>
      </w:r>
      <w:r w:rsidR="007C0D2B" w:rsidRPr="003A0629">
        <w:rPr>
          <w:b/>
          <w:bCs/>
          <w:sz w:val="22"/>
          <w:szCs w:val="22"/>
        </w:rPr>
        <w:t xml:space="preserve"> method</w:t>
      </w:r>
      <w:r w:rsidR="00F907F4">
        <w:rPr>
          <w:sz w:val="22"/>
          <w:szCs w:val="22"/>
        </w:rPr>
        <w:t xml:space="preserve"> to</w:t>
      </w:r>
      <w:r w:rsidR="00F82322">
        <w:rPr>
          <w:sz w:val="22"/>
          <w:szCs w:val="22"/>
        </w:rPr>
        <w:t xml:space="preserve"> simply merge the backup goblins directly onto </w:t>
      </w:r>
      <w:r w:rsidR="006E2C96">
        <w:rPr>
          <w:sz w:val="22"/>
          <w:szCs w:val="22"/>
        </w:rPr>
        <w:t>the main group.</w:t>
      </w:r>
    </w:p>
    <w:p w14:paraId="403FB282" w14:textId="78D156AD" w:rsidR="009B669E" w:rsidRPr="003952C5" w:rsidRDefault="009B669E" w:rsidP="009B669E">
      <w:pPr>
        <w:pStyle w:val="ListParagraph"/>
        <w:numPr>
          <w:ilvl w:val="0"/>
          <w:numId w:val="41"/>
        </w:numPr>
        <w:spacing w:line="276" w:lineRule="auto"/>
        <w:rPr>
          <w:b/>
          <w:bCs/>
          <w:sz w:val="22"/>
          <w:szCs w:val="22"/>
        </w:rPr>
      </w:pPr>
      <w:r w:rsidRPr="00A41023">
        <w:rPr>
          <w:b/>
          <w:bCs/>
          <w:sz w:val="22"/>
          <w:szCs w:val="22"/>
        </w:rPr>
        <w:t xml:space="preserve">Check if the </w:t>
      </w:r>
      <w:r w:rsidR="00FB40B7">
        <w:rPr>
          <w:b/>
          <w:bCs/>
          <w:sz w:val="22"/>
          <w:szCs w:val="22"/>
        </w:rPr>
        <w:t>G</w:t>
      </w:r>
      <w:r w:rsidRPr="00A41023">
        <w:rPr>
          <w:b/>
          <w:bCs/>
          <w:sz w:val="22"/>
          <w:szCs w:val="22"/>
        </w:rPr>
        <w:t>oblins have been defeated yet.</w:t>
      </w:r>
    </w:p>
    <w:p w14:paraId="5D66AC72" w14:textId="682399C2" w:rsidR="003952C5" w:rsidRPr="00A41023" w:rsidRDefault="003952C5" w:rsidP="003952C5">
      <w:pPr>
        <w:pStyle w:val="ListParagraph"/>
        <w:numPr>
          <w:ilvl w:val="1"/>
          <w:numId w:val="41"/>
        </w:numPr>
        <w:spacing w:line="276" w:lineRule="auto"/>
        <w:rPr>
          <w:b/>
          <w:bCs/>
          <w:sz w:val="22"/>
          <w:szCs w:val="22"/>
        </w:rPr>
      </w:pPr>
      <w:r w:rsidRPr="006C4399">
        <w:rPr>
          <w:b/>
          <w:bCs/>
          <w:sz w:val="22"/>
          <w:szCs w:val="22"/>
        </w:rPr>
        <w:t>If all the goblins are gone,</w:t>
      </w:r>
      <w:r>
        <w:rPr>
          <w:sz w:val="22"/>
          <w:szCs w:val="22"/>
        </w:rPr>
        <w:t xml:space="preserve"> you can call the </w:t>
      </w:r>
      <w:proofErr w:type="gramStart"/>
      <w:r w:rsidRPr="00CD5504">
        <w:rPr>
          <w:rStyle w:val="InlineCode"/>
          <w:sz w:val="22"/>
          <w:szCs w:val="22"/>
        </w:rPr>
        <w:t>Pause(</w:t>
      </w:r>
      <w:proofErr w:type="gramEnd"/>
      <w:r w:rsidRPr="00CD5504">
        <w:rPr>
          <w:rStyle w:val="InlineCode"/>
          <w:sz w:val="22"/>
          <w:szCs w:val="22"/>
        </w:rPr>
        <w:t>)</w:t>
      </w:r>
      <w:r>
        <w:rPr>
          <w:sz w:val="22"/>
          <w:szCs w:val="22"/>
        </w:rPr>
        <w:t xml:space="preserve"> method</w:t>
      </w:r>
      <w:r w:rsidR="00FB2756">
        <w:rPr>
          <w:sz w:val="22"/>
          <w:szCs w:val="22"/>
        </w:rPr>
        <w:t xml:space="preserve"> (inherited from the Visualization base class) to stop the simulation.</w:t>
      </w:r>
      <w:r w:rsidR="00366D2B">
        <w:rPr>
          <w:sz w:val="22"/>
          <w:szCs w:val="22"/>
        </w:rPr>
        <w:t xml:space="preserve"> Or you can keep it running, if you want.</w:t>
      </w:r>
      <w:r w:rsidR="00C75C0D">
        <w:rPr>
          <w:sz w:val="22"/>
          <w:szCs w:val="22"/>
        </w:rPr>
        <w:t xml:space="preserve"> But you should write a message to the console at the very least.</w:t>
      </w:r>
    </w:p>
    <w:p w14:paraId="1175A931" w14:textId="401BED35" w:rsidR="00F87F60" w:rsidRDefault="00065F1D" w:rsidP="00153657">
      <w:pPr>
        <w:pStyle w:val="Heading2"/>
      </w:pPr>
      <w:r>
        <w:t>P</w:t>
      </w:r>
      <w:r w:rsidR="00593C29">
        <w:t>rovided functions</w:t>
      </w:r>
    </w:p>
    <w:p w14:paraId="6B9AD68B" w14:textId="45557F53" w:rsidR="00EB4B54" w:rsidRDefault="00C409DE" w:rsidP="00EB4B54">
      <w:r>
        <w:t xml:space="preserve">This assignment has a </w:t>
      </w:r>
      <w:r w:rsidR="00E03719">
        <w:t>few extra helper methods to simplify some of the tedious or math-heavy parts</w:t>
      </w:r>
      <w:r w:rsidR="00566BC7">
        <w:t>.</w:t>
      </w:r>
      <w:r w:rsidR="00A25891">
        <w:t xml:space="preserve"> Of particular note are:</w:t>
      </w:r>
    </w:p>
    <w:p w14:paraId="1F7AF17F" w14:textId="32CCB00B" w:rsidR="00675471" w:rsidRDefault="001F5794" w:rsidP="00675471">
      <w:pPr>
        <w:pStyle w:val="ListParagraph"/>
        <w:numPr>
          <w:ilvl w:val="0"/>
          <w:numId w:val="46"/>
        </w:numPr>
      </w:pPr>
      <w:proofErr w:type="spellStart"/>
      <w:r w:rsidRPr="003A3242">
        <w:rPr>
          <w:rStyle w:val="InlineCode"/>
          <w:b/>
          <w:bCs/>
        </w:rPr>
        <w:t>CastleGameRenderer.IsOffScreen</w:t>
      </w:r>
      <w:proofErr w:type="spellEnd"/>
      <w:r w:rsidRPr="003A3242">
        <w:rPr>
          <w:rStyle w:val="InlineCode"/>
          <w:b/>
          <w:bCs/>
        </w:rPr>
        <w:t>()</w:t>
      </w:r>
      <w:r w:rsidR="00EA68A4">
        <w:t xml:space="preserve"> takes an entity or position as a parameter and tells if you if it is </w:t>
      </w:r>
      <w:r w:rsidR="002E1CB6">
        <w:t>beyond the bounds of the regular game area.</w:t>
      </w:r>
    </w:p>
    <w:p w14:paraId="26233B05" w14:textId="77777777" w:rsidR="003D09F1" w:rsidRDefault="00A21278" w:rsidP="0087124D">
      <w:pPr>
        <w:pStyle w:val="ListParagraph"/>
        <w:numPr>
          <w:ilvl w:val="0"/>
          <w:numId w:val="46"/>
        </w:numPr>
      </w:pPr>
      <w:proofErr w:type="spellStart"/>
      <w:r w:rsidRPr="003A3242">
        <w:rPr>
          <w:rStyle w:val="InlineCode"/>
          <w:b/>
          <w:bCs/>
        </w:rPr>
        <w:t>CastleGameRenderer.CheckWallCollision</w:t>
      </w:r>
      <w:proofErr w:type="spellEnd"/>
      <w:r w:rsidRPr="003A3242">
        <w:rPr>
          <w:rStyle w:val="InlineCode"/>
          <w:b/>
          <w:bCs/>
        </w:rPr>
        <w:t>()</w:t>
      </w:r>
      <w:r w:rsidR="00FA7BEA">
        <w:t xml:space="preserve"> should be used to stop your leader goblin from meandering off the side of the playfield into the forest.</w:t>
      </w:r>
      <w:r w:rsidR="00380620">
        <w:t xml:space="preserve"> It will automatically handle fiddling with the vectors to make the goblins bounce off the walls.</w:t>
      </w:r>
    </w:p>
    <w:p w14:paraId="3EDA9954" w14:textId="02810C32" w:rsidR="003D09F1" w:rsidRDefault="003D09F1" w:rsidP="0087124D">
      <w:pPr>
        <w:pStyle w:val="ListParagraph"/>
        <w:numPr>
          <w:ilvl w:val="0"/>
          <w:numId w:val="46"/>
        </w:numPr>
      </w:pPr>
      <w:r>
        <w:t xml:space="preserve">The </w:t>
      </w:r>
      <w:proofErr w:type="gramStart"/>
      <w:r w:rsidR="008A18CC" w:rsidRPr="00B15700">
        <w:rPr>
          <w:rStyle w:val="InlineCode"/>
          <w:b/>
          <w:bCs/>
        </w:rPr>
        <w:t>Move(</w:t>
      </w:r>
      <w:proofErr w:type="gramEnd"/>
      <w:r w:rsidR="008A18CC" w:rsidRPr="00B15700">
        <w:rPr>
          <w:rStyle w:val="InlineCode"/>
          <w:b/>
          <w:bCs/>
        </w:rPr>
        <w:t>)</w:t>
      </w:r>
      <w:r w:rsidR="008A18CC">
        <w:t xml:space="preserve"> and </w:t>
      </w:r>
      <w:proofErr w:type="spellStart"/>
      <w:r w:rsidR="008A18CC" w:rsidRPr="00B15700">
        <w:rPr>
          <w:rStyle w:val="InlineCode"/>
          <w:b/>
          <w:bCs/>
        </w:rPr>
        <w:t>MoveTowards</w:t>
      </w:r>
      <w:proofErr w:type="spellEnd"/>
      <w:r w:rsidR="008A18CC" w:rsidRPr="00B15700">
        <w:rPr>
          <w:rStyle w:val="InlineCode"/>
          <w:b/>
          <w:bCs/>
        </w:rPr>
        <w:t>()</w:t>
      </w:r>
      <w:r w:rsidR="008A18CC">
        <w:t xml:space="preserve"> methods have been updated</w:t>
      </w:r>
      <w:r w:rsidR="009C32AF">
        <w:t xml:space="preserve">, there are now additional overloads that </w:t>
      </w:r>
      <w:r w:rsidR="0056075B">
        <w:t>accept</w:t>
      </w:r>
      <w:r w:rsidR="00640CEB">
        <w:t xml:space="preserve"> </w:t>
      </w:r>
      <w:r w:rsidR="00200097">
        <w:t>actual positions (not just entities)</w:t>
      </w:r>
      <w:r w:rsidR="0069048F">
        <w:t>.</w:t>
      </w:r>
      <w:r w:rsidR="00926D9E">
        <w:t xml:space="preserve"> </w:t>
      </w:r>
      <w:proofErr w:type="gramStart"/>
      <w:r w:rsidR="00926D9E">
        <w:t>Move(</w:t>
      </w:r>
      <w:proofErr w:type="gramEnd"/>
      <w:r w:rsidR="00926D9E">
        <w:t xml:space="preserve">) can now be given a direction + speed instead of just a </w:t>
      </w:r>
      <m:oMath>
        <m:r>
          <w:rPr>
            <w:rFonts w:ascii="Cambria Math" w:hAnsi="Cambria Math"/>
          </w:rPr>
          <m:t>dx</m:t>
        </m:r>
      </m:oMath>
      <w:r w:rsidR="004D047A">
        <w:t xml:space="preserve"> </w:t>
      </w:r>
      <w:r w:rsidR="00926D9E">
        <w:t>+</w:t>
      </w:r>
      <w:r w:rsidR="004D047A">
        <w:t xml:space="preserve"> </w:t>
      </w:r>
      <m:oMath>
        <m:r>
          <w:rPr>
            <w:rFonts w:ascii="Cambria Math" w:hAnsi="Cambria Math"/>
          </w:rPr>
          <m:t>dy</m:t>
        </m:r>
      </m:oMath>
      <w:r w:rsidR="00926D9E">
        <w:t>.</w:t>
      </w:r>
    </w:p>
    <w:p w14:paraId="041E1031" w14:textId="173CA708" w:rsidR="0026129C" w:rsidRDefault="007D38C1" w:rsidP="0026129C">
      <w:pPr>
        <w:pStyle w:val="ListParagraph"/>
        <w:numPr>
          <w:ilvl w:val="0"/>
          <w:numId w:val="46"/>
        </w:numPr>
      </w:pPr>
      <w:r>
        <w:t xml:space="preserve">The </w:t>
      </w:r>
      <w:proofErr w:type="spellStart"/>
      <w:r w:rsidRPr="00AB125E">
        <w:rPr>
          <w:rStyle w:val="InlineCode"/>
        </w:rPr>
        <w:t>CombatEntity</w:t>
      </w:r>
      <w:proofErr w:type="spellEnd"/>
      <w:r>
        <w:t xml:space="preserve"> class has </w:t>
      </w:r>
      <w:r w:rsidR="00CF440C">
        <w:t xml:space="preserve">a </w:t>
      </w:r>
      <w:proofErr w:type="gramStart"/>
      <w:r w:rsidR="00CF440C" w:rsidRPr="006F3A70">
        <w:rPr>
          <w:rStyle w:val="InlineCode"/>
          <w:b/>
          <w:bCs/>
        </w:rPr>
        <w:t>Colliding</w:t>
      </w:r>
      <w:r w:rsidR="005450AB" w:rsidRPr="006F3A70">
        <w:rPr>
          <w:rStyle w:val="InlineCode"/>
          <w:b/>
          <w:bCs/>
        </w:rPr>
        <w:t>(</w:t>
      </w:r>
      <w:proofErr w:type="gramEnd"/>
      <w:r w:rsidR="005450AB" w:rsidRPr="006F3A70">
        <w:rPr>
          <w:rStyle w:val="InlineCode"/>
          <w:b/>
          <w:bCs/>
        </w:rPr>
        <w:t>)</w:t>
      </w:r>
      <w:r w:rsidR="00CF440C">
        <w:t xml:space="preserve"> method</w:t>
      </w:r>
      <w:r w:rsidR="00421D46">
        <w:t xml:space="preserve"> </w:t>
      </w:r>
      <w:r w:rsidR="00934F6B">
        <w:t>that can be used to check if two entities are touching one another.</w:t>
      </w:r>
      <w:r w:rsidR="00D7473D">
        <w:t xml:space="preserve"> There is both a static</w:t>
      </w:r>
      <w:r w:rsidR="000707CE">
        <w:t>-</w:t>
      </w:r>
      <w:r w:rsidR="00D7473D">
        <w:t xml:space="preserve"> and instance-method</w:t>
      </w:r>
      <w:r w:rsidR="000707CE">
        <w:t xml:space="preserve"> version.</w:t>
      </w:r>
    </w:p>
    <w:p w14:paraId="1D16BB35" w14:textId="698D88C8" w:rsidR="0026129C" w:rsidRDefault="0026129C" w:rsidP="0026129C">
      <w:pPr>
        <w:pStyle w:val="ListParagraph"/>
        <w:numPr>
          <w:ilvl w:val="0"/>
          <w:numId w:val="46"/>
        </w:numPr>
      </w:pPr>
      <w:r>
        <w:t>Last time,</w:t>
      </w:r>
      <w:r w:rsidR="00A573A1">
        <w:t xml:space="preserve"> there was a </w:t>
      </w:r>
      <w:proofErr w:type="spellStart"/>
      <w:proofErr w:type="gramStart"/>
      <w:r w:rsidR="00A573A1" w:rsidRPr="005D64EA">
        <w:rPr>
          <w:rStyle w:val="InlineCode"/>
        </w:rPr>
        <w:t>LogMessage</w:t>
      </w:r>
      <w:proofErr w:type="spellEnd"/>
      <w:r w:rsidR="00A573A1" w:rsidRPr="005D64EA">
        <w:rPr>
          <w:rStyle w:val="InlineCode"/>
        </w:rPr>
        <w:t>(</w:t>
      </w:r>
      <w:proofErr w:type="gramEnd"/>
      <w:r w:rsidR="00A573A1" w:rsidRPr="005D64EA">
        <w:rPr>
          <w:rStyle w:val="InlineCode"/>
        </w:rPr>
        <w:t>)</w:t>
      </w:r>
      <w:r w:rsidR="00A573A1">
        <w:t xml:space="preserve"> function you could use to get your</w:t>
      </w:r>
      <w:r w:rsidR="00297A7C">
        <w:t xml:space="preserve"> messages to appear within the game.</w:t>
      </w:r>
      <w:r w:rsidR="00BA604A">
        <w:t xml:space="preserve"> This time, all you have to do is </w:t>
      </w:r>
      <w:proofErr w:type="spellStart"/>
      <w:r w:rsidR="00BA604A" w:rsidRPr="0082168F">
        <w:rPr>
          <w:rStyle w:val="InlineCode"/>
        </w:rPr>
        <w:t>Console.WriteLine</w:t>
      </w:r>
      <w:proofErr w:type="spellEnd"/>
      <w:r w:rsidR="00BA604A">
        <w:t>—they will be redirected to the game console automatically.</w:t>
      </w:r>
    </w:p>
    <w:p w14:paraId="04359C01" w14:textId="01C68314" w:rsidR="00833857" w:rsidRDefault="00C10345" w:rsidP="00153657">
      <w:pPr>
        <w:pStyle w:val="Heading2"/>
      </w:pPr>
      <w:r>
        <w:t>Other n</w:t>
      </w:r>
      <w:r w:rsidR="00153657">
        <w:t>otes</w:t>
      </w:r>
    </w:p>
    <w:p w14:paraId="4D912CCE" w14:textId="5615E0D8" w:rsidR="005369F9" w:rsidRDefault="00D13FA1" w:rsidP="00546438">
      <w:pPr>
        <w:pStyle w:val="ListParagraph"/>
        <w:numPr>
          <w:ilvl w:val="0"/>
          <w:numId w:val="47"/>
        </w:numPr>
      </w:pPr>
      <w:r>
        <w:t xml:space="preserve">As much as you implemented </w:t>
      </w:r>
      <w:proofErr w:type="spellStart"/>
      <w:r w:rsidRPr="0064124B">
        <w:rPr>
          <w:rStyle w:val="InlineCode"/>
        </w:rPr>
        <w:t>IEnumerable</w:t>
      </w:r>
      <w:proofErr w:type="spellEnd"/>
      <w:r>
        <w:t xml:space="preserve"> for your data structures,</w:t>
      </w:r>
      <w:r w:rsidR="00D32760">
        <w:t xml:space="preserve"> you probably won't be using them much:</w:t>
      </w:r>
      <w:r w:rsidR="001200AB">
        <w:t xml:space="preserve"> since you need access to </w:t>
      </w:r>
      <w:r w:rsidR="001200AB" w:rsidRPr="00AC2DC5">
        <w:rPr>
          <w:rStyle w:val="InlineCode"/>
        </w:rPr>
        <w:t>Node</w:t>
      </w:r>
      <w:r w:rsidR="002A5C1A">
        <w:t xml:space="preserve"> objects</w:t>
      </w:r>
      <w:r w:rsidR="005A0C88">
        <w:t>,</w:t>
      </w:r>
      <w:r w:rsidR="00D8316F">
        <w:t xml:space="preserve"> </w:t>
      </w:r>
      <w:r w:rsidR="002A5C1A">
        <w:t>you'll be doing a lot of classic while-loop traversals.</w:t>
      </w:r>
    </w:p>
    <w:p w14:paraId="19927715" w14:textId="33E3E705" w:rsidR="00196D80" w:rsidRDefault="00737228" w:rsidP="00A24044">
      <w:pPr>
        <w:pStyle w:val="ListParagraph"/>
        <w:numPr>
          <w:ilvl w:val="0"/>
          <w:numId w:val="47"/>
        </w:numPr>
      </w:pPr>
      <w:r>
        <w:t>The</w:t>
      </w:r>
      <w:r w:rsidR="0048708F">
        <w:t xml:space="preserve"> </w:t>
      </w:r>
      <w:r>
        <w:t>warning in Part 1</w:t>
      </w:r>
      <w:r w:rsidR="003759CF">
        <w:t xml:space="preserve"> about removing no</w:t>
      </w:r>
      <w:r w:rsidR="00E72FE9">
        <w:t>d</w:t>
      </w:r>
      <w:r w:rsidR="003759CF">
        <w:t>es</w:t>
      </w:r>
      <w:r w:rsidR="00052DBC">
        <w:t xml:space="preserve"> while iterating</w:t>
      </w:r>
      <w:r w:rsidR="00BC3E7F">
        <w:t xml:space="preserve"> </w:t>
      </w:r>
      <w:r w:rsidR="00BC3E7F">
        <w:rPr>
          <w:i/>
          <w:iCs/>
        </w:rPr>
        <w:t>mostly</w:t>
      </w:r>
      <w:r w:rsidR="00BC3E7F">
        <w:t xml:space="preserve"> applies to foreach loops</w:t>
      </w:r>
      <w:r w:rsidR="001C6588">
        <w:t xml:space="preserve">, </w:t>
      </w:r>
      <w:r w:rsidR="00D43677">
        <w:t xml:space="preserve">since </w:t>
      </w:r>
      <w:r w:rsidR="0019067C">
        <w:t xml:space="preserve">having direct access to your nodes in a </w:t>
      </w:r>
      <w:r w:rsidR="00D77BFC">
        <w:t xml:space="preserve">while loop gives </w:t>
      </w:r>
      <w:r w:rsidR="0019067C">
        <w:t>can help avoid the issue</w:t>
      </w:r>
      <w:r w:rsidR="00D43677">
        <w:t>.</w:t>
      </w:r>
      <w:r w:rsidR="001B2FCC">
        <w:t xml:space="preserve"> </w:t>
      </w:r>
      <w:r w:rsidR="00FB015C">
        <w:t>Y</w:t>
      </w:r>
      <w:r w:rsidR="00C148E8">
        <w:t xml:space="preserve">ou </w:t>
      </w:r>
      <w:r w:rsidR="004B27A0">
        <w:t xml:space="preserve">still </w:t>
      </w:r>
      <w:r w:rsidR="00C148E8">
        <w:t xml:space="preserve">need to </w:t>
      </w:r>
      <w:r w:rsidR="00C148E8" w:rsidRPr="00590111">
        <w:t xml:space="preserve">be </w:t>
      </w:r>
      <w:r w:rsidR="00C148E8" w:rsidRPr="00203D02">
        <w:rPr>
          <w:i/>
          <w:iCs/>
        </w:rPr>
        <w:t>very</w:t>
      </w:r>
      <w:r w:rsidR="00C148E8" w:rsidRPr="00590111">
        <w:t xml:space="preserve"> mindful</w:t>
      </w:r>
      <w:r w:rsidR="00102BB4">
        <w:t>, though</w:t>
      </w:r>
      <w:r w:rsidR="00627FE4">
        <w:t>:</w:t>
      </w:r>
      <w:r w:rsidR="00B72F25">
        <w:t xml:space="preserve"> </w:t>
      </w:r>
      <w:r w:rsidR="00627FE4">
        <w:t>s</w:t>
      </w:r>
      <w:r w:rsidR="00B72F25">
        <w:t xml:space="preserve">ince your </w:t>
      </w:r>
      <w:proofErr w:type="gramStart"/>
      <w:r w:rsidR="00B72F25" w:rsidRPr="00447F7E">
        <w:rPr>
          <w:rStyle w:val="InlineCode"/>
        </w:rPr>
        <w:t>Remove(</w:t>
      </w:r>
      <w:proofErr w:type="gramEnd"/>
      <w:r w:rsidR="00B72F25" w:rsidRPr="00447F7E">
        <w:rPr>
          <w:rStyle w:val="InlineCode"/>
        </w:rPr>
        <w:t>)</w:t>
      </w:r>
      <w:r w:rsidR="00B72F25">
        <w:t xml:space="preserve"> method</w:t>
      </w:r>
      <w:r w:rsidR="002672A0">
        <w:t xml:space="preserve"> sets the node's </w:t>
      </w:r>
      <w:r w:rsidR="00AE2486" w:rsidRPr="0038681C">
        <w:rPr>
          <w:rStyle w:val="InlineCode"/>
        </w:rPr>
        <w:t>.Next</w:t>
      </w:r>
      <w:r w:rsidR="00AE2486">
        <w:t xml:space="preserve"> and </w:t>
      </w:r>
      <w:r w:rsidR="00AE2486" w:rsidRPr="00065498">
        <w:rPr>
          <w:rStyle w:val="InlineCode"/>
        </w:rPr>
        <w:t>.Prev</w:t>
      </w:r>
      <w:r w:rsidR="00AE2486">
        <w:t xml:space="preserve"> pointers to null (or, it's supposed to)</w:t>
      </w:r>
      <w:r w:rsidR="007A4ADE">
        <w:t xml:space="preserve">, think twice about </w:t>
      </w:r>
      <w:r w:rsidR="005260BE">
        <w:t xml:space="preserve">the order of operations before </w:t>
      </w:r>
      <w:r w:rsidR="007A4ADE">
        <w:t>you call it.</w:t>
      </w:r>
    </w:p>
    <w:p w14:paraId="22CA12BB" w14:textId="564C687C" w:rsidR="00656905" w:rsidRDefault="00656905" w:rsidP="0087265E">
      <w:pPr>
        <w:pStyle w:val="Heading1"/>
      </w:pPr>
      <w:r>
        <w:lastRenderedPageBreak/>
        <w:t>Part 4: Theory</w:t>
      </w:r>
      <w:r w:rsidR="00051A2A">
        <w:t xml:space="preserve"> questions</w:t>
      </w:r>
    </w:p>
    <w:p w14:paraId="17921622" w14:textId="49406939" w:rsidR="006C3B6F" w:rsidRPr="006C3B6F" w:rsidRDefault="006C3B6F" w:rsidP="006C3B6F">
      <w:r>
        <w:t>Just like last time, nothing too formal here.</w:t>
      </w:r>
      <w:r w:rsidR="0078046A">
        <w:t xml:space="preserve"> One or two short paragraphs for each one</w:t>
      </w:r>
      <w:r w:rsidR="002556AA">
        <w:t>;</w:t>
      </w:r>
      <w:r w:rsidR="00CF5868">
        <w:t xml:space="preserve"> </w:t>
      </w:r>
      <w:r w:rsidR="002556AA">
        <w:t>w</w:t>
      </w:r>
      <w:r w:rsidR="00CF5868">
        <w:t>e're looking for intelligent discussion</w:t>
      </w:r>
      <w:r w:rsidR="00D73294">
        <w:t>.</w:t>
      </w:r>
    </w:p>
    <w:p w14:paraId="01146B38" w14:textId="1B75B876" w:rsidR="00BF3E53" w:rsidRPr="00BF3E53" w:rsidRDefault="00BF3E53" w:rsidP="00BF3E53">
      <w:pPr>
        <w:pStyle w:val="Heading2"/>
      </w:pPr>
      <w:r>
        <w:t>Q</w:t>
      </w:r>
      <w:r w:rsidR="009C4585">
        <w:t xml:space="preserve">uestion 1: </w:t>
      </w:r>
      <w:r w:rsidR="009C4585" w:rsidRPr="00F075BE">
        <w:rPr>
          <w:rStyle w:val="InlineCode"/>
        </w:rPr>
        <w:t>LinkedList</w:t>
      </w:r>
      <w:r w:rsidR="009C4585">
        <w:t xml:space="preserve"> edge-cases</w:t>
      </w:r>
    </w:p>
    <w:p w14:paraId="2792003E" w14:textId="77777777" w:rsidR="00E67482" w:rsidRDefault="002B1B0F" w:rsidP="00340FF6">
      <w:r>
        <w:t>In Part 1),</w:t>
      </w:r>
      <w:r w:rsidR="00221F27">
        <w:t xml:space="preserve"> you were told that you did not have to handle any of the funky edge-cases</w:t>
      </w:r>
      <w:r w:rsidR="00FD00EE">
        <w:t xml:space="preserve"> that come with </w:t>
      </w:r>
      <w:r w:rsidR="00561611">
        <w:t xml:space="preserve">making the </w:t>
      </w:r>
      <w:r w:rsidR="00745770" w:rsidRPr="008847F8">
        <w:rPr>
          <w:rStyle w:val="InlineCode"/>
        </w:rPr>
        <w:t>Node&lt;T&gt;</w:t>
      </w:r>
      <w:r w:rsidR="00745770">
        <w:t xml:space="preserve"> class</w:t>
      </w:r>
      <w:r w:rsidR="00561611">
        <w:t xml:space="preserve"> into a public class</w:t>
      </w:r>
      <w:r w:rsidR="00AE7DE7">
        <w:t>, but that you could if you wanted to</w:t>
      </w:r>
      <w:r w:rsidR="00561611">
        <w:t>.</w:t>
      </w:r>
      <w:r w:rsidR="009E2BD6">
        <w:t xml:space="preserve"> It was also mentioned that handling some edge-cases may require </w:t>
      </w:r>
      <w:r w:rsidR="00224CDE">
        <w:t xml:space="preserve">missing out on that sweet, sweet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224CDE">
        <w:t xml:space="preserve"> time-complexity.</w:t>
      </w:r>
    </w:p>
    <w:p w14:paraId="0C6C4DC6" w14:textId="77777777" w:rsidR="00E67482" w:rsidRDefault="005E50F9" w:rsidP="00340FF6">
      <w:r w:rsidRPr="00340FF6">
        <w:rPr>
          <w:b/>
          <w:bCs/>
        </w:rPr>
        <w:t xml:space="preserve">If you did </w:t>
      </w:r>
      <w:r w:rsidR="003541E7" w:rsidRPr="00340FF6">
        <w:rPr>
          <w:b/>
          <w:bCs/>
        </w:rPr>
        <w:t xml:space="preserve">implement any of these </w:t>
      </w:r>
      <w:r w:rsidR="00711506" w:rsidRPr="00340FF6">
        <w:rPr>
          <w:b/>
          <w:bCs/>
        </w:rPr>
        <w:t>fixes</w:t>
      </w:r>
      <w:r w:rsidR="0006501E" w:rsidRPr="00340FF6">
        <w:rPr>
          <w:b/>
          <w:bCs/>
        </w:rPr>
        <w:t>,</w:t>
      </w:r>
      <w:r w:rsidR="00711506">
        <w:t xml:space="preserve"> pick </w:t>
      </w:r>
      <w:r w:rsidR="00702004">
        <w:t xml:space="preserve">any two of the three bullet points </w:t>
      </w:r>
      <w:r w:rsidR="00C25D0F">
        <w:t>from earlier</w:t>
      </w:r>
      <w:r w:rsidR="003F08B9">
        <w:t xml:space="preserve"> </w:t>
      </w:r>
      <w:r w:rsidR="00C87623">
        <w:t xml:space="preserve">and </w:t>
      </w:r>
      <w:r w:rsidR="00C87623" w:rsidRPr="00340FF6">
        <w:rPr>
          <w:b/>
          <w:bCs/>
        </w:rPr>
        <w:t>describe</w:t>
      </w:r>
      <w:r w:rsidR="006F2589" w:rsidRPr="00340FF6">
        <w:rPr>
          <w:b/>
          <w:bCs/>
        </w:rPr>
        <w:t xml:space="preserve"> and explain</w:t>
      </w:r>
      <w:r w:rsidR="00C87623">
        <w:t xml:space="preserve"> </w:t>
      </w:r>
      <w:r w:rsidR="001A7A2E">
        <w:t xml:space="preserve">some </w:t>
      </w:r>
      <w:r w:rsidR="00B56EDE">
        <w:t>"fix" for them.</w:t>
      </w:r>
      <w:r w:rsidR="00CB147B">
        <w:t xml:space="preserve"> </w:t>
      </w:r>
      <w:r w:rsidR="006828D5">
        <w:t xml:space="preserve">That is, </w:t>
      </w:r>
      <w:r w:rsidR="00781758">
        <w:t xml:space="preserve">how might your data structure </w:t>
      </w:r>
      <w:r w:rsidR="00677336">
        <w:t xml:space="preserve">detect </w:t>
      </w:r>
      <w:r w:rsidR="00D40D73">
        <w:t>(</w:t>
      </w:r>
      <w:r w:rsidR="00677336">
        <w:t>and potentially recover from</w:t>
      </w:r>
      <w:r w:rsidR="00D40D73">
        <w:t>)</w:t>
      </w:r>
      <w:r w:rsidR="00677336">
        <w:t xml:space="preserve"> the</w:t>
      </w:r>
      <w:r w:rsidR="0021380B">
        <w:t xml:space="preserve">se </w:t>
      </w:r>
      <w:r w:rsidR="00DE276B">
        <w:t>user</w:t>
      </w:r>
      <w:r w:rsidR="00A7501F">
        <w:t xml:space="preserve"> </w:t>
      </w:r>
      <w:r w:rsidR="00677336">
        <w:t>errors</w:t>
      </w:r>
      <w:r w:rsidR="005A1ECE">
        <w:t>?</w:t>
      </w:r>
      <w:r w:rsidR="008879A4">
        <w:t xml:space="preserve"> </w:t>
      </w:r>
      <w:r w:rsidR="007F3129">
        <w:t>Which extra fields, methods, etc., does your data structure need to have?</w:t>
      </w:r>
      <w:r w:rsidR="003C4C5C">
        <w:t xml:space="preserve"> Does it affect the time complexity?</w:t>
      </w:r>
      <w:r w:rsidR="006B728D">
        <w:t xml:space="preserve"> How about space complexity?</w:t>
      </w:r>
    </w:p>
    <w:p w14:paraId="11F66A64" w14:textId="3FE9EE6B" w:rsidR="00F102A1" w:rsidRDefault="00E04C2F" w:rsidP="00340FF6">
      <w:r w:rsidRPr="00340FF6">
        <w:rPr>
          <w:b/>
          <w:bCs/>
        </w:rPr>
        <w:t>If you did</w:t>
      </w:r>
      <w:r w:rsidR="00A53B58" w:rsidRPr="00340FF6">
        <w:rPr>
          <w:b/>
          <w:bCs/>
        </w:rPr>
        <w:t xml:space="preserve"> implement one of the </w:t>
      </w:r>
      <w:r w:rsidR="007F07AE" w:rsidRPr="00340FF6">
        <w:rPr>
          <w:b/>
          <w:bCs/>
        </w:rPr>
        <w:t>"</w:t>
      </w:r>
      <w:r w:rsidR="00A53B58" w:rsidRPr="00340FF6">
        <w:rPr>
          <w:b/>
          <w:bCs/>
        </w:rPr>
        <w:t>fixes,</w:t>
      </w:r>
      <w:r w:rsidR="007F07AE" w:rsidRPr="00340FF6">
        <w:rPr>
          <w:b/>
          <w:bCs/>
        </w:rPr>
        <w:t>"</w:t>
      </w:r>
      <w:r w:rsidR="002E3649">
        <w:t xml:space="preserve"> simply </w:t>
      </w:r>
      <w:r w:rsidR="0058399F">
        <w:t xml:space="preserve">go over how it changed or </w:t>
      </w:r>
      <w:r w:rsidR="00D91AFA">
        <w:t>did n</w:t>
      </w:r>
      <w:r w:rsidR="001F60FA">
        <w:t>ot</w:t>
      </w:r>
      <w:r w:rsidR="0058399F">
        <w:t xml:space="preserve"> change the time complexity</w:t>
      </w:r>
      <w:r w:rsidR="006227C5">
        <w:t xml:space="preserve"> of your implementation.</w:t>
      </w:r>
    </w:p>
    <w:p w14:paraId="0ECA1DED" w14:textId="5367E638" w:rsidR="00FF78B8" w:rsidRDefault="009A2C0F" w:rsidP="009A2C0F">
      <w:pPr>
        <w:pStyle w:val="Heading2"/>
      </w:pPr>
      <w:r>
        <w:t>Question 2</w:t>
      </w:r>
      <w:r w:rsidR="007914F1">
        <w:t>: Cycles in a linked list</w:t>
      </w:r>
    </w:p>
    <w:p w14:paraId="70890A79" w14:textId="6D8E7712" w:rsidR="001C5512" w:rsidRPr="00C26DB4" w:rsidRDefault="00224CC8" w:rsidP="00CD63FB">
      <w:r>
        <w:t>There are solutions to this out there on the web already, but it's still a good thought-exercise</w:t>
      </w:r>
      <w:r w:rsidR="00C6299A">
        <w:t>:</w:t>
      </w:r>
      <w:r w:rsidR="00230576">
        <w:t xml:space="preserve"> </w:t>
      </w:r>
      <w:r w:rsidR="00C6299A" w:rsidRPr="00A86298">
        <w:rPr>
          <w:b/>
          <w:bCs/>
        </w:rPr>
        <w:t>d</w:t>
      </w:r>
      <w:r w:rsidR="001C5512" w:rsidRPr="00A86298">
        <w:rPr>
          <w:b/>
          <w:bCs/>
        </w:rPr>
        <w:t>escribe</w:t>
      </w:r>
      <w:r w:rsidR="005F0EEB">
        <w:rPr>
          <w:b/>
          <w:bCs/>
        </w:rPr>
        <w:t>, in words,</w:t>
      </w:r>
      <w:r w:rsidR="001C5512" w:rsidRPr="00A86298">
        <w:rPr>
          <w:b/>
          <w:bCs/>
        </w:rPr>
        <w:t xml:space="preserve"> an algorithm to detect a </w:t>
      </w:r>
      <w:r w:rsidR="001C5512" w:rsidRPr="00A86298">
        <w:rPr>
          <w:b/>
          <w:bCs/>
          <w:i/>
          <w:iCs/>
        </w:rPr>
        <w:t>cycle</w:t>
      </w:r>
      <w:r w:rsidR="001C5512" w:rsidRPr="00A86298">
        <w:rPr>
          <w:b/>
          <w:bCs/>
        </w:rPr>
        <w:t xml:space="preserve"> in a linked list.</w:t>
      </w:r>
      <w:r w:rsidR="00C26DB4">
        <w:t xml:space="preserve"> </w:t>
      </w:r>
      <w:r w:rsidR="00B26536">
        <w:t>You can either come up with your own</w:t>
      </w:r>
      <w:r w:rsidR="00B869C8">
        <w:t xml:space="preserve"> or find </w:t>
      </w:r>
      <w:r w:rsidR="0063585D">
        <w:t>an existing solution online.</w:t>
      </w:r>
      <w:r w:rsidR="00EF381D">
        <w:t xml:space="preserve"> If you do </w:t>
      </w:r>
      <w:r w:rsidR="00615C35">
        <w:t>go with an existing one, provide a bit of background information/history on it, too.</w:t>
      </w:r>
    </w:p>
    <w:p w14:paraId="4716FB3E" w14:textId="18FE4019" w:rsidR="00241ACC" w:rsidRDefault="00241ACC" w:rsidP="00CD63FB">
      <w:r>
        <w:t>As an example,</w:t>
      </w:r>
      <w:r w:rsidR="00F54B8F">
        <w:t xml:space="preserve"> if you had a linked list</w:t>
      </w:r>
      <w:r w:rsidR="002C1A5E">
        <w:t xml:space="preserve"> </w:t>
      </w:r>
      <w:r w:rsidR="002E0137">
        <w:t xml:space="preserve">that was </w:t>
      </w:r>
      <w:r w:rsidR="002E0137">
        <w:rPr>
          <w:i/>
          <w:iCs/>
        </w:rPr>
        <w:t>supposed</w:t>
      </w:r>
      <w:r w:rsidR="002E0137">
        <w:t xml:space="preserve"> to </w:t>
      </w:r>
      <w:r w:rsidR="00C560ED">
        <w:t>look like this:</w:t>
      </w:r>
    </w:p>
    <w:p w14:paraId="69937A16" w14:textId="2CC4B443" w:rsidR="00AC3A74" w:rsidRPr="00431F9A" w:rsidRDefault="00431F9A" w:rsidP="00C23F93">
      <w:pPr>
        <w:tabs>
          <w:tab w:val="left" w:pos="1886"/>
        </w:tabs>
        <w:jc w:val="center"/>
        <w:rPr>
          <w:rStyle w:val="InlineCode"/>
        </w:rPr>
      </w:pPr>
      <w:r w:rsidRPr="00431F9A">
        <w:rPr>
          <w:rStyle w:val="InlineCode"/>
        </w:rPr>
        <w:t xml:space="preserve">A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B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C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D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E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F </w:t>
      </w:r>
      <w:r w:rsidRPr="00431F9A">
        <w:rPr>
          <w:rStyle w:val="InlineCode"/>
          <w:rFonts w:ascii="Cambria Math" w:hAnsi="Cambria Math" w:cs="Cambria Math"/>
        </w:rPr>
        <w:t>⇄</w:t>
      </w:r>
      <w:r w:rsidRPr="00431F9A">
        <w:rPr>
          <w:rStyle w:val="InlineCode"/>
        </w:rPr>
        <w:t xml:space="preserve"> G</w:t>
      </w:r>
    </w:p>
    <w:p w14:paraId="2239AE7C" w14:textId="1D0769AD" w:rsidR="00AC3A74" w:rsidRPr="002E0137" w:rsidRDefault="00321D9A" w:rsidP="00CD63FB">
      <w:r>
        <w:t>b</w:t>
      </w:r>
      <w:r w:rsidR="00654EB5">
        <w:t xml:space="preserve">ut </w:t>
      </w:r>
      <w:r w:rsidR="00654EB5" w:rsidRPr="002F2DE2">
        <w:rPr>
          <w:rStyle w:val="InlineCode"/>
        </w:rPr>
        <w:t>E</w:t>
      </w:r>
      <w:r w:rsidR="00654EB5">
        <w:t xml:space="preserve"> had </w:t>
      </w:r>
      <w:proofErr w:type="gramStart"/>
      <w:r w:rsidR="00654EB5">
        <w:t xml:space="preserve">its </w:t>
      </w:r>
      <w:r w:rsidR="00654EB5" w:rsidRPr="002F2DE2">
        <w:rPr>
          <w:rStyle w:val="InlineCode"/>
        </w:rPr>
        <w:t>.Next</w:t>
      </w:r>
      <w:proofErr w:type="gramEnd"/>
      <w:r w:rsidR="00654EB5">
        <w:t xml:space="preserve"> pointer</w:t>
      </w:r>
      <w:r w:rsidR="00527D8B">
        <w:t xml:space="preserve"> set to </w:t>
      </w:r>
      <w:r w:rsidR="00527D8B" w:rsidRPr="002F2DE2">
        <w:rPr>
          <w:rStyle w:val="InlineCode"/>
        </w:rPr>
        <w:t>B</w:t>
      </w:r>
      <w:r w:rsidR="00527D8B">
        <w:t xml:space="preserve"> by mistake.</w:t>
      </w:r>
      <w:r w:rsidR="0011557B">
        <w:t xml:space="preserve"> Then, going</w:t>
      </w:r>
      <w:r w:rsidR="007F03E5">
        <w:t xml:space="preserve"> backwards would </w:t>
      </w:r>
      <w:r w:rsidR="005C42F9">
        <w:t xml:space="preserve">give you </w:t>
      </w:r>
      <w:r w:rsidR="005C42F9" w:rsidRPr="004371D0">
        <w:rPr>
          <w:rStyle w:val="InlineCode"/>
        </w:rPr>
        <w:t>G</w:t>
      </w:r>
      <w:r w:rsidR="005C42F9">
        <w:t xml:space="preserve">, </w:t>
      </w:r>
      <w:r w:rsidR="005C42F9" w:rsidRPr="004371D0">
        <w:rPr>
          <w:rStyle w:val="InlineCode"/>
        </w:rPr>
        <w:t>F</w:t>
      </w:r>
      <w:r w:rsidR="005C42F9">
        <w:t xml:space="preserve">, </w:t>
      </w:r>
      <w:r w:rsidR="005C42F9" w:rsidRPr="004371D0">
        <w:rPr>
          <w:rStyle w:val="InlineCode"/>
        </w:rPr>
        <w:t>E</w:t>
      </w:r>
      <w:r w:rsidR="005C42F9">
        <w:t xml:space="preserve">, </w:t>
      </w:r>
      <w:r w:rsidR="005C42F9" w:rsidRPr="004371D0">
        <w:rPr>
          <w:rStyle w:val="InlineCode"/>
        </w:rPr>
        <w:t>D</w:t>
      </w:r>
      <w:r w:rsidR="005C42F9">
        <w:t xml:space="preserve">, </w:t>
      </w:r>
      <w:r w:rsidR="005C42F9" w:rsidRPr="004371D0">
        <w:rPr>
          <w:rStyle w:val="InlineCode"/>
        </w:rPr>
        <w:t>C</w:t>
      </w:r>
      <w:r w:rsidR="005C42F9">
        <w:t xml:space="preserve">, </w:t>
      </w:r>
      <w:r w:rsidR="005C42F9" w:rsidRPr="004371D0">
        <w:rPr>
          <w:rStyle w:val="InlineCode"/>
        </w:rPr>
        <w:t>B</w:t>
      </w:r>
      <w:r w:rsidR="005C42F9">
        <w:t xml:space="preserve">, </w:t>
      </w:r>
      <w:r w:rsidR="005C42F9" w:rsidRPr="004371D0">
        <w:rPr>
          <w:rStyle w:val="InlineCode"/>
        </w:rPr>
        <w:t>A</w:t>
      </w:r>
      <w:r w:rsidR="005C42F9">
        <w:t xml:space="preserve">—as expected—but going forwards would give you </w:t>
      </w:r>
      <w:r w:rsidR="005C42F9" w:rsidRPr="004371D0">
        <w:rPr>
          <w:rStyle w:val="InlineCode"/>
        </w:rPr>
        <w:t>A</w:t>
      </w:r>
      <w:r w:rsidR="005C42F9">
        <w:t xml:space="preserve">, </w:t>
      </w:r>
      <w:r w:rsidR="005C42F9" w:rsidRPr="004371D0">
        <w:rPr>
          <w:rStyle w:val="InlineCode"/>
        </w:rPr>
        <w:t>B</w:t>
      </w:r>
      <w:r w:rsidR="005C42F9">
        <w:t xml:space="preserve">, </w:t>
      </w:r>
      <w:r w:rsidR="005C42F9" w:rsidRPr="004371D0">
        <w:rPr>
          <w:rStyle w:val="InlineCode"/>
        </w:rPr>
        <w:t>C</w:t>
      </w:r>
      <w:r w:rsidR="005C42F9">
        <w:t xml:space="preserve">, </w:t>
      </w:r>
      <w:r w:rsidR="005C42F9" w:rsidRPr="004371D0">
        <w:rPr>
          <w:rStyle w:val="InlineCode"/>
        </w:rPr>
        <w:t>D</w:t>
      </w:r>
      <w:r w:rsidR="005C42F9">
        <w:t xml:space="preserve">, </w:t>
      </w:r>
      <w:r w:rsidR="005C42F9" w:rsidRPr="004371D0">
        <w:rPr>
          <w:rStyle w:val="InlineCode"/>
        </w:rPr>
        <w:t>E</w:t>
      </w:r>
      <w:r w:rsidR="005C42F9">
        <w:t xml:space="preserve">, </w:t>
      </w:r>
      <w:r w:rsidR="005C42F9" w:rsidRPr="004371D0">
        <w:rPr>
          <w:rStyle w:val="InlineCode"/>
        </w:rPr>
        <w:t>B</w:t>
      </w:r>
      <w:r w:rsidR="005C42F9">
        <w:t xml:space="preserve">, </w:t>
      </w:r>
      <w:r w:rsidR="005C42F9" w:rsidRPr="004371D0">
        <w:rPr>
          <w:rStyle w:val="InlineCode"/>
        </w:rPr>
        <w:t>C</w:t>
      </w:r>
      <w:r w:rsidR="005C42F9">
        <w:t xml:space="preserve">, </w:t>
      </w:r>
      <w:r w:rsidR="005C42F9" w:rsidRPr="004371D0">
        <w:rPr>
          <w:rStyle w:val="InlineCode"/>
        </w:rPr>
        <w:t>D</w:t>
      </w:r>
      <w:r w:rsidR="005C42F9">
        <w:t xml:space="preserve">, </w:t>
      </w:r>
      <w:r w:rsidR="005C42F9" w:rsidRPr="004371D0">
        <w:rPr>
          <w:rStyle w:val="InlineCode"/>
        </w:rPr>
        <w:t>E</w:t>
      </w:r>
      <w:r w:rsidR="005C42F9">
        <w:t xml:space="preserve">, </w:t>
      </w:r>
      <w:r w:rsidR="005C42F9" w:rsidRPr="004371D0">
        <w:rPr>
          <w:rStyle w:val="InlineCode"/>
        </w:rPr>
        <w:t>B</w:t>
      </w:r>
      <w:r w:rsidR="005C42F9">
        <w:t xml:space="preserve">, </w:t>
      </w:r>
      <w:r w:rsidR="005C42F9" w:rsidRPr="004371D0">
        <w:rPr>
          <w:rStyle w:val="InlineCode"/>
        </w:rPr>
        <w:t>C</w:t>
      </w:r>
      <w:r w:rsidR="005C42F9">
        <w:t xml:space="preserve">, </w:t>
      </w:r>
      <w:r w:rsidR="005C42F9" w:rsidRPr="004371D0">
        <w:rPr>
          <w:rStyle w:val="InlineCode"/>
        </w:rPr>
        <w:t>D</w:t>
      </w:r>
      <w:r w:rsidR="005C42F9">
        <w:t xml:space="preserve">, </w:t>
      </w:r>
      <w:r w:rsidR="005C42F9" w:rsidRPr="004371D0">
        <w:rPr>
          <w:rStyle w:val="InlineCode"/>
        </w:rPr>
        <w:t>E</w:t>
      </w:r>
      <w:r w:rsidR="005C42F9">
        <w:t xml:space="preserve">, </w:t>
      </w:r>
      <w:r w:rsidR="005C42F9" w:rsidRPr="004371D0">
        <w:rPr>
          <w:rStyle w:val="InlineCode"/>
        </w:rPr>
        <w:t>B</w:t>
      </w:r>
      <w:r w:rsidR="005C42F9">
        <w:t xml:space="preserve">, </w:t>
      </w:r>
      <w:r w:rsidR="005C42F9" w:rsidRPr="004371D0">
        <w:rPr>
          <w:rStyle w:val="InlineCode"/>
        </w:rPr>
        <w:t>…</w:t>
      </w:r>
      <w:r w:rsidR="005C42F9">
        <w:t xml:space="preserve"> you get the idea.</w:t>
      </w:r>
    </w:p>
    <w:sectPr w:rsidR="00AC3A74" w:rsidRPr="002E013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C7EAE" w14:textId="77777777" w:rsidR="00037BD2" w:rsidRPr="00513716" w:rsidRDefault="00037BD2" w:rsidP="007A032C">
      <w:pPr>
        <w:spacing w:after="0" w:line="240" w:lineRule="auto"/>
      </w:pPr>
      <w:r w:rsidRPr="00513716">
        <w:separator/>
      </w:r>
    </w:p>
  </w:endnote>
  <w:endnote w:type="continuationSeparator" w:id="0">
    <w:p w14:paraId="6848F5FB" w14:textId="77777777" w:rsidR="00037BD2" w:rsidRPr="00513716" w:rsidRDefault="00037BD2" w:rsidP="007A032C">
      <w:pPr>
        <w:spacing w:after="0" w:line="240" w:lineRule="auto"/>
      </w:pPr>
      <w:r w:rsidRPr="005137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88EF" w14:textId="77777777" w:rsidR="00037BD2" w:rsidRPr="00513716" w:rsidRDefault="00037BD2" w:rsidP="007A032C">
      <w:pPr>
        <w:spacing w:after="0" w:line="240" w:lineRule="auto"/>
      </w:pPr>
      <w:r w:rsidRPr="00513716">
        <w:separator/>
      </w:r>
    </w:p>
  </w:footnote>
  <w:footnote w:type="continuationSeparator" w:id="0">
    <w:p w14:paraId="099910B5" w14:textId="77777777" w:rsidR="00037BD2" w:rsidRPr="00513716" w:rsidRDefault="00037BD2" w:rsidP="007A032C">
      <w:pPr>
        <w:spacing w:after="0" w:line="240" w:lineRule="auto"/>
      </w:pPr>
      <w:r w:rsidRPr="00513716">
        <w:continuationSeparator/>
      </w:r>
    </w:p>
  </w:footnote>
  <w:footnote w:id="1">
    <w:p w14:paraId="0ADFFE41" w14:textId="75BFC264" w:rsidR="002504FA" w:rsidRDefault="002504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504FA">
          <w:rPr>
            <w:rStyle w:val="Hyperlink"/>
          </w:rPr>
          <w:t>https://learn.microsoft.com/en-us/dotnet/csharp/language-reference/keywords/where-generic-type-constraint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5235F" w14:textId="237F5EA4" w:rsidR="007A032C" w:rsidRPr="00513716" w:rsidRDefault="007A032C">
    <w:pPr>
      <w:pStyle w:val="Header"/>
    </w:pPr>
    <w:r w:rsidRPr="00513716">
      <w:t>COIS-2020H-2024S12</w:t>
    </w:r>
    <w:r w:rsidRPr="00513716">
      <w:tab/>
    </w:r>
    <w:r w:rsidRPr="00513716">
      <w:tab/>
    </w:r>
    <w:r w:rsidR="008B6913"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674"/>
    <w:multiLevelType w:val="hybridMultilevel"/>
    <w:tmpl w:val="58F42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033"/>
    <w:multiLevelType w:val="hybridMultilevel"/>
    <w:tmpl w:val="16B20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3A3C"/>
    <w:multiLevelType w:val="hybridMultilevel"/>
    <w:tmpl w:val="9C389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AE"/>
    <w:multiLevelType w:val="multilevel"/>
    <w:tmpl w:val="D9CE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35A7"/>
    <w:multiLevelType w:val="hybridMultilevel"/>
    <w:tmpl w:val="F1E81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434"/>
    <w:multiLevelType w:val="hybridMultilevel"/>
    <w:tmpl w:val="F2F8BD0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837203F"/>
    <w:multiLevelType w:val="hybridMultilevel"/>
    <w:tmpl w:val="80022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F5177"/>
    <w:multiLevelType w:val="hybridMultilevel"/>
    <w:tmpl w:val="106A18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71AE6"/>
    <w:multiLevelType w:val="hybridMultilevel"/>
    <w:tmpl w:val="4F2CC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5DFD"/>
    <w:multiLevelType w:val="hybridMultilevel"/>
    <w:tmpl w:val="106C6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C6158"/>
    <w:multiLevelType w:val="hybridMultilevel"/>
    <w:tmpl w:val="585424D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34DB2"/>
    <w:multiLevelType w:val="hybridMultilevel"/>
    <w:tmpl w:val="DB109A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1DEE"/>
    <w:multiLevelType w:val="hybridMultilevel"/>
    <w:tmpl w:val="EE6C6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82270"/>
    <w:multiLevelType w:val="hybridMultilevel"/>
    <w:tmpl w:val="B04E4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3163E"/>
    <w:multiLevelType w:val="hybridMultilevel"/>
    <w:tmpl w:val="87DA2F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C5BA0"/>
    <w:multiLevelType w:val="hybridMultilevel"/>
    <w:tmpl w:val="9B6633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B51B3"/>
    <w:multiLevelType w:val="hybridMultilevel"/>
    <w:tmpl w:val="BD981AE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675D2"/>
    <w:multiLevelType w:val="hybridMultilevel"/>
    <w:tmpl w:val="4F2CC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D4938"/>
    <w:multiLevelType w:val="hybridMultilevel"/>
    <w:tmpl w:val="7ECA9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B6E0D"/>
    <w:multiLevelType w:val="hybridMultilevel"/>
    <w:tmpl w:val="84ECE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B3356"/>
    <w:multiLevelType w:val="hybridMultilevel"/>
    <w:tmpl w:val="510455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41078"/>
    <w:multiLevelType w:val="hybridMultilevel"/>
    <w:tmpl w:val="4A669B0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F3891"/>
    <w:multiLevelType w:val="hybridMultilevel"/>
    <w:tmpl w:val="D9CE7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4AAE0C8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153A2"/>
    <w:multiLevelType w:val="hybridMultilevel"/>
    <w:tmpl w:val="4E522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6773B"/>
    <w:multiLevelType w:val="hybridMultilevel"/>
    <w:tmpl w:val="B7F47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03F7B"/>
    <w:multiLevelType w:val="hybridMultilevel"/>
    <w:tmpl w:val="5E6A8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66812"/>
    <w:multiLevelType w:val="hybridMultilevel"/>
    <w:tmpl w:val="773480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128E"/>
    <w:multiLevelType w:val="hybridMultilevel"/>
    <w:tmpl w:val="165065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0098A"/>
    <w:multiLevelType w:val="multilevel"/>
    <w:tmpl w:val="75B2A6EC"/>
    <w:lvl w:ilvl="0">
      <w:start w:val="1"/>
      <w:numFmt w:val="decimal"/>
      <w:lvlText w:val="%1."/>
      <w:lvlJc w:val="left"/>
      <w:pPr>
        <w:ind w:left="140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0" w:hanging="6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44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680"/>
      </w:pPr>
      <w:rPr>
        <w:rFonts w:hint="default"/>
      </w:rPr>
    </w:lvl>
  </w:abstractNum>
  <w:abstractNum w:abstractNumId="29" w15:restartNumberingAfterBreak="0">
    <w:nsid w:val="50AE6C16"/>
    <w:multiLevelType w:val="hybridMultilevel"/>
    <w:tmpl w:val="C540BC68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4B7485E"/>
    <w:multiLevelType w:val="hybridMultilevel"/>
    <w:tmpl w:val="EBC817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E6371"/>
    <w:multiLevelType w:val="hybridMultilevel"/>
    <w:tmpl w:val="FB241C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B1F05"/>
    <w:multiLevelType w:val="hybridMultilevel"/>
    <w:tmpl w:val="6F9E92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47896"/>
    <w:multiLevelType w:val="hybridMultilevel"/>
    <w:tmpl w:val="F8627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9657F"/>
    <w:multiLevelType w:val="hybridMultilevel"/>
    <w:tmpl w:val="2C5AF2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8133BC"/>
    <w:multiLevelType w:val="hybridMultilevel"/>
    <w:tmpl w:val="F6BE9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B2C75"/>
    <w:multiLevelType w:val="hybridMultilevel"/>
    <w:tmpl w:val="04C44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87"/>
    <w:multiLevelType w:val="hybridMultilevel"/>
    <w:tmpl w:val="2BCEDF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E38F3"/>
    <w:multiLevelType w:val="multilevel"/>
    <w:tmpl w:val="781AED0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360" w:hanging="680"/>
      </w:pPr>
      <w:rPr>
        <w:rFonts w:asciiTheme="minorHAnsi" w:eastAsiaTheme="minorEastAsia" w:hAnsiTheme="minorHAnsi" w:cstheme="minorBidi"/>
        <w:b/>
        <w:bCs/>
      </w:rPr>
    </w:lvl>
    <w:lvl w:ilvl="2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2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680"/>
      </w:pPr>
      <w:rPr>
        <w:rFonts w:hint="default"/>
      </w:rPr>
    </w:lvl>
  </w:abstractNum>
  <w:abstractNum w:abstractNumId="39" w15:restartNumberingAfterBreak="0">
    <w:nsid w:val="69996222"/>
    <w:multiLevelType w:val="hybridMultilevel"/>
    <w:tmpl w:val="13BC5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B2834"/>
    <w:multiLevelType w:val="hybridMultilevel"/>
    <w:tmpl w:val="43B4C0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498F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5F1B"/>
    <w:multiLevelType w:val="hybridMultilevel"/>
    <w:tmpl w:val="A1E2ED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33100"/>
    <w:multiLevelType w:val="hybridMultilevel"/>
    <w:tmpl w:val="17AC80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50958"/>
    <w:multiLevelType w:val="hybridMultilevel"/>
    <w:tmpl w:val="6D48C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54A1D"/>
    <w:multiLevelType w:val="hybridMultilevel"/>
    <w:tmpl w:val="156EA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25D32"/>
    <w:multiLevelType w:val="hybridMultilevel"/>
    <w:tmpl w:val="36AA69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7EC68C6"/>
    <w:multiLevelType w:val="hybridMultilevel"/>
    <w:tmpl w:val="6786E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A177F"/>
    <w:multiLevelType w:val="hybridMultilevel"/>
    <w:tmpl w:val="0EC62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88074">
    <w:abstractNumId w:val="44"/>
  </w:num>
  <w:num w:numId="2" w16cid:durableId="2110466017">
    <w:abstractNumId w:val="5"/>
  </w:num>
  <w:num w:numId="3" w16cid:durableId="2141461381">
    <w:abstractNumId w:val="45"/>
  </w:num>
  <w:num w:numId="4" w16cid:durableId="27415179">
    <w:abstractNumId w:val="30"/>
  </w:num>
  <w:num w:numId="5" w16cid:durableId="1981418262">
    <w:abstractNumId w:val="41"/>
  </w:num>
  <w:num w:numId="6" w16cid:durableId="614823204">
    <w:abstractNumId w:val="26"/>
  </w:num>
  <w:num w:numId="7" w16cid:durableId="1811828578">
    <w:abstractNumId w:val="10"/>
  </w:num>
  <w:num w:numId="8" w16cid:durableId="1934439451">
    <w:abstractNumId w:val="23"/>
  </w:num>
  <w:num w:numId="9" w16cid:durableId="1118984709">
    <w:abstractNumId w:val="13"/>
  </w:num>
  <w:num w:numId="10" w16cid:durableId="1657997557">
    <w:abstractNumId w:val="27"/>
  </w:num>
  <w:num w:numId="11" w16cid:durableId="178082273">
    <w:abstractNumId w:val="42"/>
  </w:num>
  <w:num w:numId="12" w16cid:durableId="69010340">
    <w:abstractNumId w:val="35"/>
  </w:num>
  <w:num w:numId="13" w16cid:durableId="213467923">
    <w:abstractNumId w:val="36"/>
  </w:num>
  <w:num w:numId="14" w16cid:durableId="1565599577">
    <w:abstractNumId w:val="17"/>
  </w:num>
  <w:num w:numId="15" w16cid:durableId="1671982015">
    <w:abstractNumId w:val="24"/>
  </w:num>
  <w:num w:numId="16" w16cid:durableId="1530293714">
    <w:abstractNumId w:val="31"/>
  </w:num>
  <w:num w:numId="17" w16cid:durableId="846945153">
    <w:abstractNumId w:val="8"/>
  </w:num>
  <w:num w:numId="18" w16cid:durableId="2007055991">
    <w:abstractNumId w:val="19"/>
  </w:num>
  <w:num w:numId="19" w16cid:durableId="982002497">
    <w:abstractNumId w:val="16"/>
  </w:num>
  <w:num w:numId="20" w16cid:durableId="316034119">
    <w:abstractNumId w:val="37"/>
  </w:num>
  <w:num w:numId="21" w16cid:durableId="371537082">
    <w:abstractNumId w:val="2"/>
  </w:num>
  <w:num w:numId="22" w16cid:durableId="2073043264">
    <w:abstractNumId w:val="32"/>
  </w:num>
  <w:num w:numId="23" w16cid:durableId="856194338">
    <w:abstractNumId w:val="25"/>
  </w:num>
  <w:num w:numId="24" w16cid:durableId="27411587">
    <w:abstractNumId w:val="7"/>
  </w:num>
  <w:num w:numId="25" w16cid:durableId="1524249415">
    <w:abstractNumId w:val="43"/>
  </w:num>
  <w:num w:numId="26" w16cid:durableId="1092044712">
    <w:abstractNumId w:val="21"/>
  </w:num>
  <w:num w:numId="27" w16cid:durableId="1630549057">
    <w:abstractNumId w:val="40"/>
  </w:num>
  <w:num w:numId="28" w16cid:durableId="1867055721">
    <w:abstractNumId w:val="9"/>
  </w:num>
  <w:num w:numId="29" w16cid:durableId="1554345585">
    <w:abstractNumId w:val="18"/>
  </w:num>
  <w:num w:numId="30" w16cid:durableId="1010377757">
    <w:abstractNumId w:val="14"/>
  </w:num>
  <w:num w:numId="31" w16cid:durableId="762842188">
    <w:abstractNumId w:val="20"/>
  </w:num>
  <w:num w:numId="32" w16cid:durableId="658657360">
    <w:abstractNumId w:val="34"/>
  </w:num>
  <w:num w:numId="33" w16cid:durableId="1178158505">
    <w:abstractNumId w:val="15"/>
  </w:num>
  <w:num w:numId="34" w16cid:durableId="2139760834">
    <w:abstractNumId w:val="29"/>
  </w:num>
  <w:num w:numId="35" w16cid:durableId="1373380913">
    <w:abstractNumId w:val="4"/>
  </w:num>
  <w:num w:numId="36" w16cid:durableId="2143036614">
    <w:abstractNumId w:val="39"/>
  </w:num>
  <w:num w:numId="37" w16cid:durableId="1130323904">
    <w:abstractNumId w:val="6"/>
  </w:num>
  <w:num w:numId="38" w16cid:durableId="785347701">
    <w:abstractNumId w:val="1"/>
  </w:num>
  <w:num w:numId="39" w16cid:durableId="1203059963">
    <w:abstractNumId w:val="12"/>
  </w:num>
  <w:num w:numId="40" w16cid:durableId="49498633">
    <w:abstractNumId w:val="47"/>
  </w:num>
  <w:num w:numId="41" w16cid:durableId="176698303">
    <w:abstractNumId w:val="38"/>
  </w:num>
  <w:num w:numId="42" w16cid:durableId="964042261">
    <w:abstractNumId w:val="28"/>
  </w:num>
  <w:num w:numId="43" w16cid:durableId="155417300">
    <w:abstractNumId w:val="11"/>
  </w:num>
  <w:num w:numId="44" w16cid:durableId="711223346">
    <w:abstractNumId w:val="22"/>
  </w:num>
  <w:num w:numId="45" w16cid:durableId="1352730315">
    <w:abstractNumId w:val="3"/>
  </w:num>
  <w:num w:numId="46" w16cid:durableId="268852052">
    <w:abstractNumId w:val="0"/>
  </w:num>
  <w:num w:numId="47" w16cid:durableId="720128638">
    <w:abstractNumId w:val="46"/>
  </w:num>
  <w:num w:numId="48" w16cid:durableId="20934997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13"/>
    <w:rsid w:val="00000AD0"/>
    <w:rsid w:val="00000C3C"/>
    <w:rsid w:val="00000D13"/>
    <w:rsid w:val="00001223"/>
    <w:rsid w:val="00001BFE"/>
    <w:rsid w:val="00002060"/>
    <w:rsid w:val="00002D87"/>
    <w:rsid w:val="000035DA"/>
    <w:rsid w:val="00004676"/>
    <w:rsid w:val="000049B8"/>
    <w:rsid w:val="00004AE6"/>
    <w:rsid w:val="00005128"/>
    <w:rsid w:val="00005C5C"/>
    <w:rsid w:val="000102F5"/>
    <w:rsid w:val="000107EC"/>
    <w:rsid w:val="0001147C"/>
    <w:rsid w:val="00011A9A"/>
    <w:rsid w:val="00012184"/>
    <w:rsid w:val="0001281C"/>
    <w:rsid w:val="00013CBA"/>
    <w:rsid w:val="00014F53"/>
    <w:rsid w:val="000153AE"/>
    <w:rsid w:val="00015AFB"/>
    <w:rsid w:val="00016CE4"/>
    <w:rsid w:val="000175DD"/>
    <w:rsid w:val="00017C4E"/>
    <w:rsid w:val="000208F1"/>
    <w:rsid w:val="00021EF9"/>
    <w:rsid w:val="00022EF6"/>
    <w:rsid w:val="00023A7A"/>
    <w:rsid w:val="00023C2C"/>
    <w:rsid w:val="00024CEB"/>
    <w:rsid w:val="00025FE6"/>
    <w:rsid w:val="00027676"/>
    <w:rsid w:val="00030170"/>
    <w:rsid w:val="00030EE0"/>
    <w:rsid w:val="00033B54"/>
    <w:rsid w:val="000341A6"/>
    <w:rsid w:val="00034203"/>
    <w:rsid w:val="0003436C"/>
    <w:rsid w:val="0003520B"/>
    <w:rsid w:val="00035B34"/>
    <w:rsid w:val="00035DB8"/>
    <w:rsid w:val="00035FF3"/>
    <w:rsid w:val="000361EA"/>
    <w:rsid w:val="0003643C"/>
    <w:rsid w:val="00036C13"/>
    <w:rsid w:val="00037240"/>
    <w:rsid w:val="00037A1C"/>
    <w:rsid w:val="00037BD2"/>
    <w:rsid w:val="00037C18"/>
    <w:rsid w:val="00037EAC"/>
    <w:rsid w:val="00037FED"/>
    <w:rsid w:val="00040A7E"/>
    <w:rsid w:val="00040B07"/>
    <w:rsid w:val="000445E9"/>
    <w:rsid w:val="00050003"/>
    <w:rsid w:val="0005010A"/>
    <w:rsid w:val="00051A2A"/>
    <w:rsid w:val="00051B29"/>
    <w:rsid w:val="00051F6C"/>
    <w:rsid w:val="00052DBC"/>
    <w:rsid w:val="0005345B"/>
    <w:rsid w:val="00053A95"/>
    <w:rsid w:val="00053C7B"/>
    <w:rsid w:val="00053DFC"/>
    <w:rsid w:val="0005544D"/>
    <w:rsid w:val="00056A45"/>
    <w:rsid w:val="00056AA7"/>
    <w:rsid w:val="00060A1B"/>
    <w:rsid w:val="00061338"/>
    <w:rsid w:val="000623EC"/>
    <w:rsid w:val="000629A0"/>
    <w:rsid w:val="000632BC"/>
    <w:rsid w:val="00063DC0"/>
    <w:rsid w:val="0006501E"/>
    <w:rsid w:val="00065498"/>
    <w:rsid w:val="00065F1D"/>
    <w:rsid w:val="000660EC"/>
    <w:rsid w:val="000675FD"/>
    <w:rsid w:val="000707CE"/>
    <w:rsid w:val="00071874"/>
    <w:rsid w:val="000720F5"/>
    <w:rsid w:val="00072333"/>
    <w:rsid w:val="00073070"/>
    <w:rsid w:val="00073937"/>
    <w:rsid w:val="00073A96"/>
    <w:rsid w:val="00073FE1"/>
    <w:rsid w:val="000746C2"/>
    <w:rsid w:val="000763B4"/>
    <w:rsid w:val="00076AD4"/>
    <w:rsid w:val="00077700"/>
    <w:rsid w:val="00077975"/>
    <w:rsid w:val="00080740"/>
    <w:rsid w:val="0008092B"/>
    <w:rsid w:val="00081105"/>
    <w:rsid w:val="000829EC"/>
    <w:rsid w:val="00082BF5"/>
    <w:rsid w:val="00083316"/>
    <w:rsid w:val="000841E4"/>
    <w:rsid w:val="00084703"/>
    <w:rsid w:val="0008569B"/>
    <w:rsid w:val="00085899"/>
    <w:rsid w:val="00086895"/>
    <w:rsid w:val="00087FD2"/>
    <w:rsid w:val="00090282"/>
    <w:rsid w:val="000928A5"/>
    <w:rsid w:val="0009312B"/>
    <w:rsid w:val="00094507"/>
    <w:rsid w:val="000956C4"/>
    <w:rsid w:val="0009604D"/>
    <w:rsid w:val="00096B72"/>
    <w:rsid w:val="00097E38"/>
    <w:rsid w:val="00097E66"/>
    <w:rsid w:val="00097F0F"/>
    <w:rsid w:val="000A05D7"/>
    <w:rsid w:val="000A0B32"/>
    <w:rsid w:val="000A1C7F"/>
    <w:rsid w:val="000A27CB"/>
    <w:rsid w:val="000A2E97"/>
    <w:rsid w:val="000A30B9"/>
    <w:rsid w:val="000A3C62"/>
    <w:rsid w:val="000A51A8"/>
    <w:rsid w:val="000A6CC0"/>
    <w:rsid w:val="000A6F83"/>
    <w:rsid w:val="000A7487"/>
    <w:rsid w:val="000A7615"/>
    <w:rsid w:val="000B00EE"/>
    <w:rsid w:val="000B0E61"/>
    <w:rsid w:val="000B1B5E"/>
    <w:rsid w:val="000B25BF"/>
    <w:rsid w:val="000B28F2"/>
    <w:rsid w:val="000B45B8"/>
    <w:rsid w:val="000B4ACC"/>
    <w:rsid w:val="000B5858"/>
    <w:rsid w:val="000B69BF"/>
    <w:rsid w:val="000B743C"/>
    <w:rsid w:val="000B7DF3"/>
    <w:rsid w:val="000C0663"/>
    <w:rsid w:val="000C200E"/>
    <w:rsid w:val="000C25D9"/>
    <w:rsid w:val="000C2EF2"/>
    <w:rsid w:val="000C3011"/>
    <w:rsid w:val="000C305E"/>
    <w:rsid w:val="000C4F3A"/>
    <w:rsid w:val="000C53DC"/>
    <w:rsid w:val="000C6313"/>
    <w:rsid w:val="000C6489"/>
    <w:rsid w:val="000C773F"/>
    <w:rsid w:val="000D0010"/>
    <w:rsid w:val="000D0142"/>
    <w:rsid w:val="000D1B99"/>
    <w:rsid w:val="000D1F50"/>
    <w:rsid w:val="000D2F59"/>
    <w:rsid w:val="000D319F"/>
    <w:rsid w:val="000D3275"/>
    <w:rsid w:val="000D4CB8"/>
    <w:rsid w:val="000D7AF9"/>
    <w:rsid w:val="000E017E"/>
    <w:rsid w:val="000E0D8E"/>
    <w:rsid w:val="000E1440"/>
    <w:rsid w:val="000E1CD9"/>
    <w:rsid w:val="000E303E"/>
    <w:rsid w:val="000E3BBA"/>
    <w:rsid w:val="000E672D"/>
    <w:rsid w:val="000E6870"/>
    <w:rsid w:val="000E6C90"/>
    <w:rsid w:val="000F0710"/>
    <w:rsid w:val="000F0830"/>
    <w:rsid w:val="000F0F67"/>
    <w:rsid w:val="000F3A0A"/>
    <w:rsid w:val="000F4A5D"/>
    <w:rsid w:val="000F561F"/>
    <w:rsid w:val="000F63C5"/>
    <w:rsid w:val="000F6745"/>
    <w:rsid w:val="001003A2"/>
    <w:rsid w:val="00100D13"/>
    <w:rsid w:val="00102307"/>
    <w:rsid w:val="00102BB4"/>
    <w:rsid w:val="00104513"/>
    <w:rsid w:val="00107646"/>
    <w:rsid w:val="0010789D"/>
    <w:rsid w:val="001079E0"/>
    <w:rsid w:val="00113AB9"/>
    <w:rsid w:val="0011426D"/>
    <w:rsid w:val="00114AC9"/>
    <w:rsid w:val="00114F80"/>
    <w:rsid w:val="0011557B"/>
    <w:rsid w:val="00116199"/>
    <w:rsid w:val="00116B36"/>
    <w:rsid w:val="0011766C"/>
    <w:rsid w:val="001200AB"/>
    <w:rsid w:val="00121143"/>
    <w:rsid w:val="0012233E"/>
    <w:rsid w:val="00123604"/>
    <w:rsid w:val="00123B99"/>
    <w:rsid w:val="0012521F"/>
    <w:rsid w:val="00125D4D"/>
    <w:rsid w:val="001262CA"/>
    <w:rsid w:val="001302F1"/>
    <w:rsid w:val="001324D2"/>
    <w:rsid w:val="00132984"/>
    <w:rsid w:val="00133CAC"/>
    <w:rsid w:val="0013467B"/>
    <w:rsid w:val="00134934"/>
    <w:rsid w:val="00134D06"/>
    <w:rsid w:val="00135425"/>
    <w:rsid w:val="0013564D"/>
    <w:rsid w:val="001356B2"/>
    <w:rsid w:val="00135D18"/>
    <w:rsid w:val="00142608"/>
    <w:rsid w:val="00143041"/>
    <w:rsid w:val="00143657"/>
    <w:rsid w:val="0014610D"/>
    <w:rsid w:val="001469FA"/>
    <w:rsid w:val="00146FA5"/>
    <w:rsid w:val="001473A8"/>
    <w:rsid w:val="00147B07"/>
    <w:rsid w:val="00147C42"/>
    <w:rsid w:val="00147C9D"/>
    <w:rsid w:val="00150033"/>
    <w:rsid w:val="00151609"/>
    <w:rsid w:val="00151990"/>
    <w:rsid w:val="00153657"/>
    <w:rsid w:val="00154466"/>
    <w:rsid w:val="001548AC"/>
    <w:rsid w:val="0015491D"/>
    <w:rsid w:val="0015585E"/>
    <w:rsid w:val="0015777C"/>
    <w:rsid w:val="00160814"/>
    <w:rsid w:val="00161411"/>
    <w:rsid w:val="001630C6"/>
    <w:rsid w:val="00164AF6"/>
    <w:rsid w:val="00170DD0"/>
    <w:rsid w:val="00171068"/>
    <w:rsid w:val="00171816"/>
    <w:rsid w:val="00171F2E"/>
    <w:rsid w:val="00172DF6"/>
    <w:rsid w:val="00173E4A"/>
    <w:rsid w:val="00174EEF"/>
    <w:rsid w:val="00175588"/>
    <w:rsid w:val="00175B11"/>
    <w:rsid w:val="00180C0A"/>
    <w:rsid w:val="00181749"/>
    <w:rsid w:val="00181BF4"/>
    <w:rsid w:val="00182B48"/>
    <w:rsid w:val="00182DBF"/>
    <w:rsid w:val="001844EB"/>
    <w:rsid w:val="0018558F"/>
    <w:rsid w:val="00185960"/>
    <w:rsid w:val="00185DEF"/>
    <w:rsid w:val="0018652D"/>
    <w:rsid w:val="00187653"/>
    <w:rsid w:val="001877D9"/>
    <w:rsid w:val="0019067C"/>
    <w:rsid w:val="00190C98"/>
    <w:rsid w:val="00191AC0"/>
    <w:rsid w:val="00191C55"/>
    <w:rsid w:val="00192BEB"/>
    <w:rsid w:val="00193E85"/>
    <w:rsid w:val="0019580D"/>
    <w:rsid w:val="00196AE3"/>
    <w:rsid w:val="00196D80"/>
    <w:rsid w:val="0019786F"/>
    <w:rsid w:val="001A02F5"/>
    <w:rsid w:val="001A0393"/>
    <w:rsid w:val="001A0B87"/>
    <w:rsid w:val="001A0CDE"/>
    <w:rsid w:val="001A18E8"/>
    <w:rsid w:val="001A1CF6"/>
    <w:rsid w:val="001A2986"/>
    <w:rsid w:val="001A2EF5"/>
    <w:rsid w:val="001A39CE"/>
    <w:rsid w:val="001A42C7"/>
    <w:rsid w:val="001A4FDB"/>
    <w:rsid w:val="001A513D"/>
    <w:rsid w:val="001A5260"/>
    <w:rsid w:val="001A53F0"/>
    <w:rsid w:val="001A56A0"/>
    <w:rsid w:val="001A57DC"/>
    <w:rsid w:val="001A6110"/>
    <w:rsid w:val="001A723C"/>
    <w:rsid w:val="001A7A2E"/>
    <w:rsid w:val="001B077E"/>
    <w:rsid w:val="001B1007"/>
    <w:rsid w:val="001B1AFE"/>
    <w:rsid w:val="001B2A22"/>
    <w:rsid w:val="001B2FCC"/>
    <w:rsid w:val="001B30B5"/>
    <w:rsid w:val="001B3B76"/>
    <w:rsid w:val="001B4969"/>
    <w:rsid w:val="001B5093"/>
    <w:rsid w:val="001B5C74"/>
    <w:rsid w:val="001B68CA"/>
    <w:rsid w:val="001C16D1"/>
    <w:rsid w:val="001C1880"/>
    <w:rsid w:val="001C2656"/>
    <w:rsid w:val="001C461A"/>
    <w:rsid w:val="001C4706"/>
    <w:rsid w:val="001C4B9D"/>
    <w:rsid w:val="001C5512"/>
    <w:rsid w:val="001C6588"/>
    <w:rsid w:val="001C696F"/>
    <w:rsid w:val="001C6C48"/>
    <w:rsid w:val="001D032C"/>
    <w:rsid w:val="001D0683"/>
    <w:rsid w:val="001D1C6A"/>
    <w:rsid w:val="001D23E3"/>
    <w:rsid w:val="001D284C"/>
    <w:rsid w:val="001D28CB"/>
    <w:rsid w:val="001D49C9"/>
    <w:rsid w:val="001D63F2"/>
    <w:rsid w:val="001D69EB"/>
    <w:rsid w:val="001D6D86"/>
    <w:rsid w:val="001D725C"/>
    <w:rsid w:val="001E0E73"/>
    <w:rsid w:val="001E1680"/>
    <w:rsid w:val="001E4B5F"/>
    <w:rsid w:val="001E5628"/>
    <w:rsid w:val="001E681C"/>
    <w:rsid w:val="001F077C"/>
    <w:rsid w:val="001F2FE4"/>
    <w:rsid w:val="001F3522"/>
    <w:rsid w:val="001F4A7C"/>
    <w:rsid w:val="001F4E2A"/>
    <w:rsid w:val="001F5502"/>
    <w:rsid w:val="001F5794"/>
    <w:rsid w:val="001F5BFE"/>
    <w:rsid w:val="001F60FA"/>
    <w:rsid w:val="00200097"/>
    <w:rsid w:val="0020084E"/>
    <w:rsid w:val="00200AB8"/>
    <w:rsid w:val="00201E60"/>
    <w:rsid w:val="00201E78"/>
    <w:rsid w:val="0020233C"/>
    <w:rsid w:val="002023A4"/>
    <w:rsid w:val="002027B6"/>
    <w:rsid w:val="002029B3"/>
    <w:rsid w:val="00203D02"/>
    <w:rsid w:val="00204309"/>
    <w:rsid w:val="0020437F"/>
    <w:rsid w:val="0020477A"/>
    <w:rsid w:val="0020484A"/>
    <w:rsid w:val="0020513A"/>
    <w:rsid w:val="0020574E"/>
    <w:rsid w:val="00205977"/>
    <w:rsid w:val="00205C0F"/>
    <w:rsid w:val="002066B3"/>
    <w:rsid w:val="00206B48"/>
    <w:rsid w:val="00207A15"/>
    <w:rsid w:val="00210A2A"/>
    <w:rsid w:val="00211879"/>
    <w:rsid w:val="002120FA"/>
    <w:rsid w:val="00212D3E"/>
    <w:rsid w:val="00212DFE"/>
    <w:rsid w:val="002132B5"/>
    <w:rsid w:val="0021380B"/>
    <w:rsid w:val="00213C66"/>
    <w:rsid w:val="0021403E"/>
    <w:rsid w:val="00214599"/>
    <w:rsid w:val="00214776"/>
    <w:rsid w:val="00214FB5"/>
    <w:rsid w:val="002153E5"/>
    <w:rsid w:val="00215A34"/>
    <w:rsid w:val="00215CB9"/>
    <w:rsid w:val="00216C48"/>
    <w:rsid w:val="002173BF"/>
    <w:rsid w:val="00221099"/>
    <w:rsid w:val="00221F27"/>
    <w:rsid w:val="00222957"/>
    <w:rsid w:val="002230F2"/>
    <w:rsid w:val="00224CC8"/>
    <w:rsid w:val="00224CDE"/>
    <w:rsid w:val="002255FA"/>
    <w:rsid w:val="0022597A"/>
    <w:rsid w:val="00225A21"/>
    <w:rsid w:val="00225E00"/>
    <w:rsid w:val="0022643D"/>
    <w:rsid w:val="002267C1"/>
    <w:rsid w:val="00226B28"/>
    <w:rsid w:val="002270F4"/>
    <w:rsid w:val="00230576"/>
    <w:rsid w:val="002305EF"/>
    <w:rsid w:val="00232273"/>
    <w:rsid w:val="002328F5"/>
    <w:rsid w:val="0023298A"/>
    <w:rsid w:val="00232A7D"/>
    <w:rsid w:val="00232D31"/>
    <w:rsid w:val="002344E8"/>
    <w:rsid w:val="00234CC5"/>
    <w:rsid w:val="00234EFD"/>
    <w:rsid w:val="00234FAD"/>
    <w:rsid w:val="0023527B"/>
    <w:rsid w:val="00235FC3"/>
    <w:rsid w:val="00236481"/>
    <w:rsid w:val="00241111"/>
    <w:rsid w:val="00241ACC"/>
    <w:rsid w:val="00241EDE"/>
    <w:rsid w:val="00242CFA"/>
    <w:rsid w:val="00242D34"/>
    <w:rsid w:val="00244653"/>
    <w:rsid w:val="00245CA1"/>
    <w:rsid w:val="002466E1"/>
    <w:rsid w:val="002504FA"/>
    <w:rsid w:val="00250D2F"/>
    <w:rsid w:val="002512A8"/>
    <w:rsid w:val="002526AC"/>
    <w:rsid w:val="002528CB"/>
    <w:rsid w:val="002546A6"/>
    <w:rsid w:val="002556AA"/>
    <w:rsid w:val="002563EC"/>
    <w:rsid w:val="002564C9"/>
    <w:rsid w:val="002579DA"/>
    <w:rsid w:val="0026029A"/>
    <w:rsid w:val="0026129C"/>
    <w:rsid w:val="002612E3"/>
    <w:rsid w:val="002645B6"/>
    <w:rsid w:val="00264BCE"/>
    <w:rsid w:val="00264F97"/>
    <w:rsid w:val="00265892"/>
    <w:rsid w:val="00266ADA"/>
    <w:rsid w:val="00266B63"/>
    <w:rsid w:val="00266F5F"/>
    <w:rsid w:val="002672A0"/>
    <w:rsid w:val="00267936"/>
    <w:rsid w:val="00267A53"/>
    <w:rsid w:val="00271CFA"/>
    <w:rsid w:val="00272690"/>
    <w:rsid w:val="00275317"/>
    <w:rsid w:val="00275BAD"/>
    <w:rsid w:val="0027652A"/>
    <w:rsid w:val="00276FA9"/>
    <w:rsid w:val="00277336"/>
    <w:rsid w:val="00280290"/>
    <w:rsid w:val="00280AEE"/>
    <w:rsid w:val="00282F27"/>
    <w:rsid w:val="0028388C"/>
    <w:rsid w:val="002863C4"/>
    <w:rsid w:val="00287584"/>
    <w:rsid w:val="002920D3"/>
    <w:rsid w:val="00292F53"/>
    <w:rsid w:val="00294656"/>
    <w:rsid w:val="00294CC4"/>
    <w:rsid w:val="00295710"/>
    <w:rsid w:val="00297087"/>
    <w:rsid w:val="002971A0"/>
    <w:rsid w:val="00297A7C"/>
    <w:rsid w:val="002A0216"/>
    <w:rsid w:val="002A111E"/>
    <w:rsid w:val="002A2184"/>
    <w:rsid w:val="002A23E8"/>
    <w:rsid w:val="002A255A"/>
    <w:rsid w:val="002A2987"/>
    <w:rsid w:val="002A4784"/>
    <w:rsid w:val="002A5C1A"/>
    <w:rsid w:val="002A5DD1"/>
    <w:rsid w:val="002A6211"/>
    <w:rsid w:val="002A7668"/>
    <w:rsid w:val="002A7DCC"/>
    <w:rsid w:val="002B070C"/>
    <w:rsid w:val="002B1B0F"/>
    <w:rsid w:val="002B26A7"/>
    <w:rsid w:val="002B2C82"/>
    <w:rsid w:val="002B3DB4"/>
    <w:rsid w:val="002B3FC3"/>
    <w:rsid w:val="002B733D"/>
    <w:rsid w:val="002B7D01"/>
    <w:rsid w:val="002C11A5"/>
    <w:rsid w:val="002C1211"/>
    <w:rsid w:val="002C19DE"/>
    <w:rsid w:val="002C1A5E"/>
    <w:rsid w:val="002C2DE8"/>
    <w:rsid w:val="002C3258"/>
    <w:rsid w:val="002C4FAF"/>
    <w:rsid w:val="002C5397"/>
    <w:rsid w:val="002C6407"/>
    <w:rsid w:val="002C754A"/>
    <w:rsid w:val="002C7925"/>
    <w:rsid w:val="002C7E4E"/>
    <w:rsid w:val="002D081C"/>
    <w:rsid w:val="002D22AA"/>
    <w:rsid w:val="002D245A"/>
    <w:rsid w:val="002D2B2B"/>
    <w:rsid w:val="002D3655"/>
    <w:rsid w:val="002D3870"/>
    <w:rsid w:val="002D3D13"/>
    <w:rsid w:val="002E0137"/>
    <w:rsid w:val="002E1550"/>
    <w:rsid w:val="002E1CB6"/>
    <w:rsid w:val="002E3649"/>
    <w:rsid w:val="002E38B6"/>
    <w:rsid w:val="002E39CD"/>
    <w:rsid w:val="002E4134"/>
    <w:rsid w:val="002E5095"/>
    <w:rsid w:val="002E531C"/>
    <w:rsid w:val="002E5A8B"/>
    <w:rsid w:val="002E6F2F"/>
    <w:rsid w:val="002E7358"/>
    <w:rsid w:val="002E7CA8"/>
    <w:rsid w:val="002F0199"/>
    <w:rsid w:val="002F1247"/>
    <w:rsid w:val="002F1574"/>
    <w:rsid w:val="002F17D9"/>
    <w:rsid w:val="002F2DE2"/>
    <w:rsid w:val="002F30C6"/>
    <w:rsid w:val="002F36B8"/>
    <w:rsid w:val="002F41B3"/>
    <w:rsid w:val="002F463F"/>
    <w:rsid w:val="002F4C2F"/>
    <w:rsid w:val="002F4D17"/>
    <w:rsid w:val="002F5C01"/>
    <w:rsid w:val="002F5C99"/>
    <w:rsid w:val="002F67DC"/>
    <w:rsid w:val="002F7A19"/>
    <w:rsid w:val="002F7AC5"/>
    <w:rsid w:val="003002E0"/>
    <w:rsid w:val="00302A33"/>
    <w:rsid w:val="003035E5"/>
    <w:rsid w:val="003043CB"/>
    <w:rsid w:val="00305259"/>
    <w:rsid w:val="0030525E"/>
    <w:rsid w:val="00305566"/>
    <w:rsid w:val="00305A1E"/>
    <w:rsid w:val="003074E6"/>
    <w:rsid w:val="00307A34"/>
    <w:rsid w:val="003102E6"/>
    <w:rsid w:val="00310D2C"/>
    <w:rsid w:val="00312354"/>
    <w:rsid w:val="00312FE6"/>
    <w:rsid w:val="0031305F"/>
    <w:rsid w:val="00313876"/>
    <w:rsid w:val="003138C4"/>
    <w:rsid w:val="003144F4"/>
    <w:rsid w:val="00315C1B"/>
    <w:rsid w:val="003163D9"/>
    <w:rsid w:val="003171C6"/>
    <w:rsid w:val="00321D9A"/>
    <w:rsid w:val="00321DD7"/>
    <w:rsid w:val="00323338"/>
    <w:rsid w:val="003239AC"/>
    <w:rsid w:val="00324DFC"/>
    <w:rsid w:val="00330343"/>
    <w:rsid w:val="00333D5D"/>
    <w:rsid w:val="00334DA2"/>
    <w:rsid w:val="00335E19"/>
    <w:rsid w:val="0033712E"/>
    <w:rsid w:val="003377A2"/>
    <w:rsid w:val="003400C0"/>
    <w:rsid w:val="00340FF6"/>
    <w:rsid w:val="00341EF3"/>
    <w:rsid w:val="00341F6E"/>
    <w:rsid w:val="003420E7"/>
    <w:rsid w:val="00343158"/>
    <w:rsid w:val="00344DF6"/>
    <w:rsid w:val="0034515C"/>
    <w:rsid w:val="00345C64"/>
    <w:rsid w:val="00346C02"/>
    <w:rsid w:val="00347000"/>
    <w:rsid w:val="00347188"/>
    <w:rsid w:val="00347820"/>
    <w:rsid w:val="00347A83"/>
    <w:rsid w:val="003505AC"/>
    <w:rsid w:val="00351ABC"/>
    <w:rsid w:val="00352D95"/>
    <w:rsid w:val="003541E7"/>
    <w:rsid w:val="003560E4"/>
    <w:rsid w:val="00356129"/>
    <w:rsid w:val="00356A68"/>
    <w:rsid w:val="003577CC"/>
    <w:rsid w:val="00360B58"/>
    <w:rsid w:val="00361CDB"/>
    <w:rsid w:val="00361D31"/>
    <w:rsid w:val="00361E2D"/>
    <w:rsid w:val="00362EAA"/>
    <w:rsid w:val="003631A0"/>
    <w:rsid w:val="00363B71"/>
    <w:rsid w:val="00364C12"/>
    <w:rsid w:val="003653D0"/>
    <w:rsid w:val="003654CE"/>
    <w:rsid w:val="00365680"/>
    <w:rsid w:val="00365B33"/>
    <w:rsid w:val="003661E1"/>
    <w:rsid w:val="00366D2B"/>
    <w:rsid w:val="00366D6A"/>
    <w:rsid w:val="003672EE"/>
    <w:rsid w:val="0037053B"/>
    <w:rsid w:val="0037201F"/>
    <w:rsid w:val="0037491F"/>
    <w:rsid w:val="00374A98"/>
    <w:rsid w:val="00374C1A"/>
    <w:rsid w:val="003759CF"/>
    <w:rsid w:val="00376E62"/>
    <w:rsid w:val="00380620"/>
    <w:rsid w:val="00382AFD"/>
    <w:rsid w:val="003834CF"/>
    <w:rsid w:val="0038352F"/>
    <w:rsid w:val="0038377E"/>
    <w:rsid w:val="0038486C"/>
    <w:rsid w:val="00386739"/>
    <w:rsid w:val="0038681C"/>
    <w:rsid w:val="00387ABD"/>
    <w:rsid w:val="0039209F"/>
    <w:rsid w:val="003952C5"/>
    <w:rsid w:val="003953D0"/>
    <w:rsid w:val="003955FE"/>
    <w:rsid w:val="003957BF"/>
    <w:rsid w:val="00395D2E"/>
    <w:rsid w:val="00396028"/>
    <w:rsid w:val="00396D01"/>
    <w:rsid w:val="003A049B"/>
    <w:rsid w:val="003A0629"/>
    <w:rsid w:val="003A0635"/>
    <w:rsid w:val="003A163C"/>
    <w:rsid w:val="003A2718"/>
    <w:rsid w:val="003A3242"/>
    <w:rsid w:val="003A4408"/>
    <w:rsid w:val="003A4C5D"/>
    <w:rsid w:val="003A63E1"/>
    <w:rsid w:val="003A63FA"/>
    <w:rsid w:val="003A6598"/>
    <w:rsid w:val="003A65AD"/>
    <w:rsid w:val="003A6E60"/>
    <w:rsid w:val="003A78A6"/>
    <w:rsid w:val="003B0BBA"/>
    <w:rsid w:val="003B0E6E"/>
    <w:rsid w:val="003B13B5"/>
    <w:rsid w:val="003B1813"/>
    <w:rsid w:val="003B1B49"/>
    <w:rsid w:val="003B209C"/>
    <w:rsid w:val="003B2DCB"/>
    <w:rsid w:val="003B448A"/>
    <w:rsid w:val="003B4D8E"/>
    <w:rsid w:val="003B50B2"/>
    <w:rsid w:val="003B6CFA"/>
    <w:rsid w:val="003B72AD"/>
    <w:rsid w:val="003B7987"/>
    <w:rsid w:val="003C034D"/>
    <w:rsid w:val="003C1797"/>
    <w:rsid w:val="003C1899"/>
    <w:rsid w:val="003C3164"/>
    <w:rsid w:val="003C3E74"/>
    <w:rsid w:val="003C499D"/>
    <w:rsid w:val="003C4C5C"/>
    <w:rsid w:val="003C58A6"/>
    <w:rsid w:val="003C7FD0"/>
    <w:rsid w:val="003C7FFB"/>
    <w:rsid w:val="003D09F1"/>
    <w:rsid w:val="003D1276"/>
    <w:rsid w:val="003D1DDD"/>
    <w:rsid w:val="003D25CE"/>
    <w:rsid w:val="003D2A2B"/>
    <w:rsid w:val="003D3890"/>
    <w:rsid w:val="003D4E77"/>
    <w:rsid w:val="003D5584"/>
    <w:rsid w:val="003D595C"/>
    <w:rsid w:val="003D689E"/>
    <w:rsid w:val="003D71F6"/>
    <w:rsid w:val="003D7A76"/>
    <w:rsid w:val="003D7E80"/>
    <w:rsid w:val="003E03C0"/>
    <w:rsid w:val="003E0A97"/>
    <w:rsid w:val="003E0BE2"/>
    <w:rsid w:val="003E12FB"/>
    <w:rsid w:val="003E2006"/>
    <w:rsid w:val="003E2807"/>
    <w:rsid w:val="003E49EF"/>
    <w:rsid w:val="003F08B9"/>
    <w:rsid w:val="003F2C48"/>
    <w:rsid w:val="003F3B05"/>
    <w:rsid w:val="003F44B8"/>
    <w:rsid w:val="003F524C"/>
    <w:rsid w:val="003F66EE"/>
    <w:rsid w:val="003F6DC1"/>
    <w:rsid w:val="0040019A"/>
    <w:rsid w:val="0040278B"/>
    <w:rsid w:val="004029F9"/>
    <w:rsid w:val="00403888"/>
    <w:rsid w:val="00403CD0"/>
    <w:rsid w:val="00403EA3"/>
    <w:rsid w:val="00404CCA"/>
    <w:rsid w:val="00405117"/>
    <w:rsid w:val="00406360"/>
    <w:rsid w:val="0040656D"/>
    <w:rsid w:val="00406FF3"/>
    <w:rsid w:val="00407884"/>
    <w:rsid w:val="004105BE"/>
    <w:rsid w:val="00412055"/>
    <w:rsid w:val="004147EB"/>
    <w:rsid w:val="004152ED"/>
    <w:rsid w:val="00416CA5"/>
    <w:rsid w:val="00416F65"/>
    <w:rsid w:val="00417207"/>
    <w:rsid w:val="004179AF"/>
    <w:rsid w:val="004210AD"/>
    <w:rsid w:val="00421CD8"/>
    <w:rsid w:val="00421D46"/>
    <w:rsid w:val="0042259E"/>
    <w:rsid w:val="00422E14"/>
    <w:rsid w:val="00423355"/>
    <w:rsid w:val="004233BB"/>
    <w:rsid w:val="00423F34"/>
    <w:rsid w:val="004242EB"/>
    <w:rsid w:val="004264D5"/>
    <w:rsid w:val="00427599"/>
    <w:rsid w:val="004312A5"/>
    <w:rsid w:val="0043188D"/>
    <w:rsid w:val="00431F9A"/>
    <w:rsid w:val="00433102"/>
    <w:rsid w:val="004333D7"/>
    <w:rsid w:val="004340E2"/>
    <w:rsid w:val="0043434F"/>
    <w:rsid w:val="004346B4"/>
    <w:rsid w:val="00434B81"/>
    <w:rsid w:val="00435043"/>
    <w:rsid w:val="004366A9"/>
    <w:rsid w:val="00436A49"/>
    <w:rsid w:val="004371D0"/>
    <w:rsid w:val="0044065B"/>
    <w:rsid w:val="00440879"/>
    <w:rsid w:val="00443F5F"/>
    <w:rsid w:val="00444482"/>
    <w:rsid w:val="004446C5"/>
    <w:rsid w:val="00447F7E"/>
    <w:rsid w:val="004508BA"/>
    <w:rsid w:val="00452A8C"/>
    <w:rsid w:val="00453095"/>
    <w:rsid w:val="00454B4F"/>
    <w:rsid w:val="00455337"/>
    <w:rsid w:val="00457029"/>
    <w:rsid w:val="00460C51"/>
    <w:rsid w:val="00461696"/>
    <w:rsid w:val="00462571"/>
    <w:rsid w:val="004653DB"/>
    <w:rsid w:val="00465C85"/>
    <w:rsid w:val="004660A1"/>
    <w:rsid w:val="0046722A"/>
    <w:rsid w:val="00467B31"/>
    <w:rsid w:val="0047165B"/>
    <w:rsid w:val="00471B2E"/>
    <w:rsid w:val="0047218C"/>
    <w:rsid w:val="004722A0"/>
    <w:rsid w:val="00472668"/>
    <w:rsid w:val="00472D0E"/>
    <w:rsid w:val="00473927"/>
    <w:rsid w:val="00474A2B"/>
    <w:rsid w:val="00475061"/>
    <w:rsid w:val="004767E3"/>
    <w:rsid w:val="00476A8E"/>
    <w:rsid w:val="00477AB6"/>
    <w:rsid w:val="00477F26"/>
    <w:rsid w:val="00481635"/>
    <w:rsid w:val="00482DC6"/>
    <w:rsid w:val="00483223"/>
    <w:rsid w:val="004833A0"/>
    <w:rsid w:val="00484644"/>
    <w:rsid w:val="00484992"/>
    <w:rsid w:val="0048508B"/>
    <w:rsid w:val="00485643"/>
    <w:rsid w:val="00485F72"/>
    <w:rsid w:val="004861F2"/>
    <w:rsid w:val="00486F3F"/>
    <w:rsid w:val="0048708F"/>
    <w:rsid w:val="004900C7"/>
    <w:rsid w:val="00490D6B"/>
    <w:rsid w:val="00492B0F"/>
    <w:rsid w:val="0049364D"/>
    <w:rsid w:val="00493ABE"/>
    <w:rsid w:val="00494B55"/>
    <w:rsid w:val="00494ECE"/>
    <w:rsid w:val="00495FCF"/>
    <w:rsid w:val="0049679D"/>
    <w:rsid w:val="004969CA"/>
    <w:rsid w:val="00497CB4"/>
    <w:rsid w:val="004A0AE1"/>
    <w:rsid w:val="004A269D"/>
    <w:rsid w:val="004A28DC"/>
    <w:rsid w:val="004A42A5"/>
    <w:rsid w:val="004A49BB"/>
    <w:rsid w:val="004A5641"/>
    <w:rsid w:val="004A65A2"/>
    <w:rsid w:val="004A67A3"/>
    <w:rsid w:val="004A681E"/>
    <w:rsid w:val="004A6F3A"/>
    <w:rsid w:val="004B04AA"/>
    <w:rsid w:val="004B0E2E"/>
    <w:rsid w:val="004B1072"/>
    <w:rsid w:val="004B124F"/>
    <w:rsid w:val="004B14FE"/>
    <w:rsid w:val="004B1850"/>
    <w:rsid w:val="004B1FE7"/>
    <w:rsid w:val="004B27A0"/>
    <w:rsid w:val="004B291A"/>
    <w:rsid w:val="004B315F"/>
    <w:rsid w:val="004B38EB"/>
    <w:rsid w:val="004B501E"/>
    <w:rsid w:val="004B63C5"/>
    <w:rsid w:val="004C06A4"/>
    <w:rsid w:val="004C0C46"/>
    <w:rsid w:val="004C174F"/>
    <w:rsid w:val="004C176A"/>
    <w:rsid w:val="004C3966"/>
    <w:rsid w:val="004C6219"/>
    <w:rsid w:val="004C664A"/>
    <w:rsid w:val="004C6E0D"/>
    <w:rsid w:val="004C7FE7"/>
    <w:rsid w:val="004D047A"/>
    <w:rsid w:val="004D05C0"/>
    <w:rsid w:val="004D0D8A"/>
    <w:rsid w:val="004D26EE"/>
    <w:rsid w:val="004D2759"/>
    <w:rsid w:val="004D4E4B"/>
    <w:rsid w:val="004D59B4"/>
    <w:rsid w:val="004D5A60"/>
    <w:rsid w:val="004D6F8F"/>
    <w:rsid w:val="004D704A"/>
    <w:rsid w:val="004D75A5"/>
    <w:rsid w:val="004E290F"/>
    <w:rsid w:val="004E410A"/>
    <w:rsid w:val="004E4196"/>
    <w:rsid w:val="004E54AF"/>
    <w:rsid w:val="004E5F7D"/>
    <w:rsid w:val="004E643E"/>
    <w:rsid w:val="004E689F"/>
    <w:rsid w:val="004E6C06"/>
    <w:rsid w:val="004F071C"/>
    <w:rsid w:val="004F152A"/>
    <w:rsid w:val="004F2D44"/>
    <w:rsid w:val="004F3269"/>
    <w:rsid w:val="004F38AC"/>
    <w:rsid w:val="004F4CDE"/>
    <w:rsid w:val="004F5DFE"/>
    <w:rsid w:val="004F6D68"/>
    <w:rsid w:val="004F6DDB"/>
    <w:rsid w:val="004F7659"/>
    <w:rsid w:val="00500656"/>
    <w:rsid w:val="00502CE3"/>
    <w:rsid w:val="00503099"/>
    <w:rsid w:val="0050398D"/>
    <w:rsid w:val="00504869"/>
    <w:rsid w:val="00504E65"/>
    <w:rsid w:val="00505A52"/>
    <w:rsid w:val="0050637A"/>
    <w:rsid w:val="00506BA1"/>
    <w:rsid w:val="005074A9"/>
    <w:rsid w:val="00510884"/>
    <w:rsid w:val="00511008"/>
    <w:rsid w:val="0051192F"/>
    <w:rsid w:val="00512D16"/>
    <w:rsid w:val="00513716"/>
    <w:rsid w:val="005150A6"/>
    <w:rsid w:val="005152F8"/>
    <w:rsid w:val="00516607"/>
    <w:rsid w:val="00516CF2"/>
    <w:rsid w:val="00520111"/>
    <w:rsid w:val="0052073D"/>
    <w:rsid w:val="00520A5C"/>
    <w:rsid w:val="00521EBC"/>
    <w:rsid w:val="0052340A"/>
    <w:rsid w:val="0052401E"/>
    <w:rsid w:val="0052445E"/>
    <w:rsid w:val="00525712"/>
    <w:rsid w:val="00525A47"/>
    <w:rsid w:val="00525CBA"/>
    <w:rsid w:val="005260BE"/>
    <w:rsid w:val="005275DB"/>
    <w:rsid w:val="005279C2"/>
    <w:rsid w:val="00527D8B"/>
    <w:rsid w:val="005305E6"/>
    <w:rsid w:val="00533130"/>
    <w:rsid w:val="00533CE8"/>
    <w:rsid w:val="005346E3"/>
    <w:rsid w:val="00535FE6"/>
    <w:rsid w:val="0053676D"/>
    <w:rsid w:val="005369F9"/>
    <w:rsid w:val="00537021"/>
    <w:rsid w:val="00537944"/>
    <w:rsid w:val="00537A3E"/>
    <w:rsid w:val="00537CB8"/>
    <w:rsid w:val="005424A5"/>
    <w:rsid w:val="005447C9"/>
    <w:rsid w:val="00544C56"/>
    <w:rsid w:val="005450AB"/>
    <w:rsid w:val="005455F1"/>
    <w:rsid w:val="00546004"/>
    <w:rsid w:val="00546438"/>
    <w:rsid w:val="00546B81"/>
    <w:rsid w:val="005473A1"/>
    <w:rsid w:val="00547F46"/>
    <w:rsid w:val="00551F04"/>
    <w:rsid w:val="005524DC"/>
    <w:rsid w:val="00552F07"/>
    <w:rsid w:val="00552FF4"/>
    <w:rsid w:val="00553244"/>
    <w:rsid w:val="00553AF8"/>
    <w:rsid w:val="00553E08"/>
    <w:rsid w:val="00555682"/>
    <w:rsid w:val="005565AE"/>
    <w:rsid w:val="00556680"/>
    <w:rsid w:val="0055718D"/>
    <w:rsid w:val="00560085"/>
    <w:rsid w:val="0056075B"/>
    <w:rsid w:val="00560EF8"/>
    <w:rsid w:val="00561611"/>
    <w:rsid w:val="00561639"/>
    <w:rsid w:val="0056192E"/>
    <w:rsid w:val="0056385F"/>
    <w:rsid w:val="00564AAC"/>
    <w:rsid w:val="00564D2D"/>
    <w:rsid w:val="00564DBA"/>
    <w:rsid w:val="00566BC7"/>
    <w:rsid w:val="00567AAA"/>
    <w:rsid w:val="00570228"/>
    <w:rsid w:val="00571430"/>
    <w:rsid w:val="00571782"/>
    <w:rsid w:val="00572250"/>
    <w:rsid w:val="00572337"/>
    <w:rsid w:val="005773F9"/>
    <w:rsid w:val="005775E3"/>
    <w:rsid w:val="00580BEE"/>
    <w:rsid w:val="00582047"/>
    <w:rsid w:val="005836FF"/>
    <w:rsid w:val="005837B9"/>
    <w:rsid w:val="0058399F"/>
    <w:rsid w:val="00584ABA"/>
    <w:rsid w:val="00584C16"/>
    <w:rsid w:val="00584D8F"/>
    <w:rsid w:val="00586CE4"/>
    <w:rsid w:val="00586FD7"/>
    <w:rsid w:val="00587D78"/>
    <w:rsid w:val="00590111"/>
    <w:rsid w:val="0059059F"/>
    <w:rsid w:val="005905CD"/>
    <w:rsid w:val="0059094A"/>
    <w:rsid w:val="005918B3"/>
    <w:rsid w:val="005918CD"/>
    <w:rsid w:val="00591D26"/>
    <w:rsid w:val="00593767"/>
    <w:rsid w:val="005938FF"/>
    <w:rsid w:val="00593C29"/>
    <w:rsid w:val="005942E8"/>
    <w:rsid w:val="00594FF5"/>
    <w:rsid w:val="00595230"/>
    <w:rsid w:val="00596767"/>
    <w:rsid w:val="005A0852"/>
    <w:rsid w:val="005A0C88"/>
    <w:rsid w:val="005A1421"/>
    <w:rsid w:val="005A1ECE"/>
    <w:rsid w:val="005A2865"/>
    <w:rsid w:val="005A2AE1"/>
    <w:rsid w:val="005A33CE"/>
    <w:rsid w:val="005A379E"/>
    <w:rsid w:val="005A3882"/>
    <w:rsid w:val="005A3C2C"/>
    <w:rsid w:val="005A477F"/>
    <w:rsid w:val="005A56AA"/>
    <w:rsid w:val="005A5B92"/>
    <w:rsid w:val="005B318C"/>
    <w:rsid w:val="005B36AA"/>
    <w:rsid w:val="005B47A7"/>
    <w:rsid w:val="005B5493"/>
    <w:rsid w:val="005B5B93"/>
    <w:rsid w:val="005B6538"/>
    <w:rsid w:val="005B6E20"/>
    <w:rsid w:val="005B7162"/>
    <w:rsid w:val="005C00C3"/>
    <w:rsid w:val="005C02A8"/>
    <w:rsid w:val="005C0885"/>
    <w:rsid w:val="005C0C2C"/>
    <w:rsid w:val="005C0E5E"/>
    <w:rsid w:val="005C1C18"/>
    <w:rsid w:val="005C42F9"/>
    <w:rsid w:val="005C4A0E"/>
    <w:rsid w:val="005C4CE2"/>
    <w:rsid w:val="005C5970"/>
    <w:rsid w:val="005C599E"/>
    <w:rsid w:val="005C6DF8"/>
    <w:rsid w:val="005C729B"/>
    <w:rsid w:val="005C75FF"/>
    <w:rsid w:val="005C77AE"/>
    <w:rsid w:val="005D0031"/>
    <w:rsid w:val="005D04C9"/>
    <w:rsid w:val="005D0C5C"/>
    <w:rsid w:val="005D0E43"/>
    <w:rsid w:val="005D1DA8"/>
    <w:rsid w:val="005D2207"/>
    <w:rsid w:val="005D27E4"/>
    <w:rsid w:val="005D41B8"/>
    <w:rsid w:val="005D454D"/>
    <w:rsid w:val="005D4554"/>
    <w:rsid w:val="005D5C60"/>
    <w:rsid w:val="005D64EA"/>
    <w:rsid w:val="005E2921"/>
    <w:rsid w:val="005E2BE5"/>
    <w:rsid w:val="005E3177"/>
    <w:rsid w:val="005E36D2"/>
    <w:rsid w:val="005E437A"/>
    <w:rsid w:val="005E50F9"/>
    <w:rsid w:val="005E5187"/>
    <w:rsid w:val="005E61B3"/>
    <w:rsid w:val="005F06FE"/>
    <w:rsid w:val="005F09B6"/>
    <w:rsid w:val="005F0BC7"/>
    <w:rsid w:val="005F0EEB"/>
    <w:rsid w:val="005F1E7E"/>
    <w:rsid w:val="005F36BE"/>
    <w:rsid w:val="005F544D"/>
    <w:rsid w:val="005F55E8"/>
    <w:rsid w:val="005F6232"/>
    <w:rsid w:val="005F6E66"/>
    <w:rsid w:val="0060053B"/>
    <w:rsid w:val="00602162"/>
    <w:rsid w:val="006028ED"/>
    <w:rsid w:val="00602BBF"/>
    <w:rsid w:val="0060478C"/>
    <w:rsid w:val="006055B1"/>
    <w:rsid w:val="00605792"/>
    <w:rsid w:val="006059CB"/>
    <w:rsid w:val="00605E2A"/>
    <w:rsid w:val="00606A1C"/>
    <w:rsid w:val="00607F41"/>
    <w:rsid w:val="00613C12"/>
    <w:rsid w:val="00613C22"/>
    <w:rsid w:val="0061427E"/>
    <w:rsid w:val="00614D50"/>
    <w:rsid w:val="006153FC"/>
    <w:rsid w:val="006155FB"/>
    <w:rsid w:val="00615C35"/>
    <w:rsid w:val="00616209"/>
    <w:rsid w:val="00617321"/>
    <w:rsid w:val="00617748"/>
    <w:rsid w:val="00621A35"/>
    <w:rsid w:val="0062214B"/>
    <w:rsid w:val="006227C5"/>
    <w:rsid w:val="006234F3"/>
    <w:rsid w:val="0062447C"/>
    <w:rsid w:val="00624602"/>
    <w:rsid w:val="00624E29"/>
    <w:rsid w:val="0062553A"/>
    <w:rsid w:val="0062608A"/>
    <w:rsid w:val="0062640E"/>
    <w:rsid w:val="006268B6"/>
    <w:rsid w:val="00627BDB"/>
    <w:rsid w:val="00627FE4"/>
    <w:rsid w:val="00630F15"/>
    <w:rsid w:val="006313F0"/>
    <w:rsid w:val="00631710"/>
    <w:rsid w:val="00635273"/>
    <w:rsid w:val="0063566F"/>
    <w:rsid w:val="0063585D"/>
    <w:rsid w:val="00635B41"/>
    <w:rsid w:val="00635C86"/>
    <w:rsid w:val="006365EE"/>
    <w:rsid w:val="00636AF7"/>
    <w:rsid w:val="00636FAD"/>
    <w:rsid w:val="00637301"/>
    <w:rsid w:val="00640CEB"/>
    <w:rsid w:val="0064124B"/>
    <w:rsid w:val="00641D1A"/>
    <w:rsid w:val="006426BE"/>
    <w:rsid w:val="006435C3"/>
    <w:rsid w:val="0064381C"/>
    <w:rsid w:val="006442E9"/>
    <w:rsid w:val="006443DA"/>
    <w:rsid w:val="006459B0"/>
    <w:rsid w:val="0064775E"/>
    <w:rsid w:val="00647E4B"/>
    <w:rsid w:val="00650125"/>
    <w:rsid w:val="00652692"/>
    <w:rsid w:val="00654417"/>
    <w:rsid w:val="00654E67"/>
    <w:rsid w:val="00654EB5"/>
    <w:rsid w:val="00655B4E"/>
    <w:rsid w:val="00656121"/>
    <w:rsid w:val="00656905"/>
    <w:rsid w:val="00656BF4"/>
    <w:rsid w:val="0065714D"/>
    <w:rsid w:val="00660F7E"/>
    <w:rsid w:val="0066233E"/>
    <w:rsid w:val="00662839"/>
    <w:rsid w:val="0066509D"/>
    <w:rsid w:val="006657C0"/>
    <w:rsid w:val="00665B94"/>
    <w:rsid w:val="00667E52"/>
    <w:rsid w:val="00671C75"/>
    <w:rsid w:val="00671D93"/>
    <w:rsid w:val="00673AED"/>
    <w:rsid w:val="00674F45"/>
    <w:rsid w:val="006753F6"/>
    <w:rsid w:val="00675471"/>
    <w:rsid w:val="00675AE8"/>
    <w:rsid w:val="006770A1"/>
    <w:rsid w:val="00677336"/>
    <w:rsid w:val="00677F3A"/>
    <w:rsid w:val="006805A9"/>
    <w:rsid w:val="00680F86"/>
    <w:rsid w:val="00681500"/>
    <w:rsid w:val="00681D6D"/>
    <w:rsid w:val="00682310"/>
    <w:rsid w:val="006825A3"/>
    <w:rsid w:val="006828D5"/>
    <w:rsid w:val="00683B53"/>
    <w:rsid w:val="00684FDA"/>
    <w:rsid w:val="0068575A"/>
    <w:rsid w:val="00685DA5"/>
    <w:rsid w:val="00685E62"/>
    <w:rsid w:val="0068617E"/>
    <w:rsid w:val="006875D3"/>
    <w:rsid w:val="0068765F"/>
    <w:rsid w:val="0069048F"/>
    <w:rsid w:val="00690E2D"/>
    <w:rsid w:val="00692086"/>
    <w:rsid w:val="006926C9"/>
    <w:rsid w:val="006965C4"/>
    <w:rsid w:val="006A1757"/>
    <w:rsid w:val="006A1AE2"/>
    <w:rsid w:val="006A2DE1"/>
    <w:rsid w:val="006A384C"/>
    <w:rsid w:val="006A4267"/>
    <w:rsid w:val="006A4F8F"/>
    <w:rsid w:val="006A71CE"/>
    <w:rsid w:val="006A7345"/>
    <w:rsid w:val="006A7B49"/>
    <w:rsid w:val="006B1494"/>
    <w:rsid w:val="006B22D5"/>
    <w:rsid w:val="006B275D"/>
    <w:rsid w:val="006B2EEC"/>
    <w:rsid w:val="006B30C8"/>
    <w:rsid w:val="006B377D"/>
    <w:rsid w:val="006B3F6A"/>
    <w:rsid w:val="006B4B83"/>
    <w:rsid w:val="006B4D42"/>
    <w:rsid w:val="006B5312"/>
    <w:rsid w:val="006B55A3"/>
    <w:rsid w:val="006B5FF7"/>
    <w:rsid w:val="006B6580"/>
    <w:rsid w:val="006B6C7D"/>
    <w:rsid w:val="006B728D"/>
    <w:rsid w:val="006C1DB8"/>
    <w:rsid w:val="006C33FE"/>
    <w:rsid w:val="006C3A4A"/>
    <w:rsid w:val="006C3B6F"/>
    <w:rsid w:val="006C4399"/>
    <w:rsid w:val="006C471E"/>
    <w:rsid w:val="006C52C4"/>
    <w:rsid w:val="006C5DB0"/>
    <w:rsid w:val="006C607C"/>
    <w:rsid w:val="006D1196"/>
    <w:rsid w:val="006D33B2"/>
    <w:rsid w:val="006D498C"/>
    <w:rsid w:val="006D53BF"/>
    <w:rsid w:val="006D54B3"/>
    <w:rsid w:val="006D5538"/>
    <w:rsid w:val="006D5A81"/>
    <w:rsid w:val="006D6197"/>
    <w:rsid w:val="006D66D9"/>
    <w:rsid w:val="006D71E8"/>
    <w:rsid w:val="006E0E0A"/>
    <w:rsid w:val="006E2C96"/>
    <w:rsid w:val="006E381E"/>
    <w:rsid w:val="006E43B3"/>
    <w:rsid w:val="006F03D3"/>
    <w:rsid w:val="006F1E21"/>
    <w:rsid w:val="006F2589"/>
    <w:rsid w:val="006F28E0"/>
    <w:rsid w:val="006F3A70"/>
    <w:rsid w:val="006F4E6E"/>
    <w:rsid w:val="006F5081"/>
    <w:rsid w:val="006F6ACA"/>
    <w:rsid w:val="006F6B0B"/>
    <w:rsid w:val="006F7670"/>
    <w:rsid w:val="007005C5"/>
    <w:rsid w:val="00702004"/>
    <w:rsid w:val="0070206E"/>
    <w:rsid w:val="007020DF"/>
    <w:rsid w:val="00704F47"/>
    <w:rsid w:val="0070533D"/>
    <w:rsid w:val="007054EE"/>
    <w:rsid w:val="0070563E"/>
    <w:rsid w:val="007065AF"/>
    <w:rsid w:val="0070674A"/>
    <w:rsid w:val="00706DA7"/>
    <w:rsid w:val="00707B1B"/>
    <w:rsid w:val="00710180"/>
    <w:rsid w:val="00710B6B"/>
    <w:rsid w:val="00710D3F"/>
    <w:rsid w:val="00711506"/>
    <w:rsid w:val="00711588"/>
    <w:rsid w:val="007117FF"/>
    <w:rsid w:val="00712F63"/>
    <w:rsid w:val="00713038"/>
    <w:rsid w:val="007132BC"/>
    <w:rsid w:val="00713957"/>
    <w:rsid w:val="00713D61"/>
    <w:rsid w:val="00717F0B"/>
    <w:rsid w:val="00720164"/>
    <w:rsid w:val="00720465"/>
    <w:rsid w:val="0072075C"/>
    <w:rsid w:val="00722625"/>
    <w:rsid w:val="00723295"/>
    <w:rsid w:val="00724976"/>
    <w:rsid w:val="00724A9A"/>
    <w:rsid w:val="00724FA7"/>
    <w:rsid w:val="007253AF"/>
    <w:rsid w:val="0072594F"/>
    <w:rsid w:val="00725D53"/>
    <w:rsid w:val="00727686"/>
    <w:rsid w:val="00727A06"/>
    <w:rsid w:val="00727BE1"/>
    <w:rsid w:val="00732AD5"/>
    <w:rsid w:val="0073338A"/>
    <w:rsid w:val="0073354B"/>
    <w:rsid w:val="007347EC"/>
    <w:rsid w:val="0073482E"/>
    <w:rsid w:val="007348B7"/>
    <w:rsid w:val="0073515D"/>
    <w:rsid w:val="00735442"/>
    <w:rsid w:val="007354C5"/>
    <w:rsid w:val="00735BBB"/>
    <w:rsid w:val="007363AC"/>
    <w:rsid w:val="00737228"/>
    <w:rsid w:val="00741706"/>
    <w:rsid w:val="00741A16"/>
    <w:rsid w:val="00741F59"/>
    <w:rsid w:val="00742F26"/>
    <w:rsid w:val="0074381F"/>
    <w:rsid w:val="00743A94"/>
    <w:rsid w:val="00743C30"/>
    <w:rsid w:val="00744129"/>
    <w:rsid w:val="0074464E"/>
    <w:rsid w:val="00744783"/>
    <w:rsid w:val="00745770"/>
    <w:rsid w:val="0074595B"/>
    <w:rsid w:val="0074739D"/>
    <w:rsid w:val="00750BCA"/>
    <w:rsid w:val="00750E1F"/>
    <w:rsid w:val="007514A0"/>
    <w:rsid w:val="007515C6"/>
    <w:rsid w:val="00753712"/>
    <w:rsid w:val="00753B3A"/>
    <w:rsid w:val="00755104"/>
    <w:rsid w:val="00756AA7"/>
    <w:rsid w:val="00757585"/>
    <w:rsid w:val="0076037B"/>
    <w:rsid w:val="00761FB5"/>
    <w:rsid w:val="007626CA"/>
    <w:rsid w:val="0076367D"/>
    <w:rsid w:val="007640C8"/>
    <w:rsid w:val="00764487"/>
    <w:rsid w:val="00764F88"/>
    <w:rsid w:val="0076694B"/>
    <w:rsid w:val="007672B6"/>
    <w:rsid w:val="00767AB4"/>
    <w:rsid w:val="007706C9"/>
    <w:rsid w:val="00771518"/>
    <w:rsid w:val="00772388"/>
    <w:rsid w:val="00772C14"/>
    <w:rsid w:val="00773453"/>
    <w:rsid w:val="00773C37"/>
    <w:rsid w:val="0077424F"/>
    <w:rsid w:val="00774259"/>
    <w:rsid w:val="00774814"/>
    <w:rsid w:val="007750FE"/>
    <w:rsid w:val="00775657"/>
    <w:rsid w:val="00775A6A"/>
    <w:rsid w:val="0078046A"/>
    <w:rsid w:val="00780C25"/>
    <w:rsid w:val="00780CD5"/>
    <w:rsid w:val="00780F95"/>
    <w:rsid w:val="00781644"/>
    <w:rsid w:val="00781758"/>
    <w:rsid w:val="00781BC5"/>
    <w:rsid w:val="0078289B"/>
    <w:rsid w:val="00785500"/>
    <w:rsid w:val="00786719"/>
    <w:rsid w:val="00786DF7"/>
    <w:rsid w:val="0079005D"/>
    <w:rsid w:val="007914F1"/>
    <w:rsid w:val="00792163"/>
    <w:rsid w:val="007924D2"/>
    <w:rsid w:val="00792E66"/>
    <w:rsid w:val="007933CA"/>
    <w:rsid w:val="00794738"/>
    <w:rsid w:val="00794D37"/>
    <w:rsid w:val="00795B1D"/>
    <w:rsid w:val="00796019"/>
    <w:rsid w:val="0079613E"/>
    <w:rsid w:val="0079722B"/>
    <w:rsid w:val="007973D4"/>
    <w:rsid w:val="00797521"/>
    <w:rsid w:val="00797A3D"/>
    <w:rsid w:val="00797CCA"/>
    <w:rsid w:val="007A032C"/>
    <w:rsid w:val="007A0524"/>
    <w:rsid w:val="007A08B1"/>
    <w:rsid w:val="007A1060"/>
    <w:rsid w:val="007A10BB"/>
    <w:rsid w:val="007A1C70"/>
    <w:rsid w:val="007A2942"/>
    <w:rsid w:val="007A40EA"/>
    <w:rsid w:val="007A4ADE"/>
    <w:rsid w:val="007A537E"/>
    <w:rsid w:val="007A556B"/>
    <w:rsid w:val="007A5E1D"/>
    <w:rsid w:val="007A7CE4"/>
    <w:rsid w:val="007B1287"/>
    <w:rsid w:val="007B280A"/>
    <w:rsid w:val="007B2ABF"/>
    <w:rsid w:val="007B34C9"/>
    <w:rsid w:val="007B4084"/>
    <w:rsid w:val="007B4978"/>
    <w:rsid w:val="007B5C71"/>
    <w:rsid w:val="007B5E67"/>
    <w:rsid w:val="007B666B"/>
    <w:rsid w:val="007B692E"/>
    <w:rsid w:val="007B74DD"/>
    <w:rsid w:val="007C0D2B"/>
    <w:rsid w:val="007C0FF7"/>
    <w:rsid w:val="007C22B9"/>
    <w:rsid w:val="007C2471"/>
    <w:rsid w:val="007C2982"/>
    <w:rsid w:val="007C2C10"/>
    <w:rsid w:val="007C3A53"/>
    <w:rsid w:val="007C3FD1"/>
    <w:rsid w:val="007C418C"/>
    <w:rsid w:val="007C4613"/>
    <w:rsid w:val="007C6035"/>
    <w:rsid w:val="007C723C"/>
    <w:rsid w:val="007D0126"/>
    <w:rsid w:val="007D096D"/>
    <w:rsid w:val="007D38C1"/>
    <w:rsid w:val="007D4CB1"/>
    <w:rsid w:val="007D6D8F"/>
    <w:rsid w:val="007E09E0"/>
    <w:rsid w:val="007E0DE4"/>
    <w:rsid w:val="007E3081"/>
    <w:rsid w:val="007E4E6C"/>
    <w:rsid w:val="007E5F53"/>
    <w:rsid w:val="007E6F20"/>
    <w:rsid w:val="007E6F89"/>
    <w:rsid w:val="007E70EE"/>
    <w:rsid w:val="007E7417"/>
    <w:rsid w:val="007E772B"/>
    <w:rsid w:val="007F03E5"/>
    <w:rsid w:val="007F07AE"/>
    <w:rsid w:val="007F0A09"/>
    <w:rsid w:val="007F281B"/>
    <w:rsid w:val="007F3129"/>
    <w:rsid w:val="007F415C"/>
    <w:rsid w:val="007F4EE0"/>
    <w:rsid w:val="007F53EF"/>
    <w:rsid w:val="007F68CE"/>
    <w:rsid w:val="007F6A7E"/>
    <w:rsid w:val="007F71A6"/>
    <w:rsid w:val="008001D2"/>
    <w:rsid w:val="0080064A"/>
    <w:rsid w:val="008007FE"/>
    <w:rsid w:val="00800F2F"/>
    <w:rsid w:val="0080161E"/>
    <w:rsid w:val="00801738"/>
    <w:rsid w:val="00801A8E"/>
    <w:rsid w:val="00802DE9"/>
    <w:rsid w:val="0080328E"/>
    <w:rsid w:val="00806D4C"/>
    <w:rsid w:val="00807D25"/>
    <w:rsid w:val="00810D5B"/>
    <w:rsid w:val="008122A4"/>
    <w:rsid w:val="008135DB"/>
    <w:rsid w:val="00814D4E"/>
    <w:rsid w:val="00814FB4"/>
    <w:rsid w:val="008154D9"/>
    <w:rsid w:val="0081567E"/>
    <w:rsid w:val="008157CE"/>
    <w:rsid w:val="0081646A"/>
    <w:rsid w:val="0081712C"/>
    <w:rsid w:val="00817D13"/>
    <w:rsid w:val="0082040F"/>
    <w:rsid w:val="0082168F"/>
    <w:rsid w:val="00822964"/>
    <w:rsid w:val="008235D9"/>
    <w:rsid w:val="00823F4C"/>
    <w:rsid w:val="00824901"/>
    <w:rsid w:val="00824ACC"/>
    <w:rsid w:val="00824CE5"/>
    <w:rsid w:val="00824DF1"/>
    <w:rsid w:val="0082602B"/>
    <w:rsid w:val="00826829"/>
    <w:rsid w:val="00827462"/>
    <w:rsid w:val="00827824"/>
    <w:rsid w:val="00830785"/>
    <w:rsid w:val="00830CE9"/>
    <w:rsid w:val="008312ED"/>
    <w:rsid w:val="00832D2F"/>
    <w:rsid w:val="00833658"/>
    <w:rsid w:val="00833857"/>
    <w:rsid w:val="008342B3"/>
    <w:rsid w:val="00835077"/>
    <w:rsid w:val="0083596B"/>
    <w:rsid w:val="008378C4"/>
    <w:rsid w:val="00837E46"/>
    <w:rsid w:val="008400CF"/>
    <w:rsid w:val="00841F71"/>
    <w:rsid w:val="0084203D"/>
    <w:rsid w:val="008428E4"/>
    <w:rsid w:val="00842A65"/>
    <w:rsid w:val="00842EA3"/>
    <w:rsid w:val="00842EE5"/>
    <w:rsid w:val="008431CB"/>
    <w:rsid w:val="008437A0"/>
    <w:rsid w:val="00843905"/>
    <w:rsid w:val="00843A3D"/>
    <w:rsid w:val="00844023"/>
    <w:rsid w:val="00845739"/>
    <w:rsid w:val="0084665D"/>
    <w:rsid w:val="00847DD6"/>
    <w:rsid w:val="008503ED"/>
    <w:rsid w:val="0085047F"/>
    <w:rsid w:val="008517FB"/>
    <w:rsid w:val="00851B9B"/>
    <w:rsid w:val="00852B4D"/>
    <w:rsid w:val="00852E76"/>
    <w:rsid w:val="008532FA"/>
    <w:rsid w:val="00853DCF"/>
    <w:rsid w:val="0085429E"/>
    <w:rsid w:val="0085588C"/>
    <w:rsid w:val="008573AF"/>
    <w:rsid w:val="00857BBD"/>
    <w:rsid w:val="0086273D"/>
    <w:rsid w:val="008630C7"/>
    <w:rsid w:val="008640BF"/>
    <w:rsid w:val="00864FE2"/>
    <w:rsid w:val="00866FC1"/>
    <w:rsid w:val="00867618"/>
    <w:rsid w:val="008700BC"/>
    <w:rsid w:val="00870841"/>
    <w:rsid w:val="0087124D"/>
    <w:rsid w:val="00871B9F"/>
    <w:rsid w:val="0087265E"/>
    <w:rsid w:val="00873AA4"/>
    <w:rsid w:val="0087412F"/>
    <w:rsid w:val="008750D3"/>
    <w:rsid w:val="00880B63"/>
    <w:rsid w:val="00881091"/>
    <w:rsid w:val="00881258"/>
    <w:rsid w:val="008839BA"/>
    <w:rsid w:val="008847F8"/>
    <w:rsid w:val="008856B6"/>
    <w:rsid w:val="00885BA7"/>
    <w:rsid w:val="00885E88"/>
    <w:rsid w:val="008864C1"/>
    <w:rsid w:val="00886867"/>
    <w:rsid w:val="008879A4"/>
    <w:rsid w:val="00891D51"/>
    <w:rsid w:val="0089225C"/>
    <w:rsid w:val="00892C64"/>
    <w:rsid w:val="0089632F"/>
    <w:rsid w:val="00896515"/>
    <w:rsid w:val="0089757E"/>
    <w:rsid w:val="00897AF5"/>
    <w:rsid w:val="008A06A8"/>
    <w:rsid w:val="008A17FD"/>
    <w:rsid w:val="008A18CC"/>
    <w:rsid w:val="008A1D55"/>
    <w:rsid w:val="008A218D"/>
    <w:rsid w:val="008A2B72"/>
    <w:rsid w:val="008A2D00"/>
    <w:rsid w:val="008A59CC"/>
    <w:rsid w:val="008A63C3"/>
    <w:rsid w:val="008A70D7"/>
    <w:rsid w:val="008A7E38"/>
    <w:rsid w:val="008B0794"/>
    <w:rsid w:val="008B39F2"/>
    <w:rsid w:val="008B410A"/>
    <w:rsid w:val="008B5913"/>
    <w:rsid w:val="008B6913"/>
    <w:rsid w:val="008B703D"/>
    <w:rsid w:val="008B7996"/>
    <w:rsid w:val="008C0BB7"/>
    <w:rsid w:val="008C1299"/>
    <w:rsid w:val="008C34CE"/>
    <w:rsid w:val="008C4EE8"/>
    <w:rsid w:val="008C4FAC"/>
    <w:rsid w:val="008C53C6"/>
    <w:rsid w:val="008C702F"/>
    <w:rsid w:val="008D118B"/>
    <w:rsid w:val="008D11BF"/>
    <w:rsid w:val="008D22DD"/>
    <w:rsid w:val="008D316A"/>
    <w:rsid w:val="008D3216"/>
    <w:rsid w:val="008D4A2E"/>
    <w:rsid w:val="008D5262"/>
    <w:rsid w:val="008D5803"/>
    <w:rsid w:val="008D596F"/>
    <w:rsid w:val="008D5CE5"/>
    <w:rsid w:val="008D6FD0"/>
    <w:rsid w:val="008E0A4B"/>
    <w:rsid w:val="008E1572"/>
    <w:rsid w:val="008E1857"/>
    <w:rsid w:val="008E1A54"/>
    <w:rsid w:val="008E24F9"/>
    <w:rsid w:val="008E2AC5"/>
    <w:rsid w:val="008E31D4"/>
    <w:rsid w:val="008E457D"/>
    <w:rsid w:val="008E45FB"/>
    <w:rsid w:val="008E47BA"/>
    <w:rsid w:val="008E55D8"/>
    <w:rsid w:val="008E615F"/>
    <w:rsid w:val="008E6681"/>
    <w:rsid w:val="008E7010"/>
    <w:rsid w:val="008E7791"/>
    <w:rsid w:val="008F105B"/>
    <w:rsid w:val="008F1BC2"/>
    <w:rsid w:val="008F2BDC"/>
    <w:rsid w:val="008F63CE"/>
    <w:rsid w:val="008F6641"/>
    <w:rsid w:val="008F67EC"/>
    <w:rsid w:val="009005CA"/>
    <w:rsid w:val="00900DF0"/>
    <w:rsid w:val="0090278B"/>
    <w:rsid w:val="009028F5"/>
    <w:rsid w:val="00902DF4"/>
    <w:rsid w:val="00903C88"/>
    <w:rsid w:val="009058D6"/>
    <w:rsid w:val="00905922"/>
    <w:rsid w:val="00905DF7"/>
    <w:rsid w:val="00905F18"/>
    <w:rsid w:val="00906138"/>
    <w:rsid w:val="00906E3C"/>
    <w:rsid w:val="0091163E"/>
    <w:rsid w:val="00911F37"/>
    <w:rsid w:val="00912703"/>
    <w:rsid w:val="00912D01"/>
    <w:rsid w:val="00912E1D"/>
    <w:rsid w:val="00914F4F"/>
    <w:rsid w:val="009155FE"/>
    <w:rsid w:val="00915AB1"/>
    <w:rsid w:val="0091693F"/>
    <w:rsid w:val="0091708E"/>
    <w:rsid w:val="00917187"/>
    <w:rsid w:val="009205D5"/>
    <w:rsid w:val="00920739"/>
    <w:rsid w:val="0092129F"/>
    <w:rsid w:val="00921CD4"/>
    <w:rsid w:val="009237EE"/>
    <w:rsid w:val="00923872"/>
    <w:rsid w:val="00923BCA"/>
    <w:rsid w:val="00924612"/>
    <w:rsid w:val="009246AD"/>
    <w:rsid w:val="009246CA"/>
    <w:rsid w:val="00924AFB"/>
    <w:rsid w:val="009250A8"/>
    <w:rsid w:val="00925A7E"/>
    <w:rsid w:val="00926D9E"/>
    <w:rsid w:val="009275A4"/>
    <w:rsid w:val="00927740"/>
    <w:rsid w:val="009302C9"/>
    <w:rsid w:val="009304F7"/>
    <w:rsid w:val="00930F60"/>
    <w:rsid w:val="00931943"/>
    <w:rsid w:val="0093201A"/>
    <w:rsid w:val="00932BD6"/>
    <w:rsid w:val="0093423B"/>
    <w:rsid w:val="00934366"/>
    <w:rsid w:val="00934F6B"/>
    <w:rsid w:val="009351BF"/>
    <w:rsid w:val="009360F2"/>
    <w:rsid w:val="00936718"/>
    <w:rsid w:val="009401C5"/>
    <w:rsid w:val="00940860"/>
    <w:rsid w:val="00940C6C"/>
    <w:rsid w:val="0094142D"/>
    <w:rsid w:val="00941CE4"/>
    <w:rsid w:val="00941E3D"/>
    <w:rsid w:val="00942300"/>
    <w:rsid w:val="00944302"/>
    <w:rsid w:val="00944676"/>
    <w:rsid w:val="00944C63"/>
    <w:rsid w:val="00945559"/>
    <w:rsid w:val="00947FC0"/>
    <w:rsid w:val="009502DD"/>
    <w:rsid w:val="0095099C"/>
    <w:rsid w:val="00952811"/>
    <w:rsid w:val="00953276"/>
    <w:rsid w:val="00953356"/>
    <w:rsid w:val="00953962"/>
    <w:rsid w:val="00954517"/>
    <w:rsid w:val="009559FB"/>
    <w:rsid w:val="00956030"/>
    <w:rsid w:val="0095734D"/>
    <w:rsid w:val="00957719"/>
    <w:rsid w:val="009578FB"/>
    <w:rsid w:val="009611A6"/>
    <w:rsid w:val="009620C7"/>
    <w:rsid w:val="00963342"/>
    <w:rsid w:val="009637A2"/>
    <w:rsid w:val="009638D5"/>
    <w:rsid w:val="00963B62"/>
    <w:rsid w:val="009640A6"/>
    <w:rsid w:val="00964694"/>
    <w:rsid w:val="00965648"/>
    <w:rsid w:val="00966636"/>
    <w:rsid w:val="009666F3"/>
    <w:rsid w:val="00971C48"/>
    <w:rsid w:val="00971C80"/>
    <w:rsid w:val="0097272E"/>
    <w:rsid w:val="00972C91"/>
    <w:rsid w:val="00972DD6"/>
    <w:rsid w:val="00973662"/>
    <w:rsid w:val="0097402C"/>
    <w:rsid w:val="00974A1F"/>
    <w:rsid w:val="009750FA"/>
    <w:rsid w:val="00975B57"/>
    <w:rsid w:val="00975F84"/>
    <w:rsid w:val="00977983"/>
    <w:rsid w:val="00980001"/>
    <w:rsid w:val="00980A72"/>
    <w:rsid w:val="009830FE"/>
    <w:rsid w:val="009834EB"/>
    <w:rsid w:val="00983CA7"/>
    <w:rsid w:val="00983F1C"/>
    <w:rsid w:val="00983F91"/>
    <w:rsid w:val="009844C1"/>
    <w:rsid w:val="009857E4"/>
    <w:rsid w:val="0098743D"/>
    <w:rsid w:val="0099130C"/>
    <w:rsid w:val="0099169C"/>
    <w:rsid w:val="0099332F"/>
    <w:rsid w:val="00993716"/>
    <w:rsid w:val="0099428A"/>
    <w:rsid w:val="00995302"/>
    <w:rsid w:val="00995ADF"/>
    <w:rsid w:val="009961BF"/>
    <w:rsid w:val="0099732D"/>
    <w:rsid w:val="009A0CA3"/>
    <w:rsid w:val="009A1931"/>
    <w:rsid w:val="009A1B3B"/>
    <w:rsid w:val="009A1F8D"/>
    <w:rsid w:val="009A1FEF"/>
    <w:rsid w:val="009A29FB"/>
    <w:rsid w:val="009A2C0F"/>
    <w:rsid w:val="009A4CC9"/>
    <w:rsid w:val="009A6E1D"/>
    <w:rsid w:val="009A7376"/>
    <w:rsid w:val="009A78DA"/>
    <w:rsid w:val="009A7AAB"/>
    <w:rsid w:val="009B01DF"/>
    <w:rsid w:val="009B029B"/>
    <w:rsid w:val="009B0327"/>
    <w:rsid w:val="009B2034"/>
    <w:rsid w:val="009B317D"/>
    <w:rsid w:val="009B3EAE"/>
    <w:rsid w:val="009B44A5"/>
    <w:rsid w:val="009B4A07"/>
    <w:rsid w:val="009B4CFB"/>
    <w:rsid w:val="009B50BE"/>
    <w:rsid w:val="009B57ED"/>
    <w:rsid w:val="009B5963"/>
    <w:rsid w:val="009B61CB"/>
    <w:rsid w:val="009B669E"/>
    <w:rsid w:val="009B7369"/>
    <w:rsid w:val="009B7E96"/>
    <w:rsid w:val="009C2D0E"/>
    <w:rsid w:val="009C3294"/>
    <w:rsid w:val="009C32AF"/>
    <w:rsid w:val="009C3CEE"/>
    <w:rsid w:val="009C3FA2"/>
    <w:rsid w:val="009C4124"/>
    <w:rsid w:val="009C4585"/>
    <w:rsid w:val="009C471A"/>
    <w:rsid w:val="009C6AA2"/>
    <w:rsid w:val="009C6F10"/>
    <w:rsid w:val="009C7A98"/>
    <w:rsid w:val="009C7F09"/>
    <w:rsid w:val="009D0712"/>
    <w:rsid w:val="009D21A5"/>
    <w:rsid w:val="009D2EF5"/>
    <w:rsid w:val="009D348B"/>
    <w:rsid w:val="009D401A"/>
    <w:rsid w:val="009D45C6"/>
    <w:rsid w:val="009D49D7"/>
    <w:rsid w:val="009D5247"/>
    <w:rsid w:val="009D55B7"/>
    <w:rsid w:val="009D604B"/>
    <w:rsid w:val="009D6D82"/>
    <w:rsid w:val="009D7445"/>
    <w:rsid w:val="009E1C1B"/>
    <w:rsid w:val="009E1CE4"/>
    <w:rsid w:val="009E2BD6"/>
    <w:rsid w:val="009E2D1F"/>
    <w:rsid w:val="009E391B"/>
    <w:rsid w:val="009E3E7B"/>
    <w:rsid w:val="009E4A78"/>
    <w:rsid w:val="009E4F23"/>
    <w:rsid w:val="009E5082"/>
    <w:rsid w:val="009E540F"/>
    <w:rsid w:val="009E591D"/>
    <w:rsid w:val="009E5D91"/>
    <w:rsid w:val="009E6177"/>
    <w:rsid w:val="009E758D"/>
    <w:rsid w:val="009E75D6"/>
    <w:rsid w:val="009F0D3D"/>
    <w:rsid w:val="009F223B"/>
    <w:rsid w:val="009F38CC"/>
    <w:rsid w:val="009F4CF6"/>
    <w:rsid w:val="009F5126"/>
    <w:rsid w:val="009F520C"/>
    <w:rsid w:val="009F6A84"/>
    <w:rsid w:val="009F7180"/>
    <w:rsid w:val="009F74E1"/>
    <w:rsid w:val="009F75F2"/>
    <w:rsid w:val="009F7B9F"/>
    <w:rsid w:val="00A00051"/>
    <w:rsid w:val="00A000B8"/>
    <w:rsid w:val="00A007A6"/>
    <w:rsid w:val="00A00842"/>
    <w:rsid w:val="00A01C10"/>
    <w:rsid w:val="00A02597"/>
    <w:rsid w:val="00A042E9"/>
    <w:rsid w:val="00A05C0C"/>
    <w:rsid w:val="00A05D45"/>
    <w:rsid w:val="00A07CEB"/>
    <w:rsid w:val="00A1102C"/>
    <w:rsid w:val="00A1178D"/>
    <w:rsid w:val="00A117BD"/>
    <w:rsid w:val="00A11AA4"/>
    <w:rsid w:val="00A11EFA"/>
    <w:rsid w:val="00A126DF"/>
    <w:rsid w:val="00A13F68"/>
    <w:rsid w:val="00A147E9"/>
    <w:rsid w:val="00A14EC7"/>
    <w:rsid w:val="00A14FF3"/>
    <w:rsid w:val="00A165D1"/>
    <w:rsid w:val="00A16EF0"/>
    <w:rsid w:val="00A21278"/>
    <w:rsid w:val="00A2128B"/>
    <w:rsid w:val="00A22565"/>
    <w:rsid w:val="00A2280A"/>
    <w:rsid w:val="00A22CCD"/>
    <w:rsid w:val="00A24044"/>
    <w:rsid w:val="00A242C4"/>
    <w:rsid w:val="00A25685"/>
    <w:rsid w:val="00A25891"/>
    <w:rsid w:val="00A27270"/>
    <w:rsid w:val="00A276BE"/>
    <w:rsid w:val="00A27892"/>
    <w:rsid w:val="00A30535"/>
    <w:rsid w:val="00A3214C"/>
    <w:rsid w:val="00A3285E"/>
    <w:rsid w:val="00A32CEB"/>
    <w:rsid w:val="00A3313B"/>
    <w:rsid w:val="00A33CED"/>
    <w:rsid w:val="00A340AA"/>
    <w:rsid w:val="00A345B8"/>
    <w:rsid w:val="00A34BB7"/>
    <w:rsid w:val="00A362A4"/>
    <w:rsid w:val="00A368C0"/>
    <w:rsid w:val="00A36DBE"/>
    <w:rsid w:val="00A404C6"/>
    <w:rsid w:val="00A41023"/>
    <w:rsid w:val="00A4103F"/>
    <w:rsid w:val="00A4132D"/>
    <w:rsid w:val="00A42D15"/>
    <w:rsid w:val="00A447C3"/>
    <w:rsid w:val="00A44B97"/>
    <w:rsid w:val="00A44F82"/>
    <w:rsid w:val="00A45840"/>
    <w:rsid w:val="00A45A20"/>
    <w:rsid w:val="00A45C8C"/>
    <w:rsid w:val="00A46861"/>
    <w:rsid w:val="00A46ACB"/>
    <w:rsid w:val="00A50A5D"/>
    <w:rsid w:val="00A51BBE"/>
    <w:rsid w:val="00A520BB"/>
    <w:rsid w:val="00A52921"/>
    <w:rsid w:val="00A53B58"/>
    <w:rsid w:val="00A54319"/>
    <w:rsid w:val="00A544FB"/>
    <w:rsid w:val="00A54739"/>
    <w:rsid w:val="00A54953"/>
    <w:rsid w:val="00A54E65"/>
    <w:rsid w:val="00A561DB"/>
    <w:rsid w:val="00A573A1"/>
    <w:rsid w:val="00A60236"/>
    <w:rsid w:val="00A6060E"/>
    <w:rsid w:val="00A60DCA"/>
    <w:rsid w:val="00A6427C"/>
    <w:rsid w:val="00A643E0"/>
    <w:rsid w:val="00A655EF"/>
    <w:rsid w:val="00A65891"/>
    <w:rsid w:val="00A65F19"/>
    <w:rsid w:val="00A66606"/>
    <w:rsid w:val="00A66D3C"/>
    <w:rsid w:val="00A6732F"/>
    <w:rsid w:val="00A67B8F"/>
    <w:rsid w:val="00A7245E"/>
    <w:rsid w:val="00A72FF3"/>
    <w:rsid w:val="00A73192"/>
    <w:rsid w:val="00A742C3"/>
    <w:rsid w:val="00A74ED4"/>
    <w:rsid w:val="00A7501F"/>
    <w:rsid w:val="00A75336"/>
    <w:rsid w:val="00A75F74"/>
    <w:rsid w:val="00A76F5B"/>
    <w:rsid w:val="00A8049E"/>
    <w:rsid w:val="00A80651"/>
    <w:rsid w:val="00A80DD6"/>
    <w:rsid w:val="00A81612"/>
    <w:rsid w:val="00A81C2C"/>
    <w:rsid w:val="00A8293D"/>
    <w:rsid w:val="00A83CD1"/>
    <w:rsid w:val="00A83DA6"/>
    <w:rsid w:val="00A8409B"/>
    <w:rsid w:val="00A84388"/>
    <w:rsid w:val="00A851B0"/>
    <w:rsid w:val="00A85F95"/>
    <w:rsid w:val="00A86249"/>
    <w:rsid w:val="00A86298"/>
    <w:rsid w:val="00A86B7E"/>
    <w:rsid w:val="00A9318E"/>
    <w:rsid w:val="00A93574"/>
    <w:rsid w:val="00A93A3D"/>
    <w:rsid w:val="00A945A9"/>
    <w:rsid w:val="00A94A11"/>
    <w:rsid w:val="00A95B80"/>
    <w:rsid w:val="00AA03B5"/>
    <w:rsid w:val="00AA0E56"/>
    <w:rsid w:val="00AA10B0"/>
    <w:rsid w:val="00AA140C"/>
    <w:rsid w:val="00AA1E20"/>
    <w:rsid w:val="00AA26BA"/>
    <w:rsid w:val="00AA278F"/>
    <w:rsid w:val="00AA2847"/>
    <w:rsid w:val="00AA32B2"/>
    <w:rsid w:val="00AA33A0"/>
    <w:rsid w:val="00AA34C4"/>
    <w:rsid w:val="00AA3CBA"/>
    <w:rsid w:val="00AA4286"/>
    <w:rsid w:val="00AA5113"/>
    <w:rsid w:val="00AA5CC4"/>
    <w:rsid w:val="00AA5F16"/>
    <w:rsid w:val="00AB0508"/>
    <w:rsid w:val="00AB1101"/>
    <w:rsid w:val="00AB125E"/>
    <w:rsid w:val="00AB198A"/>
    <w:rsid w:val="00AB1AEB"/>
    <w:rsid w:val="00AB1EB5"/>
    <w:rsid w:val="00AB1FE7"/>
    <w:rsid w:val="00AB45EE"/>
    <w:rsid w:val="00AB520F"/>
    <w:rsid w:val="00AB62C6"/>
    <w:rsid w:val="00AB7408"/>
    <w:rsid w:val="00AC1130"/>
    <w:rsid w:val="00AC150A"/>
    <w:rsid w:val="00AC2DC5"/>
    <w:rsid w:val="00AC3A74"/>
    <w:rsid w:val="00AC4380"/>
    <w:rsid w:val="00AC4440"/>
    <w:rsid w:val="00AC4B04"/>
    <w:rsid w:val="00AC5574"/>
    <w:rsid w:val="00AC59A0"/>
    <w:rsid w:val="00AC6218"/>
    <w:rsid w:val="00AC6D36"/>
    <w:rsid w:val="00AC7B39"/>
    <w:rsid w:val="00AD07E8"/>
    <w:rsid w:val="00AD2140"/>
    <w:rsid w:val="00AD22F5"/>
    <w:rsid w:val="00AD2399"/>
    <w:rsid w:val="00AD28E7"/>
    <w:rsid w:val="00AD315C"/>
    <w:rsid w:val="00AD3221"/>
    <w:rsid w:val="00AD392E"/>
    <w:rsid w:val="00AD3B74"/>
    <w:rsid w:val="00AD4DFB"/>
    <w:rsid w:val="00AD4F96"/>
    <w:rsid w:val="00AD5454"/>
    <w:rsid w:val="00AD596D"/>
    <w:rsid w:val="00AD72DF"/>
    <w:rsid w:val="00AE1856"/>
    <w:rsid w:val="00AE2486"/>
    <w:rsid w:val="00AE2FEB"/>
    <w:rsid w:val="00AE51EC"/>
    <w:rsid w:val="00AE5AE2"/>
    <w:rsid w:val="00AE6CF0"/>
    <w:rsid w:val="00AE6DE6"/>
    <w:rsid w:val="00AE6E6C"/>
    <w:rsid w:val="00AE7DE7"/>
    <w:rsid w:val="00AF057F"/>
    <w:rsid w:val="00AF140B"/>
    <w:rsid w:val="00AF2585"/>
    <w:rsid w:val="00AF2DFB"/>
    <w:rsid w:val="00AF4331"/>
    <w:rsid w:val="00AF4C5A"/>
    <w:rsid w:val="00AF6084"/>
    <w:rsid w:val="00AF62A9"/>
    <w:rsid w:val="00AF643F"/>
    <w:rsid w:val="00B00F73"/>
    <w:rsid w:val="00B01474"/>
    <w:rsid w:val="00B01AF7"/>
    <w:rsid w:val="00B01E98"/>
    <w:rsid w:val="00B04A8A"/>
    <w:rsid w:val="00B07325"/>
    <w:rsid w:val="00B077B8"/>
    <w:rsid w:val="00B11774"/>
    <w:rsid w:val="00B1384F"/>
    <w:rsid w:val="00B13866"/>
    <w:rsid w:val="00B13D02"/>
    <w:rsid w:val="00B1493A"/>
    <w:rsid w:val="00B14B68"/>
    <w:rsid w:val="00B15700"/>
    <w:rsid w:val="00B15A58"/>
    <w:rsid w:val="00B2141F"/>
    <w:rsid w:val="00B21B40"/>
    <w:rsid w:val="00B242BF"/>
    <w:rsid w:val="00B2451A"/>
    <w:rsid w:val="00B24854"/>
    <w:rsid w:val="00B24CD7"/>
    <w:rsid w:val="00B24D33"/>
    <w:rsid w:val="00B26480"/>
    <w:rsid w:val="00B26536"/>
    <w:rsid w:val="00B27282"/>
    <w:rsid w:val="00B274B7"/>
    <w:rsid w:val="00B27EF4"/>
    <w:rsid w:val="00B30196"/>
    <w:rsid w:val="00B301CA"/>
    <w:rsid w:val="00B302BE"/>
    <w:rsid w:val="00B31B48"/>
    <w:rsid w:val="00B32116"/>
    <w:rsid w:val="00B325D1"/>
    <w:rsid w:val="00B34462"/>
    <w:rsid w:val="00B352FD"/>
    <w:rsid w:val="00B36093"/>
    <w:rsid w:val="00B36469"/>
    <w:rsid w:val="00B368C0"/>
    <w:rsid w:val="00B4060F"/>
    <w:rsid w:val="00B41020"/>
    <w:rsid w:val="00B4277E"/>
    <w:rsid w:val="00B428D4"/>
    <w:rsid w:val="00B42FC4"/>
    <w:rsid w:val="00B430BC"/>
    <w:rsid w:val="00B43379"/>
    <w:rsid w:val="00B43508"/>
    <w:rsid w:val="00B45C0A"/>
    <w:rsid w:val="00B45E8B"/>
    <w:rsid w:val="00B462B3"/>
    <w:rsid w:val="00B469D9"/>
    <w:rsid w:val="00B506CB"/>
    <w:rsid w:val="00B513BA"/>
    <w:rsid w:val="00B515A5"/>
    <w:rsid w:val="00B51AA7"/>
    <w:rsid w:val="00B5285C"/>
    <w:rsid w:val="00B539D5"/>
    <w:rsid w:val="00B53E38"/>
    <w:rsid w:val="00B54C02"/>
    <w:rsid w:val="00B555E9"/>
    <w:rsid w:val="00B5680C"/>
    <w:rsid w:val="00B56EDE"/>
    <w:rsid w:val="00B57C9F"/>
    <w:rsid w:val="00B61F4A"/>
    <w:rsid w:val="00B62C00"/>
    <w:rsid w:val="00B63457"/>
    <w:rsid w:val="00B6350E"/>
    <w:rsid w:val="00B64DE1"/>
    <w:rsid w:val="00B65957"/>
    <w:rsid w:val="00B65E79"/>
    <w:rsid w:val="00B665DC"/>
    <w:rsid w:val="00B66F5A"/>
    <w:rsid w:val="00B671A2"/>
    <w:rsid w:val="00B70A5B"/>
    <w:rsid w:val="00B71E31"/>
    <w:rsid w:val="00B72AE5"/>
    <w:rsid w:val="00B72F25"/>
    <w:rsid w:val="00B730FA"/>
    <w:rsid w:val="00B73997"/>
    <w:rsid w:val="00B739A2"/>
    <w:rsid w:val="00B74BC7"/>
    <w:rsid w:val="00B75097"/>
    <w:rsid w:val="00B75264"/>
    <w:rsid w:val="00B765EB"/>
    <w:rsid w:val="00B77476"/>
    <w:rsid w:val="00B80B4D"/>
    <w:rsid w:val="00B81863"/>
    <w:rsid w:val="00B81DFA"/>
    <w:rsid w:val="00B82105"/>
    <w:rsid w:val="00B837C7"/>
    <w:rsid w:val="00B83EA8"/>
    <w:rsid w:val="00B84C49"/>
    <w:rsid w:val="00B8535E"/>
    <w:rsid w:val="00B85CA3"/>
    <w:rsid w:val="00B86567"/>
    <w:rsid w:val="00B869C8"/>
    <w:rsid w:val="00B86A21"/>
    <w:rsid w:val="00B9137D"/>
    <w:rsid w:val="00B91E19"/>
    <w:rsid w:val="00B9348C"/>
    <w:rsid w:val="00B949AE"/>
    <w:rsid w:val="00B94CE0"/>
    <w:rsid w:val="00B970F8"/>
    <w:rsid w:val="00B971FB"/>
    <w:rsid w:val="00BA00E5"/>
    <w:rsid w:val="00BA1423"/>
    <w:rsid w:val="00BA1DB2"/>
    <w:rsid w:val="00BA203C"/>
    <w:rsid w:val="00BA23F7"/>
    <w:rsid w:val="00BA3647"/>
    <w:rsid w:val="00BA3ECB"/>
    <w:rsid w:val="00BA4546"/>
    <w:rsid w:val="00BA477A"/>
    <w:rsid w:val="00BA482C"/>
    <w:rsid w:val="00BA52DB"/>
    <w:rsid w:val="00BA5709"/>
    <w:rsid w:val="00BA5E79"/>
    <w:rsid w:val="00BA5FA8"/>
    <w:rsid w:val="00BA604A"/>
    <w:rsid w:val="00BA65C7"/>
    <w:rsid w:val="00BA6900"/>
    <w:rsid w:val="00BA7652"/>
    <w:rsid w:val="00BB19B9"/>
    <w:rsid w:val="00BB2D70"/>
    <w:rsid w:val="00BB2F73"/>
    <w:rsid w:val="00BB3A32"/>
    <w:rsid w:val="00BB3FCD"/>
    <w:rsid w:val="00BB49DA"/>
    <w:rsid w:val="00BB55C3"/>
    <w:rsid w:val="00BB5C05"/>
    <w:rsid w:val="00BB6AA8"/>
    <w:rsid w:val="00BB6C31"/>
    <w:rsid w:val="00BB79BF"/>
    <w:rsid w:val="00BC0C4C"/>
    <w:rsid w:val="00BC0C69"/>
    <w:rsid w:val="00BC0EB3"/>
    <w:rsid w:val="00BC13D2"/>
    <w:rsid w:val="00BC273B"/>
    <w:rsid w:val="00BC2957"/>
    <w:rsid w:val="00BC3BA0"/>
    <w:rsid w:val="00BC3E7F"/>
    <w:rsid w:val="00BC58E4"/>
    <w:rsid w:val="00BC6BE4"/>
    <w:rsid w:val="00BC730C"/>
    <w:rsid w:val="00BD09E8"/>
    <w:rsid w:val="00BD0D4D"/>
    <w:rsid w:val="00BD1041"/>
    <w:rsid w:val="00BD1438"/>
    <w:rsid w:val="00BD202E"/>
    <w:rsid w:val="00BD2AA4"/>
    <w:rsid w:val="00BD351C"/>
    <w:rsid w:val="00BD4068"/>
    <w:rsid w:val="00BD4F5A"/>
    <w:rsid w:val="00BD5A46"/>
    <w:rsid w:val="00BD6256"/>
    <w:rsid w:val="00BD6272"/>
    <w:rsid w:val="00BD7A01"/>
    <w:rsid w:val="00BE039C"/>
    <w:rsid w:val="00BE0810"/>
    <w:rsid w:val="00BE0B2E"/>
    <w:rsid w:val="00BE127B"/>
    <w:rsid w:val="00BE3147"/>
    <w:rsid w:val="00BE4426"/>
    <w:rsid w:val="00BE4E55"/>
    <w:rsid w:val="00BE5FA7"/>
    <w:rsid w:val="00BE701C"/>
    <w:rsid w:val="00BF0042"/>
    <w:rsid w:val="00BF0379"/>
    <w:rsid w:val="00BF0723"/>
    <w:rsid w:val="00BF0E3E"/>
    <w:rsid w:val="00BF1713"/>
    <w:rsid w:val="00BF19CA"/>
    <w:rsid w:val="00BF20D4"/>
    <w:rsid w:val="00BF2A63"/>
    <w:rsid w:val="00BF2F2F"/>
    <w:rsid w:val="00BF332A"/>
    <w:rsid w:val="00BF3E53"/>
    <w:rsid w:val="00BF49CD"/>
    <w:rsid w:val="00BF4B4C"/>
    <w:rsid w:val="00BF5070"/>
    <w:rsid w:val="00BF58D0"/>
    <w:rsid w:val="00BF5A9A"/>
    <w:rsid w:val="00BF6F54"/>
    <w:rsid w:val="00C0040A"/>
    <w:rsid w:val="00C011AC"/>
    <w:rsid w:val="00C01A58"/>
    <w:rsid w:val="00C02E76"/>
    <w:rsid w:val="00C02F50"/>
    <w:rsid w:val="00C02F79"/>
    <w:rsid w:val="00C03DC1"/>
    <w:rsid w:val="00C046E6"/>
    <w:rsid w:val="00C0506E"/>
    <w:rsid w:val="00C05973"/>
    <w:rsid w:val="00C06740"/>
    <w:rsid w:val="00C06F96"/>
    <w:rsid w:val="00C0704D"/>
    <w:rsid w:val="00C10345"/>
    <w:rsid w:val="00C103DA"/>
    <w:rsid w:val="00C10C70"/>
    <w:rsid w:val="00C11932"/>
    <w:rsid w:val="00C1246E"/>
    <w:rsid w:val="00C12B09"/>
    <w:rsid w:val="00C12FF3"/>
    <w:rsid w:val="00C13283"/>
    <w:rsid w:val="00C13296"/>
    <w:rsid w:val="00C14331"/>
    <w:rsid w:val="00C148E8"/>
    <w:rsid w:val="00C16CBB"/>
    <w:rsid w:val="00C16FDD"/>
    <w:rsid w:val="00C20B32"/>
    <w:rsid w:val="00C2175A"/>
    <w:rsid w:val="00C21D33"/>
    <w:rsid w:val="00C221B8"/>
    <w:rsid w:val="00C22709"/>
    <w:rsid w:val="00C22949"/>
    <w:rsid w:val="00C23379"/>
    <w:rsid w:val="00C23C76"/>
    <w:rsid w:val="00C23F93"/>
    <w:rsid w:val="00C24201"/>
    <w:rsid w:val="00C24E23"/>
    <w:rsid w:val="00C2595B"/>
    <w:rsid w:val="00C25BF2"/>
    <w:rsid w:val="00C25D0F"/>
    <w:rsid w:val="00C26C1C"/>
    <w:rsid w:val="00C26DB4"/>
    <w:rsid w:val="00C27AFA"/>
    <w:rsid w:val="00C30AA3"/>
    <w:rsid w:val="00C31111"/>
    <w:rsid w:val="00C31B08"/>
    <w:rsid w:val="00C32A1D"/>
    <w:rsid w:val="00C33379"/>
    <w:rsid w:val="00C3391C"/>
    <w:rsid w:val="00C342E3"/>
    <w:rsid w:val="00C353B0"/>
    <w:rsid w:val="00C355DF"/>
    <w:rsid w:val="00C35E80"/>
    <w:rsid w:val="00C379D5"/>
    <w:rsid w:val="00C409DE"/>
    <w:rsid w:val="00C40C3D"/>
    <w:rsid w:val="00C40DE7"/>
    <w:rsid w:val="00C410F2"/>
    <w:rsid w:val="00C4188D"/>
    <w:rsid w:val="00C42253"/>
    <w:rsid w:val="00C426DF"/>
    <w:rsid w:val="00C42F64"/>
    <w:rsid w:val="00C44066"/>
    <w:rsid w:val="00C44196"/>
    <w:rsid w:val="00C44EF9"/>
    <w:rsid w:val="00C4501D"/>
    <w:rsid w:val="00C46104"/>
    <w:rsid w:val="00C4666E"/>
    <w:rsid w:val="00C47F79"/>
    <w:rsid w:val="00C51392"/>
    <w:rsid w:val="00C51600"/>
    <w:rsid w:val="00C5280F"/>
    <w:rsid w:val="00C532C9"/>
    <w:rsid w:val="00C53372"/>
    <w:rsid w:val="00C533EF"/>
    <w:rsid w:val="00C560ED"/>
    <w:rsid w:val="00C56F9B"/>
    <w:rsid w:val="00C5746A"/>
    <w:rsid w:val="00C57A4F"/>
    <w:rsid w:val="00C60C8F"/>
    <w:rsid w:val="00C6299A"/>
    <w:rsid w:val="00C62C44"/>
    <w:rsid w:val="00C62C6D"/>
    <w:rsid w:val="00C659F6"/>
    <w:rsid w:val="00C65D8A"/>
    <w:rsid w:val="00C66157"/>
    <w:rsid w:val="00C67D9C"/>
    <w:rsid w:val="00C67EC2"/>
    <w:rsid w:val="00C70A8A"/>
    <w:rsid w:val="00C70AF1"/>
    <w:rsid w:val="00C70BE3"/>
    <w:rsid w:val="00C71E76"/>
    <w:rsid w:val="00C72F63"/>
    <w:rsid w:val="00C749FD"/>
    <w:rsid w:val="00C75C0D"/>
    <w:rsid w:val="00C76576"/>
    <w:rsid w:val="00C768FE"/>
    <w:rsid w:val="00C7695F"/>
    <w:rsid w:val="00C770A6"/>
    <w:rsid w:val="00C779C9"/>
    <w:rsid w:val="00C77B70"/>
    <w:rsid w:val="00C77D54"/>
    <w:rsid w:val="00C77F78"/>
    <w:rsid w:val="00C81A16"/>
    <w:rsid w:val="00C81E10"/>
    <w:rsid w:val="00C83BE3"/>
    <w:rsid w:val="00C8427F"/>
    <w:rsid w:val="00C84FB3"/>
    <w:rsid w:val="00C866BF"/>
    <w:rsid w:val="00C86735"/>
    <w:rsid w:val="00C87623"/>
    <w:rsid w:val="00C9262F"/>
    <w:rsid w:val="00C936B5"/>
    <w:rsid w:val="00C94115"/>
    <w:rsid w:val="00C9414A"/>
    <w:rsid w:val="00C94BA7"/>
    <w:rsid w:val="00C9728F"/>
    <w:rsid w:val="00CA093A"/>
    <w:rsid w:val="00CA15A9"/>
    <w:rsid w:val="00CA15C7"/>
    <w:rsid w:val="00CA245A"/>
    <w:rsid w:val="00CA2725"/>
    <w:rsid w:val="00CA2791"/>
    <w:rsid w:val="00CA44A9"/>
    <w:rsid w:val="00CA6520"/>
    <w:rsid w:val="00CA6DE1"/>
    <w:rsid w:val="00CA749D"/>
    <w:rsid w:val="00CB0F25"/>
    <w:rsid w:val="00CB147B"/>
    <w:rsid w:val="00CB3B35"/>
    <w:rsid w:val="00CB3CD3"/>
    <w:rsid w:val="00CB4621"/>
    <w:rsid w:val="00CB51C0"/>
    <w:rsid w:val="00CB68C1"/>
    <w:rsid w:val="00CB79C5"/>
    <w:rsid w:val="00CC0A48"/>
    <w:rsid w:val="00CC210F"/>
    <w:rsid w:val="00CC3810"/>
    <w:rsid w:val="00CC4E3B"/>
    <w:rsid w:val="00CC7C0A"/>
    <w:rsid w:val="00CD0713"/>
    <w:rsid w:val="00CD0928"/>
    <w:rsid w:val="00CD0E79"/>
    <w:rsid w:val="00CD177B"/>
    <w:rsid w:val="00CD2B33"/>
    <w:rsid w:val="00CD3503"/>
    <w:rsid w:val="00CD4445"/>
    <w:rsid w:val="00CD4544"/>
    <w:rsid w:val="00CD4CFA"/>
    <w:rsid w:val="00CD5504"/>
    <w:rsid w:val="00CD5B5C"/>
    <w:rsid w:val="00CD5F4F"/>
    <w:rsid w:val="00CD603E"/>
    <w:rsid w:val="00CD63FB"/>
    <w:rsid w:val="00CD64D6"/>
    <w:rsid w:val="00CD7CA7"/>
    <w:rsid w:val="00CE0FE6"/>
    <w:rsid w:val="00CE1A8D"/>
    <w:rsid w:val="00CE21EA"/>
    <w:rsid w:val="00CE24AB"/>
    <w:rsid w:val="00CE3494"/>
    <w:rsid w:val="00CE4269"/>
    <w:rsid w:val="00CE49DD"/>
    <w:rsid w:val="00CE59BE"/>
    <w:rsid w:val="00CE6E02"/>
    <w:rsid w:val="00CE751E"/>
    <w:rsid w:val="00CF0F43"/>
    <w:rsid w:val="00CF152C"/>
    <w:rsid w:val="00CF1991"/>
    <w:rsid w:val="00CF2737"/>
    <w:rsid w:val="00CF2AB3"/>
    <w:rsid w:val="00CF440C"/>
    <w:rsid w:val="00CF447E"/>
    <w:rsid w:val="00CF456F"/>
    <w:rsid w:val="00CF5868"/>
    <w:rsid w:val="00CF6BF7"/>
    <w:rsid w:val="00CF7FBC"/>
    <w:rsid w:val="00D02B66"/>
    <w:rsid w:val="00D02EB5"/>
    <w:rsid w:val="00D03060"/>
    <w:rsid w:val="00D06507"/>
    <w:rsid w:val="00D07268"/>
    <w:rsid w:val="00D1014D"/>
    <w:rsid w:val="00D113E3"/>
    <w:rsid w:val="00D11D14"/>
    <w:rsid w:val="00D13FA1"/>
    <w:rsid w:val="00D14290"/>
    <w:rsid w:val="00D1477A"/>
    <w:rsid w:val="00D167C0"/>
    <w:rsid w:val="00D16A56"/>
    <w:rsid w:val="00D22691"/>
    <w:rsid w:val="00D2363D"/>
    <w:rsid w:val="00D24E9E"/>
    <w:rsid w:val="00D25842"/>
    <w:rsid w:val="00D2585D"/>
    <w:rsid w:val="00D25E39"/>
    <w:rsid w:val="00D25FA0"/>
    <w:rsid w:val="00D26B4C"/>
    <w:rsid w:val="00D30435"/>
    <w:rsid w:val="00D30FC5"/>
    <w:rsid w:val="00D32760"/>
    <w:rsid w:val="00D34427"/>
    <w:rsid w:val="00D379F0"/>
    <w:rsid w:val="00D4008F"/>
    <w:rsid w:val="00D40208"/>
    <w:rsid w:val="00D4078B"/>
    <w:rsid w:val="00D40D73"/>
    <w:rsid w:val="00D4281A"/>
    <w:rsid w:val="00D43011"/>
    <w:rsid w:val="00D43677"/>
    <w:rsid w:val="00D43E29"/>
    <w:rsid w:val="00D44BD9"/>
    <w:rsid w:val="00D45AD9"/>
    <w:rsid w:val="00D45BC8"/>
    <w:rsid w:val="00D464D6"/>
    <w:rsid w:val="00D47219"/>
    <w:rsid w:val="00D47987"/>
    <w:rsid w:val="00D52447"/>
    <w:rsid w:val="00D52CC3"/>
    <w:rsid w:val="00D5304E"/>
    <w:rsid w:val="00D57949"/>
    <w:rsid w:val="00D57FD2"/>
    <w:rsid w:val="00D61FB9"/>
    <w:rsid w:val="00D626E1"/>
    <w:rsid w:val="00D633B1"/>
    <w:rsid w:val="00D64F6C"/>
    <w:rsid w:val="00D665A8"/>
    <w:rsid w:val="00D668A7"/>
    <w:rsid w:val="00D66B98"/>
    <w:rsid w:val="00D71E45"/>
    <w:rsid w:val="00D73294"/>
    <w:rsid w:val="00D7393D"/>
    <w:rsid w:val="00D7411B"/>
    <w:rsid w:val="00D7473D"/>
    <w:rsid w:val="00D75350"/>
    <w:rsid w:val="00D754C7"/>
    <w:rsid w:val="00D77BFC"/>
    <w:rsid w:val="00D80A84"/>
    <w:rsid w:val="00D8121A"/>
    <w:rsid w:val="00D8316F"/>
    <w:rsid w:val="00D833AE"/>
    <w:rsid w:val="00D83D88"/>
    <w:rsid w:val="00D852F4"/>
    <w:rsid w:val="00D86581"/>
    <w:rsid w:val="00D86AD5"/>
    <w:rsid w:val="00D87729"/>
    <w:rsid w:val="00D903BC"/>
    <w:rsid w:val="00D90528"/>
    <w:rsid w:val="00D91238"/>
    <w:rsid w:val="00D91AFA"/>
    <w:rsid w:val="00D92E13"/>
    <w:rsid w:val="00D935CF"/>
    <w:rsid w:val="00D94069"/>
    <w:rsid w:val="00D944A7"/>
    <w:rsid w:val="00D945FD"/>
    <w:rsid w:val="00D946E0"/>
    <w:rsid w:val="00D94CAC"/>
    <w:rsid w:val="00D94CC1"/>
    <w:rsid w:val="00D94F33"/>
    <w:rsid w:val="00D968C1"/>
    <w:rsid w:val="00D97E8D"/>
    <w:rsid w:val="00DA0083"/>
    <w:rsid w:val="00DA02EE"/>
    <w:rsid w:val="00DA15B9"/>
    <w:rsid w:val="00DA18BD"/>
    <w:rsid w:val="00DA2487"/>
    <w:rsid w:val="00DA3E35"/>
    <w:rsid w:val="00DA4360"/>
    <w:rsid w:val="00DA53D9"/>
    <w:rsid w:val="00DA645B"/>
    <w:rsid w:val="00DA6655"/>
    <w:rsid w:val="00DA726A"/>
    <w:rsid w:val="00DB0111"/>
    <w:rsid w:val="00DB16D0"/>
    <w:rsid w:val="00DB2E9E"/>
    <w:rsid w:val="00DB406D"/>
    <w:rsid w:val="00DB442C"/>
    <w:rsid w:val="00DB498B"/>
    <w:rsid w:val="00DB52BC"/>
    <w:rsid w:val="00DB6619"/>
    <w:rsid w:val="00DB675C"/>
    <w:rsid w:val="00DB7856"/>
    <w:rsid w:val="00DC001E"/>
    <w:rsid w:val="00DC1BAE"/>
    <w:rsid w:val="00DC22A5"/>
    <w:rsid w:val="00DC254A"/>
    <w:rsid w:val="00DC29F0"/>
    <w:rsid w:val="00DC4018"/>
    <w:rsid w:val="00DC541B"/>
    <w:rsid w:val="00DC5508"/>
    <w:rsid w:val="00DC5B3B"/>
    <w:rsid w:val="00DC626F"/>
    <w:rsid w:val="00DC73D1"/>
    <w:rsid w:val="00DC7CF3"/>
    <w:rsid w:val="00DD1732"/>
    <w:rsid w:val="00DD1792"/>
    <w:rsid w:val="00DD1DD1"/>
    <w:rsid w:val="00DD2733"/>
    <w:rsid w:val="00DD3D8D"/>
    <w:rsid w:val="00DD5043"/>
    <w:rsid w:val="00DD5895"/>
    <w:rsid w:val="00DD5A8D"/>
    <w:rsid w:val="00DD6B31"/>
    <w:rsid w:val="00DD7785"/>
    <w:rsid w:val="00DE0562"/>
    <w:rsid w:val="00DE1124"/>
    <w:rsid w:val="00DE1CF2"/>
    <w:rsid w:val="00DE276B"/>
    <w:rsid w:val="00DE2DCF"/>
    <w:rsid w:val="00DE49C2"/>
    <w:rsid w:val="00DF23FD"/>
    <w:rsid w:val="00DF2F7D"/>
    <w:rsid w:val="00DF3446"/>
    <w:rsid w:val="00DF3678"/>
    <w:rsid w:val="00DF4809"/>
    <w:rsid w:val="00DF522E"/>
    <w:rsid w:val="00DF539D"/>
    <w:rsid w:val="00DF5C12"/>
    <w:rsid w:val="00DF726E"/>
    <w:rsid w:val="00E0069C"/>
    <w:rsid w:val="00E0291F"/>
    <w:rsid w:val="00E03719"/>
    <w:rsid w:val="00E0379C"/>
    <w:rsid w:val="00E03A22"/>
    <w:rsid w:val="00E03D82"/>
    <w:rsid w:val="00E040FC"/>
    <w:rsid w:val="00E0418B"/>
    <w:rsid w:val="00E04C2F"/>
    <w:rsid w:val="00E04DA7"/>
    <w:rsid w:val="00E05DC7"/>
    <w:rsid w:val="00E061C8"/>
    <w:rsid w:val="00E06232"/>
    <w:rsid w:val="00E06BAD"/>
    <w:rsid w:val="00E06EDD"/>
    <w:rsid w:val="00E0791F"/>
    <w:rsid w:val="00E07D45"/>
    <w:rsid w:val="00E11D78"/>
    <w:rsid w:val="00E12E27"/>
    <w:rsid w:val="00E14064"/>
    <w:rsid w:val="00E14378"/>
    <w:rsid w:val="00E15038"/>
    <w:rsid w:val="00E17479"/>
    <w:rsid w:val="00E22D8B"/>
    <w:rsid w:val="00E22DDB"/>
    <w:rsid w:val="00E23075"/>
    <w:rsid w:val="00E2401A"/>
    <w:rsid w:val="00E240FA"/>
    <w:rsid w:val="00E24106"/>
    <w:rsid w:val="00E24284"/>
    <w:rsid w:val="00E24580"/>
    <w:rsid w:val="00E250E8"/>
    <w:rsid w:val="00E25D14"/>
    <w:rsid w:val="00E26492"/>
    <w:rsid w:val="00E2691B"/>
    <w:rsid w:val="00E27F27"/>
    <w:rsid w:val="00E30741"/>
    <w:rsid w:val="00E30AF1"/>
    <w:rsid w:val="00E31654"/>
    <w:rsid w:val="00E316CD"/>
    <w:rsid w:val="00E321C5"/>
    <w:rsid w:val="00E34FF7"/>
    <w:rsid w:val="00E3554B"/>
    <w:rsid w:val="00E35723"/>
    <w:rsid w:val="00E37718"/>
    <w:rsid w:val="00E40777"/>
    <w:rsid w:val="00E42F41"/>
    <w:rsid w:val="00E43C50"/>
    <w:rsid w:val="00E44135"/>
    <w:rsid w:val="00E446B9"/>
    <w:rsid w:val="00E44AF7"/>
    <w:rsid w:val="00E450B4"/>
    <w:rsid w:val="00E45FF4"/>
    <w:rsid w:val="00E46589"/>
    <w:rsid w:val="00E46E73"/>
    <w:rsid w:val="00E47656"/>
    <w:rsid w:val="00E47BB3"/>
    <w:rsid w:val="00E50B12"/>
    <w:rsid w:val="00E5145F"/>
    <w:rsid w:val="00E52606"/>
    <w:rsid w:val="00E53C79"/>
    <w:rsid w:val="00E54260"/>
    <w:rsid w:val="00E56ACE"/>
    <w:rsid w:val="00E5723A"/>
    <w:rsid w:val="00E60E7F"/>
    <w:rsid w:val="00E61CC1"/>
    <w:rsid w:val="00E634EF"/>
    <w:rsid w:val="00E642C3"/>
    <w:rsid w:val="00E644C7"/>
    <w:rsid w:val="00E64E33"/>
    <w:rsid w:val="00E657FD"/>
    <w:rsid w:val="00E66D0F"/>
    <w:rsid w:val="00E67226"/>
    <w:rsid w:val="00E67482"/>
    <w:rsid w:val="00E7033C"/>
    <w:rsid w:val="00E71DE0"/>
    <w:rsid w:val="00E7251E"/>
    <w:rsid w:val="00E725DD"/>
    <w:rsid w:val="00E728DB"/>
    <w:rsid w:val="00E72DC6"/>
    <w:rsid w:val="00E72F11"/>
    <w:rsid w:val="00E72FE9"/>
    <w:rsid w:val="00E76522"/>
    <w:rsid w:val="00E76877"/>
    <w:rsid w:val="00E771FA"/>
    <w:rsid w:val="00E7740A"/>
    <w:rsid w:val="00E77F7A"/>
    <w:rsid w:val="00E80143"/>
    <w:rsid w:val="00E80558"/>
    <w:rsid w:val="00E81E6D"/>
    <w:rsid w:val="00E82B23"/>
    <w:rsid w:val="00E853DE"/>
    <w:rsid w:val="00E86176"/>
    <w:rsid w:val="00E86231"/>
    <w:rsid w:val="00E879C0"/>
    <w:rsid w:val="00E87B7F"/>
    <w:rsid w:val="00E90EFE"/>
    <w:rsid w:val="00E91695"/>
    <w:rsid w:val="00E91CF7"/>
    <w:rsid w:val="00E925BB"/>
    <w:rsid w:val="00E92792"/>
    <w:rsid w:val="00E928A4"/>
    <w:rsid w:val="00E928F8"/>
    <w:rsid w:val="00E9477A"/>
    <w:rsid w:val="00E95131"/>
    <w:rsid w:val="00E95CE2"/>
    <w:rsid w:val="00EA2F92"/>
    <w:rsid w:val="00EA4ED4"/>
    <w:rsid w:val="00EA5622"/>
    <w:rsid w:val="00EA59DB"/>
    <w:rsid w:val="00EA6114"/>
    <w:rsid w:val="00EA64C3"/>
    <w:rsid w:val="00EA68A4"/>
    <w:rsid w:val="00EA718E"/>
    <w:rsid w:val="00EA76D8"/>
    <w:rsid w:val="00EA7B8F"/>
    <w:rsid w:val="00EA7D05"/>
    <w:rsid w:val="00EB02BD"/>
    <w:rsid w:val="00EB0BBC"/>
    <w:rsid w:val="00EB16DA"/>
    <w:rsid w:val="00EB20A3"/>
    <w:rsid w:val="00EB2DC0"/>
    <w:rsid w:val="00EB33B8"/>
    <w:rsid w:val="00EB469A"/>
    <w:rsid w:val="00EB4899"/>
    <w:rsid w:val="00EB4A78"/>
    <w:rsid w:val="00EB4B54"/>
    <w:rsid w:val="00EB52E6"/>
    <w:rsid w:val="00EB5558"/>
    <w:rsid w:val="00EB589C"/>
    <w:rsid w:val="00EB6167"/>
    <w:rsid w:val="00EB6455"/>
    <w:rsid w:val="00EB6469"/>
    <w:rsid w:val="00EB766D"/>
    <w:rsid w:val="00EC015E"/>
    <w:rsid w:val="00EC03E8"/>
    <w:rsid w:val="00EC0602"/>
    <w:rsid w:val="00EC08C5"/>
    <w:rsid w:val="00EC10A0"/>
    <w:rsid w:val="00EC17E1"/>
    <w:rsid w:val="00EC2A19"/>
    <w:rsid w:val="00EC349B"/>
    <w:rsid w:val="00EC4146"/>
    <w:rsid w:val="00EC4C22"/>
    <w:rsid w:val="00EC532E"/>
    <w:rsid w:val="00EC5462"/>
    <w:rsid w:val="00EC6779"/>
    <w:rsid w:val="00EC69E6"/>
    <w:rsid w:val="00EC6E72"/>
    <w:rsid w:val="00ED0685"/>
    <w:rsid w:val="00ED0E5E"/>
    <w:rsid w:val="00ED1719"/>
    <w:rsid w:val="00ED22BF"/>
    <w:rsid w:val="00ED3B9A"/>
    <w:rsid w:val="00ED401B"/>
    <w:rsid w:val="00ED41E4"/>
    <w:rsid w:val="00ED42C8"/>
    <w:rsid w:val="00ED69A3"/>
    <w:rsid w:val="00ED7C3B"/>
    <w:rsid w:val="00EE1502"/>
    <w:rsid w:val="00EE16C9"/>
    <w:rsid w:val="00EE37EA"/>
    <w:rsid w:val="00EE38A8"/>
    <w:rsid w:val="00EE5DD7"/>
    <w:rsid w:val="00EE7748"/>
    <w:rsid w:val="00EE79E2"/>
    <w:rsid w:val="00EE7B45"/>
    <w:rsid w:val="00EF0410"/>
    <w:rsid w:val="00EF0EB5"/>
    <w:rsid w:val="00EF116B"/>
    <w:rsid w:val="00EF1BD2"/>
    <w:rsid w:val="00EF1C39"/>
    <w:rsid w:val="00EF238D"/>
    <w:rsid w:val="00EF2DD5"/>
    <w:rsid w:val="00EF381D"/>
    <w:rsid w:val="00EF394D"/>
    <w:rsid w:val="00EF4172"/>
    <w:rsid w:val="00EF43A2"/>
    <w:rsid w:val="00EF4B50"/>
    <w:rsid w:val="00EF5E4B"/>
    <w:rsid w:val="00EF65D6"/>
    <w:rsid w:val="00EF7010"/>
    <w:rsid w:val="00EF7DB7"/>
    <w:rsid w:val="00EF7EB8"/>
    <w:rsid w:val="00F019DE"/>
    <w:rsid w:val="00F02C8A"/>
    <w:rsid w:val="00F02D65"/>
    <w:rsid w:val="00F0624C"/>
    <w:rsid w:val="00F06664"/>
    <w:rsid w:val="00F06B63"/>
    <w:rsid w:val="00F075BE"/>
    <w:rsid w:val="00F102A1"/>
    <w:rsid w:val="00F11975"/>
    <w:rsid w:val="00F134FC"/>
    <w:rsid w:val="00F13B5B"/>
    <w:rsid w:val="00F14275"/>
    <w:rsid w:val="00F1438F"/>
    <w:rsid w:val="00F14900"/>
    <w:rsid w:val="00F16554"/>
    <w:rsid w:val="00F167A1"/>
    <w:rsid w:val="00F167BD"/>
    <w:rsid w:val="00F179B1"/>
    <w:rsid w:val="00F2069F"/>
    <w:rsid w:val="00F20FEF"/>
    <w:rsid w:val="00F20FF7"/>
    <w:rsid w:val="00F21340"/>
    <w:rsid w:val="00F219D1"/>
    <w:rsid w:val="00F21E54"/>
    <w:rsid w:val="00F223C3"/>
    <w:rsid w:val="00F22559"/>
    <w:rsid w:val="00F23A08"/>
    <w:rsid w:val="00F244EF"/>
    <w:rsid w:val="00F2519F"/>
    <w:rsid w:val="00F273CF"/>
    <w:rsid w:val="00F27798"/>
    <w:rsid w:val="00F27AA8"/>
    <w:rsid w:val="00F27AC1"/>
    <w:rsid w:val="00F27E74"/>
    <w:rsid w:val="00F30091"/>
    <w:rsid w:val="00F30D72"/>
    <w:rsid w:val="00F338D0"/>
    <w:rsid w:val="00F34F13"/>
    <w:rsid w:val="00F35273"/>
    <w:rsid w:val="00F35341"/>
    <w:rsid w:val="00F36222"/>
    <w:rsid w:val="00F406E8"/>
    <w:rsid w:val="00F40D2A"/>
    <w:rsid w:val="00F41877"/>
    <w:rsid w:val="00F42820"/>
    <w:rsid w:val="00F4566F"/>
    <w:rsid w:val="00F46581"/>
    <w:rsid w:val="00F47754"/>
    <w:rsid w:val="00F52611"/>
    <w:rsid w:val="00F529C9"/>
    <w:rsid w:val="00F5454B"/>
    <w:rsid w:val="00F54825"/>
    <w:rsid w:val="00F54A09"/>
    <w:rsid w:val="00F54B8F"/>
    <w:rsid w:val="00F551D9"/>
    <w:rsid w:val="00F5520A"/>
    <w:rsid w:val="00F559B5"/>
    <w:rsid w:val="00F56435"/>
    <w:rsid w:val="00F565F3"/>
    <w:rsid w:val="00F577C6"/>
    <w:rsid w:val="00F57ABE"/>
    <w:rsid w:val="00F600B8"/>
    <w:rsid w:val="00F60402"/>
    <w:rsid w:val="00F60AFC"/>
    <w:rsid w:val="00F61192"/>
    <w:rsid w:val="00F6239C"/>
    <w:rsid w:val="00F62863"/>
    <w:rsid w:val="00F62F3D"/>
    <w:rsid w:val="00F633E7"/>
    <w:rsid w:val="00F65134"/>
    <w:rsid w:val="00F67AA7"/>
    <w:rsid w:val="00F67C96"/>
    <w:rsid w:val="00F7105E"/>
    <w:rsid w:val="00F71774"/>
    <w:rsid w:val="00F721AE"/>
    <w:rsid w:val="00F730A3"/>
    <w:rsid w:val="00F7388F"/>
    <w:rsid w:val="00F7395F"/>
    <w:rsid w:val="00F73E34"/>
    <w:rsid w:val="00F7470A"/>
    <w:rsid w:val="00F75AEA"/>
    <w:rsid w:val="00F763CC"/>
    <w:rsid w:val="00F766C3"/>
    <w:rsid w:val="00F76EB6"/>
    <w:rsid w:val="00F76FBB"/>
    <w:rsid w:val="00F77F52"/>
    <w:rsid w:val="00F80F13"/>
    <w:rsid w:val="00F81BBA"/>
    <w:rsid w:val="00F82322"/>
    <w:rsid w:val="00F8248E"/>
    <w:rsid w:val="00F82EAE"/>
    <w:rsid w:val="00F83512"/>
    <w:rsid w:val="00F83E2B"/>
    <w:rsid w:val="00F84032"/>
    <w:rsid w:val="00F84416"/>
    <w:rsid w:val="00F850C6"/>
    <w:rsid w:val="00F86333"/>
    <w:rsid w:val="00F87F60"/>
    <w:rsid w:val="00F90508"/>
    <w:rsid w:val="00F907F4"/>
    <w:rsid w:val="00F90920"/>
    <w:rsid w:val="00F90983"/>
    <w:rsid w:val="00F90EF4"/>
    <w:rsid w:val="00F924A2"/>
    <w:rsid w:val="00F92934"/>
    <w:rsid w:val="00F92C36"/>
    <w:rsid w:val="00F941EA"/>
    <w:rsid w:val="00F9425E"/>
    <w:rsid w:val="00F9432A"/>
    <w:rsid w:val="00F9473D"/>
    <w:rsid w:val="00F95036"/>
    <w:rsid w:val="00F95A4A"/>
    <w:rsid w:val="00F95FA6"/>
    <w:rsid w:val="00FA1578"/>
    <w:rsid w:val="00FA1A3A"/>
    <w:rsid w:val="00FA267C"/>
    <w:rsid w:val="00FA2E15"/>
    <w:rsid w:val="00FA315C"/>
    <w:rsid w:val="00FA31DA"/>
    <w:rsid w:val="00FA3CA7"/>
    <w:rsid w:val="00FA665F"/>
    <w:rsid w:val="00FA6932"/>
    <w:rsid w:val="00FA6AAF"/>
    <w:rsid w:val="00FA70FD"/>
    <w:rsid w:val="00FA72F6"/>
    <w:rsid w:val="00FA7BEA"/>
    <w:rsid w:val="00FA7F76"/>
    <w:rsid w:val="00FB015C"/>
    <w:rsid w:val="00FB0A35"/>
    <w:rsid w:val="00FB117C"/>
    <w:rsid w:val="00FB244F"/>
    <w:rsid w:val="00FB2756"/>
    <w:rsid w:val="00FB3010"/>
    <w:rsid w:val="00FB355F"/>
    <w:rsid w:val="00FB40B7"/>
    <w:rsid w:val="00FB5D3E"/>
    <w:rsid w:val="00FB6071"/>
    <w:rsid w:val="00FB62A6"/>
    <w:rsid w:val="00FC1B6A"/>
    <w:rsid w:val="00FC2F1B"/>
    <w:rsid w:val="00FC3AC1"/>
    <w:rsid w:val="00FC4329"/>
    <w:rsid w:val="00FC4998"/>
    <w:rsid w:val="00FC594F"/>
    <w:rsid w:val="00FC61AC"/>
    <w:rsid w:val="00FC7068"/>
    <w:rsid w:val="00FC70F4"/>
    <w:rsid w:val="00FC72D0"/>
    <w:rsid w:val="00FD00B2"/>
    <w:rsid w:val="00FD00EE"/>
    <w:rsid w:val="00FD1422"/>
    <w:rsid w:val="00FD150D"/>
    <w:rsid w:val="00FD27CA"/>
    <w:rsid w:val="00FD48BD"/>
    <w:rsid w:val="00FD4A86"/>
    <w:rsid w:val="00FD5A66"/>
    <w:rsid w:val="00FD67B1"/>
    <w:rsid w:val="00FD7391"/>
    <w:rsid w:val="00FD78E2"/>
    <w:rsid w:val="00FE0E92"/>
    <w:rsid w:val="00FE1A5F"/>
    <w:rsid w:val="00FE203A"/>
    <w:rsid w:val="00FE25FA"/>
    <w:rsid w:val="00FE2929"/>
    <w:rsid w:val="00FE309F"/>
    <w:rsid w:val="00FE3174"/>
    <w:rsid w:val="00FE3560"/>
    <w:rsid w:val="00FE3747"/>
    <w:rsid w:val="00FE3883"/>
    <w:rsid w:val="00FE3F48"/>
    <w:rsid w:val="00FE4ABB"/>
    <w:rsid w:val="00FE58C1"/>
    <w:rsid w:val="00FE77D2"/>
    <w:rsid w:val="00FE7B52"/>
    <w:rsid w:val="00FE7BAF"/>
    <w:rsid w:val="00FF0DC2"/>
    <w:rsid w:val="00FF51A5"/>
    <w:rsid w:val="00FF578D"/>
    <w:rsid w:val="00FF5B11"/>
    <w:rsid w:val="00FF694D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55E3"/>
  <w15:chartTrackingRefBased/>
  <w15:docId w15:val="{0AC1E1D1-212E-4B1D-9099-958E1D8B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20"/>
  </w:style>
  <w:style w:type="paragraph" w:styleId="Heading1">
    <w:name w:val="heading 1"/>
    <w:basedOn w:val="Normal"/>
    <w:next w:val="Normal"/>
    <w:link w:val="Heading1Char"/>
    <w:uiPriority w:val="9"/>
    <w:qFormat/>
    <w:rsid w:val="00FD78E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8E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32C"/>
  </w:style>
  <w:style w:type="paragraph" w:styleId="Footer">
    <w:name w:val="footer"/>
    <w:basedOn w:val="Normal"/>
    <w:link w:val="FooterChar"/>
    <w:uiPriority w:val="99"/>
    <w:unhideWhenUsed/>
    <w:rsid w:val="007A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32C"/>
  </w:style>
  <w:style w:type="character" w:styleId="PlaceholderText">
    <w:name w:val="Placeholder Text"/>
    <w:basedOn w:val="DefaultParagraphFont"/>
    <w:uiPriority w:val="99"/>
    <w:semiHidden/>
    <w:rsid w:val="007E0DE4"/>
    <w:rPr>
      <w:color w:val="666666"/>
    </w:rPr>
  </w:style>
  <w:style w:type="character" w:customStyle="1" w:styleId="InlineCode">
    <w:name w:val="Inline Code"/>
    <w:uiPriority w:val="1"/>
    <w:qFormat/>
    <w:rsid w:val="001079E0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307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4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4018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4018"/>
    <w:pPr>
      <w:spacing w:after="100" w:line="259" w:lineRule="auto"/>
      <w:ind w:left="22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4018"/>
    <w:pPr>
      <w:spacing w:after="100" w:line="259" w:lineRule="auto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C4018"/>
    <w:pPr>
      <w:spacing w:after="100" w:line="259" w:lineRule="auto"/>
      <w:ind w:left="44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42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4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42E3"/>
    <w:rPr>
      <w:vertAlign w:val="superscript"/>
    </w:rPr>
  </w:style>
  <w:style w:type="paragraph" w:customStyle="1" w:styleId="Next-pagecontinuationnote">
    <w:name w:val="Next-page continuation note"/>
    <w:basedOn w:val="Normal"/>
    <w:link w:val="Next-pagecontinuationnoteChar"/>
    <w:uiPriority w:val="1"/>
    <w:qFormat/>
    <w:rsid w:val="00356129"/>
    <w:pPr>
      <w:spacing w:before="320"/>
      <w:jc w:val="center"/>
    </w:pPr>
    <w:rPr>
      <w:b/>
      <w:bCs/>
    </w:rPr>
  </w:style>
  <w:style w:type="character" w:customStyle="1" w:styleId="Next-pagecontinuationnoteChar">
    <w:name w:val="Next-page continuation note Char"/>
    <w:basedOn w:val="DefaultParagraphFont"/>
    <w:link w:val="Next-pagecontinuationnote"/>
    <w:uiPriority w:val="1"/>
    <w:rsid w:val="00356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argumentexception?view=net-6.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dotnet/csharp/language-reference/keywords/where-generic-type-constra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fundamentals/runtime-libraries/system-invalidoperationexception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dotnet/csharp/language-reference/keywords/where-generic-type-constrai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Dropbox\Work\University\Lab%20TA\2024-Summer\COIS-2020H%20Lab%20TA\Instructions\LabAss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F1AAB0-E6E8-4976-9F79-1C5CE826371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2645-EA55-47CC-B55B-D83972E1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LabAssn-Template.dotx</Template>
  <TotalTime>1557</TotalTime>
  <Pages>10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Brown</dc:creator>
  <cp:keywords/>
  <dc:description/>
  <cp:lastModifiedBy>Matthew Brown</cp:lastModifiedBy>
  <cp:revision>2230</cp:revision>
  <dcterms:created xsi:type="dcterms:W3CDTF">2024-06-20T14:36:00Z</dcterms:created>
  <dcterms:modified xsi:type="dcterms:W3CDTF">2024-06-27T22:14:00Z</dcterms:modified>
</cp:coreProperties>
</file>